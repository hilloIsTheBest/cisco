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91602" w14:textId="61E57360" w:rsidR="004D36D7" w:rsidRPr="007629A7" w:rsidRDefault="00000000" w:rsidP="007005B8">
      <w:pPr>
        <w:pStyle w:val="Title"/>
      </w:pPr>
      <w:sdt>
        <w:sdtPr>
          <w:alias w:val="Title"/>
          <w:tag w:val=""/>
          <w:id w:val="-487021785"/>
          <w:placeholder>
            <w:docPart w:val="B95357BFA39F465AA711255243A2B1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B97050" w:rsidRPr="00B97050">
            <w:t xml:space="preserve">13.2.7 </w:t>
          </w:r>
          <w:r w:rsidR="00941E07">
            <w:t>-</w:t>
          </w:r>
          <w:r w:rsidR="00B97050" w:rsidRPr="00B97050">
            <w:t xml:space="preserve"> </w:t>
          </w:r>
          <w:r w:rsidR="00A02836" w:rsidRPr="00B97050">
            <w:t>Packet Tracer - Configure a Basic WLAN on the WLC</w:t>
          </w:r>
        </w:sdtContent>
      </w:sdt>
    </w:p>
    <w:p w14:paraId="2BCEFA88" w14:textId="77777777" w:rsidR="00D778DF" w:rsidRPr="00E70096" w:rsidRDefault="00D778DF" w:rsidP="00D452F4">
      <w:pPr>
        <w:pStyle w:val="Heading1"/>
      </w:pPr>
      <w:r w:rsidRPr="00E70096">
        <w:t>Addressing Table</w:t>
      </w:r>
    </w:p>
    <w:tbl>
      <w:tblPr>
        <w:tblW w:w="1001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338"/>
        <w:gridCol w:w="3338"/>
        <w:gridCol w:w="3338"/>
      </w:tblGrid>
      <w:tr w:rsidR="008439C5" w14:paraId="58D5315B" w14:textId="77777777" w:rsidTr="006544F3">
        <w:trPr>
          <w:cantSplit/>
          <w:tblHeader/>
          <w:jc w:val="center"/>
        </w:trPr>
        <w:tc>
          <w:tcPr>
            <w:tcW w:w="3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E6DECCD" w14:textId="77777777" w:rsidR="008439C5" w:rsidRPr="00E87D62" w:rsidRDefault="008439C5" w:rsidP="007005B8">
            <w:pPr>
              <w:pStyle w:val="TableHeading"/>
            </w:pPr>
            <w:r>
              <w:t>Device</w:t>
            </w:r>
          </w:p>
        </w:tc>
        <w:tc>
          <w:tcPr>
            <w:tcW w:w="3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A22538F" w14:textId="77777777" w:rsidR="008439C5" w:rsidRPr="00E87D62" w:rsidRDefault="008439C5" w:rsidP="007005B8">
            <w:pPr>
              <w:pStyle w:val="TableHeading"/>
            </w:pPr>
            <w:r w:rsidRPr="00E87D62">
              <w:t>Interface</w:t>
            </w:r>
          </w:p>
        </w:tc>
        <w:tc>
          <w:tcPr>
            <w:tcW w:w="3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1EC5BAF" w14:textId="77777777" w:rsidR="008439C5" w:rsidRPr="00E87D62" w:rsidRDefault="008439C5" w:rsidP="007005B8">
            <w:pPr>
              <w:pStyle w:val="TableHeading"/>
            </w:pPr>
            <w:r w:rsidRPr="00E87D62">
              <w:t>IP Address</w:t>
            </w:r>
          </w:p>
        </w:tc>
      </w:tr>
      <w:tr w:rsidR="008439C5" w14:paraId="62E85A95" w14:textId="77777777" w:rsidTr="006544F3">
        <w:trPr>
          <w:cantSplit/>
          <w:jc w:val="center"/>
        </w:trPr>
        <w:tc>
          <w:tcPr>
            <w:tcW w:w="3338" w:type="dxa"/>
            <w:tcBorders>
              <w:bottom w:val="nil"/>
            </w:tcBorders>
            <w:vAlign w:val="bottom"/>
          </w:tcPr>
          <w:p w14:paraId="05D351D8" w14:textId="71C89420" w:rsidR="008439C5" w:rsidRPr="008B68E7" w:rsidRDefault="008439C5" w:rsidP="008B68E7">
            <w:pPr>
              <w:pStyle w:val="TableText"/>
            </w:pPr>
            <w:r>
              <w:t>R</w:t>
            </w:r>
            <w:r w:rsidR="00832743">
              <w:t>-</w:t>
            </w:r>
            <w:r>
              <w:t>1</w:t>
            </w:r>
          </w:p>
        </w:tc>
        <w:tc>
          <w:tcPr>
            <w:tcW w:w="3338" w:type="dxa"/>
            <w:vAlign w:val="bottom"/>
          </w:tcPr>
          <w:p w14:paraId="16F78085" w14:textId="5DEB5055" w:rsidR="008439C5" w:rsidRPr="008B68E7" w:rsidRDefault="008439C5" w:rsidP="008B68E7">
            <w:pPr>
              <w:pStyle w:val="TableText"/>
            </w:pPr>
            <w:r>
              <w:t>G/0/0</w:t>
            </w:r>
          </w:p>
        </w:tc>
        <w:tc>
          <w:tcPr>
            <w:tcW w:w="3338" w:type="dxa"/>
            <w:vAlign w:val="bottom"/>
          </w:tcPr>
          <w:p w14:paraId="300A38DF" w14:textId="2AD99726" w:rsidR="008439C5" w:rsidRPr="008B68E7" w:rsidRDefault="008439C5" w:rsidP="008B68E7">
            <w:pPr>
              <w:pStyle w:val="TableText"/>
            </w:pPr>
            <w:r>
              <w:t>172.31.1.1/24</w:t>
            </w:r>
          </w:p>
        </w:tc>
      </w:tr>
      <w:tr w:rsidR="008439C5" w14:paraId="228EA460" w14:textId="77777777" w:rsidTr="006544F3">
        <w:trPr>
          <w:cantSplit/>
          <w:jc w:val="center"/>
        </w:trPr>
        <w:tc>
          <w:tcPr>
            <w:tcW w:w="3338" w:type="dxa"/>
            <w:tcBorders>
              <w:top w:val="nil"/>
              <w:bottom w:val="nil"/>
            </w:tcBorders>
            <w:vAlign w:val="bottom"/>
          </w:tcPr>
          <w:p w14:paraId="06E7FB05" w14:textId="36E78E68" w:rsidR="008439C5" w:rsidRPr="00EE54F8" w:rsidRDefault="008439C5" w:rsidP="00894AFF">
            <w:pPr>
              <w:pStyle w:val="ConfigWindow"/>
            </w:pPr>
            <w:r w:rsidRPr="00EE54F8">
              <w:t>R</w:t>
            </w:r>
            <w:r w:rsidR="00832743">
              <w:t>-</w:t>
            </w:r>
            <w:r w:rsidRPr="00EE54F8">
              <w:t>1</w:t>
            </w:r>
          </w:p>
        </w:tc>
        <w:tc>
          <w:tcPr>
            <w:tcW w:w="3338" w:type="dxa"/>
            <w:vAlign w:val="bottom"/>
          </w:tcPr>
          <w:p w14:paraId="0C95B015" w14:textId="2775AB71" w:rsidR="008439C5" w:rsidRPr="008B68E7" w:rsidRDefault="008439C5" w:rsidP="008B68E7">
            <w:pPr>
              <w:pStyle w:val="TableText"/>
            </w:pPr>
            <w:r>
              <w:t>G0/0/1.5</w:t>
            </w:r>
          </w:p>
        </w:tc>
        <w:tc>
          <w:tcPr>
            <w:tcW w:w="3338" w:type="dxa"/>
            <w:tcBorders>
              <w:bottom w:val="single" w:sz="2" w:space="0" w:color="auto"/>
            </w:tcBorders>
            <w:vAlign w:val="bottom"/>
          </w:tcPr>
          <w:p w14:paraId="6590D11F" w14:textId="7917A20F" w:rsidR="008439C5" w:rsidRPr="008B68E7" w:rsidRDefault="008439C5" w:rsidP="008B68E7">
            <w:pPr>
              <w:pStyle w:val="TableText"/>
            </w:pPr>
            <w:r w:rsidRPr="008B68E7">
              <w:t>192.168.</w:t>
            </w:r>
            <w:r>
              <w:t>5</w:t>
            </w:r>
            <w:r w:rsidRPr="008B68E7">
              <w:t>.1</w:t>
            </w:r>
            <w:r>
              <w:t>/24</w:t>
            </w:r>
          </w:p>
        </w:tc>
      </w:tr>
      <w:tr w:rsidR="008439C5" w14:paraId="533485D5" w14:textId="77777777" w:rsidTr="006544F3">
        <w:trPr>
          <w:cantSplit/>
          <w:jc w:val="center"/>
        </w:trPr>
        <w:tc>
          <w:tcPr>
            <w:tcW w:w="3338" w:type="dxa"/>
            <w:tcBorders>
              <w:top w:val="nil"/>
            </w:tcBorders>
            <w:vAlign w:val="bottom"/>
          </w:tcPr>
          <w:p w14:paraId="29623800" w14:textId="6C4EEC24" w:rsidR="008439C5" w:rsidRPr="00EE54F8" w:rsidRDefault="00BE26EB" w:rsidP="00894AFF">
            <w:pPr>
              <w:pStyle w:val="ConfigWindow"/>
            </w:pPr>
            <w:r w:rsidRPr="00EE54F8">
              <w:t>R</w:t>
            </w:r>
            <w:r w:rsidR="00832743">
              <w:t>-</w:t>
            </w:r>
            <w:r w:rsidRPr="00EE54F8">
              <w:t>1</w:t>
            </w:r>
          </w:p>
        </w:tc>
        <w:tc>
          <w:tcPr>
            <w:tcW w:w="3338" w:type="dxa"/>
            <w:vAlign w:val="bottom"/>
          </w:tcPr>
          <w:p w14:paraId="380B179D" w14:textId="683ECA5E" w:rsidR="008439C5" w:rsidRDefault="008439C5" w:rsidP="008B68E7">
            <w:pPr>
              <w:pStyle w:val="TableText"/>
            </w:pPr>
            <w:r>
              <w:t>G0/0/1.200</w:t>
            </w:r>
          </w:p>
        </w:tc>
        <w:tc>
          <w:tcPr>
            <w:tcW w:w="3338" w:type="dxa"/>
            <w:tcBorders>
              <w:bottom w:val="single" w:sz="2" w:space="0" w:color="auto"/>
            </w:tcBorders>
            <w:vAlign w:val="bottom"/>
          </w:tcPr>
          <w:p w14:paraId="1C95C40B" w14:textId="1AB0FFA7" w:rsidR="008439C5" w:rsidRPr="008B68E7" w:rsidRDefault="008439C5" w:rsidP="008B68E7">
            <w:pPr>
              <w:pStyle w:val="TableText"/>
            </w:pPr>
            <w:r>
              <w:t>192.168.200.1/24</w:t>
            </w:r>
          </w:p>
        </w:tc>
      </w:tr>
      <w:tr w:rsidR="008439C5" w14:paraId="1CED4865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5544C6D3" w14:textId="20537942" w:rsidR="008439C5" w:rsidRPr="008B68E7" w:rsidRDefault="008439C5" w:rsidP="00386B90">
            <w:pPr>
              <w:pStyle w:val="TableText"/>
            </w:pPr>
            <w:r w:rsidRPr="008B68E7">
              <w:t>S</w:t>
            </w:r>
            <w:r>
              <w:t>W</w:t>
            </w:r>
            <w:r w:rsidR="00F8270C">
              <w:t>-</w:t>
            </w:r>
            <w:r>
              <w:t>1</w:t>
            </w:r>
          </w:p>
        </w:tc>
        <w:tc>
          <w:tcPr>
            <w:tcW w:w="3338" w:type="dxa"/>
            <w:vAlign w:val="bottom"/>
          </w:tcPr>
          <w:p w14:paraId="4A8C5F39" w14:textId="6F2B1619" w:rsidR="008439C5" w:rsidRPr="008B68E7" w:rsidRDefault="008439C5" w:rsidP="00386B90">
            <w:pPr>
              <w:pStyle w:val="TableText"/>
            </w:pPr>
            <w:r w:rsidRPr="008B68E7">
              <w:t xml:space="preserve">VLAN </w:t>
            </w:r>
            <w:r>
              <w:t>200</w:t>
            </w:r>
          </w:p>
        </w:tc>
        <w:tc>
          <w:tcPr>
            <w:tcW w:w="3338" w:type="dxa"/>
            <w:tcBorders>
              <w:right w:val="single" w:sz="4" w:space="0" w:color="auto"/>
            </w:tcBorders>
            <w:vAlign w:val="bottom"/>
          </w:tcPr>
          <w:p w14:paraId="062DEDFE" w14:textId="134C7A38" w:rsidR="008439C5" w:rsidRPr="008B68E7" w:rsidRDefault="008439C5" w:rsidP="00386B90">
            <w:pPr>
              <w:pStyle w:val="TableText"/>
            </w:pPr>
            <w:r>
              <w:t>192.168.200.100/24</w:t>
            </w:r>
          </w:p>
        </w:tc>
      </w:tr>
      <w:tr w:rsidR="008439C5" w14:paraId="6F6C7746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55FF12C5" w14:textId="2B15D991" w:rsidR="008439C5" w:rsidRPr="008B68E7" w:rsidRDefault="008439C5" w:rsidP="00386B90">
            <w:pPr>
              <w:pStyle w:val="TableText"/>
            </w:pPr>
            <w:r>
              <w:t>LAP-1</w:t>
            </w:r>
          </w:p>
        </w:tc>
        <w:tc>
          <w:tcPr>
            <w:tcW w:w="3338" w:type="dxa"/>
            <w:vAlign w:val="bottom"/>
          </w:tcPr>
          <w:p w14:paraId="358005BB" w14:textId="4BE65A74" w:rsidR="008439C5" w:rsidRPr="008B68E7" w:rsidRDefault="008439C5" w:rsidP="00386B90">
            <w:pPr>
              <w:pStyle w:val="TableText"/>
            </w:pPr>
            <w:r>
              <w:t>G0</w:t>
            </w:r>
          </w:p>
        </w:tc>
        <w:tc>
          <w:tcPr>
            <w:tcW w:w="3338" w:type="dxa"/>
            <w:tcBorders>
              <w:right w:val="single" w:sz="4" w:space="0" w:color="auto"/>
            </w:tcBorders>
            <w:vAlign w:val="bottom"/>
          </w:tcPr>
          <w:p w14:paraId="0B689B92" w14:textId="77777777" w:rsidR="008439C5" w:rsidRPr="008B68E7" w:rsidRDefault="008439C5" w:rsidP="00386B90">
            <w:pPr>
              <w:pStyle w:val="TableText"/>
            </w:pPr>
            <w:r>
              <w:t>DHCP</w:t>
            </w:r>
          </w:p>
        </w:tc>
      </w:tr>
      <w:tr w:rsidR="008439C5" w14:paraId="3A0BEE9D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2F28B616" w14:textId="5F43705B" w:rsidR="008439C5" w:rsidRPr="008B68E7" w:rsidRDefault="008439C5" w:rsidP="00386B90">
            <w:pPr>
              <w:pStyle w:val="TableText"/>
            </w:pPr>
            <w:r>
              <w:t>WLC-1</w:t>
            </w:r>
          </w:p>
        </w:tc>
        <w:tc>
          <w:tcPr>
            <w:tcW w:w="3338" w:type="dxa"/>
            <w:vAlign w:val="bottom"/>
          </w:tcPr>
          <w:p w14:paraId="47DE34FF" w14:textId="77777777" w:rsidR="008439C5" w:rsidRPr="008B68E7" w:rsidRDefault="008439C5" w:rsidP="00386B90">
            <w:pPr>
              <w:pStyle w:val="TableText"/>
            </w:pPr>
            <w:r>
              <w:t>Management</w:t>
            </w:r>
          </w:p>
        </w:tc>
        <w:tc>
          <w:tcPr>
            <w:tcW w:w="3338" w:type="dxa"/>
            <w:vAlign w:val="bottom"/>
          </w:tcPr>
          <w:p w14:paraId="32A3EDA9" w14:textId="77F973EF" w:rsidR="008439C5" w:rsidRPr="008B68E7" w:rsidRDefault="008439C5" w:rsidP="00386B90">
            <w:pPr>
              <w:pStyle w:val="TableText"/>
            </w:pPr>
            <w:r>
              <w:t>192.168.200.254/24</w:t>
            </w:r>
          </w:p>
        </w:tc>
      </w:tr>
      <w:tr w:rsidR="008439C5" w14:paraId="3242696A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76CDCF87" w14:textId="1231ADB5" w:rsidR="008439C5" w:rsidRDefault="008439C5" w:rsidP="00386B90">
            <w:pPr>
              <w:pStyle w:val="TableText"/>
            </w:pPr>
            <w:r>
              <w:t>Server</w:t>
            </w:r>
          </w:p>
        </w:tc>
        <w:tc>
          <w:tcPr>
            <w:tcW w:w="3338" w:type="dxa"/>
            <w:vAlign w:val="bottom"/>
          </w:tcPr>
          <w:p w14:paraId="509F6DB8" w14:textId="77777777" w:rsidR="008439C5" w:rsidRDefault="008439C5" w:rsidP="00386B90">
            <w:pPr>
              <w:pStyle w:val="TableText"/>
            </w:pPr>
            <w:r>
              <w:t>NIC</w:t>
            </w:r>
          </w:p>
        </w:tc>
        <w:tc>
          <w:tcPr>
            <w:tcW w:w="3338" w:type="dxa"/>
            <w:vAlign w:val="bottom"/>
          </w:tcPr>
          <w:p w14:paraId="0F411978" w14:textId="37E17D81" w:rsidR="008439C5" w:rsidRDefault="008439C5" w:rsidP="00386B90">
            <w:pPr>
              <w:pStyle w:val="TableText"/>
            </w:pPr>
            <w:r>
              <w:t>172.31.1.254/24</w:t>
            </w:r>
          </w:p>
        </w:tc>
      </w:tr>
      <w:tr w:rsidR="008439C5" w14:paraId="71B0F975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38D2C58D" w14:textId="410EC197" w:rsidR="008439C5" w:rsidRDefault="005F54E2" w:rsidP="00386B90">
            <w:pPr>
              <w:pStyle w:val="TableText"/>
            </w:pPr>
            <w:r>
              <w:t>Admin PC</w:t>
            </w:r>
          </w:p>
        </w:tc>
        <w:tc>
          <w:tcPr>
            <w:tcW w:w="3338" w:type="dxa"/>
            <w:vAlign w:val="bottom"/>
          </w:tcPr>
          <w:p w14:paraId="08F174FD" w14:textId="77777777" w:rsidR="008439C5" w:rsidRDefault="008439C5" w:rsidP="00386B90">
            <w:pPr>
              <w:pStyle w:val="TableText"/>
            </w:pPr>
            <w:r>
              <w:t>NIC</w:t>
            </w:r>
          </w:p>
        </w:tc>
        <w:tc>
          <w:tcPr>
            <w:tcW w:w="3338" w:type="dxa"/>
            <w:vAlign w:val="bottom"/>
          </w:tcPr>
          <w:p w14:paraId="3221BB51" w14:textId="60988412" w:rsidR="008439C5" w:rsidRDefault="008439C5" w:rsidP="00386B90">
            <w:pPr>
              <w:pStyle w:val="TableText"/>
            </w:pPr>
            <w:r>
              <w:t>192.168.200.200/24</w:t>
            </w:r>
          </w:p>
        </w:tc>
      </w:tr>
      <w:tr w:rsidR="00F8270C" w14:paraId="1BF1C06C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72DF2AE0" w14:textId="61421119" w:rsidR="00F8270C" w:rsidRDefault="00F8270C" w:rsidP="00386B90">
            <w:pPr>
              <w:pStyle w:val="TableText"/>
            </w:pPr>
            <w:r>
              <w:t>Wireless Host</w:t>
            </w:r>
          </w:p>
        </w:tc>
        <w:tc>
          <w:tcPr>
            <w:tcW w:w="3338" w:type="dxa"/>
            <w:vAlign w:val="bottom"/>
          </w:tcPr>
          <w:p w14:paraId="767CDA3E" w14:textId="1BDC2F61" w:rsidR="00F8270C" w:rsidRDefault="00F8270C" w:rsidP="00386B90">
            <w:pPr>
              <w:pStyle w:val="TableText"/>
            </w:pPr>
            <w:r>
              <w:t>Wireless NIC</w:t>
            </w:r>
          </w:p>
        </w:tc>
        <w:tc>
          <w:tcPr>
            <w:tcW w:w="3338" w:type="dxa"/>
            <w:vAlign w:val="bottom"/>
          </w:tcPr>
          <w:p w14:paraId="2ECD7AEE" w14:textId="744C91A8" w:rsidR="00F8270C" w:rsidRDefault="00F8270C" w:rsidP="00386B90">
            <w:pPr>
              <w:pStyle w:val="TableText"/>
            </w:pPr>
            <w:r>
              <w:t>DHCP</w:t>
            </w:r>
          </w:p>
        </w:tc>
      </w:tr>
    </w:tbl>
    <w:p w14:paraId="2D5EFA1C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2FADE0B6" w14:textId="669C826C" w:rsidR="00065482" w:rsidRDefault="00065482" w:rsidP="00E70096">
      <w:pPr>
        <w:pStyle w:val="BodyTextL25"/>
      </w:pPr>
      <w:r>
        <w:t>In this lab</w:t>
      </w:r>
      <w:r w:rsidR="003879FA">
        <w:t>, you</w:t>
      </w:r>
      <w:r>
        <w:t xml:space="preserve"> will explore some of the features of a wireless LAN controller</w:t>
      </w:r>
      <w:r w:rsidR="0041397B">
        <w:t xml:space="preserve">. You will create a new WLAN </w:t>
      </w:r>
      <w:r w:rsidR="0039267A">
        <w:t xml:space="preserve">on the controller </w:t>
      </w:r>
      <w:r w:rsidR="0041397B">
        <w:t xml:space="preserve">and implement security on that LAN. </w:t>
      </w:r>
      <w:r w:rsidR="003879FA">
        <w:t xml:space="preserve">Then you will </w:t>
      </w:r>
      <w:r w:rsidR="0039267A">
        <w:t xml:space="preserve">configure a wireless host to connect to the new WLAN through an AP that is under the control of the WLC. Finally, you will verify connectivity. </w:t>
      </w:r>
    </w:p>
    <w:p w14:paraId="3C92661B" w14:textId="77777777" w:rsidR="00D778DF" w:rsidRDefault="0039267A" w:rsidP="00075EA9">
      <w:pPr>
        <w:pStyle w:val="Bulletlevel1"/>
      </w:pPr>
      <w:r>
        <w:t>Connect to a wireless LAN controller GUI.</w:t>
      </w:r>
    </w:p>
    <w:p w14:paraId="5763F84B" w14:textId="77777777" w:rsidR="00D778DF" w:rsidRDefault="0039267A" w:rsidP="00075EA9">
      <w:pPr>
        <w:pStyle w:val="Bulletlevel1"/>
      </w:pPr>
      <w:r>
        <w:t>Explain some of the information that is available on the WLC Monitor screen.</w:t>
      </w:r>
    </w:p>
    <w:p w14:paraId="313930F6" w14:textId="77777777" w:rsidR="00D778DF" w:rsidRDefault="0044244C" w:rsidP="00075EA9">
      <w:pPr>
        <w:pStyle w:val="Bulletlevel1"/>
      </w:pPr>
      <w:r>
        <w:t>Configure a WLAN on a wireless LAN controller.</w:t>
      </w:r>
    </w:p>
    <w:p w14:paraId="7A180D6D" w14:textId="77777777" w:rsidR="0044244C" w:rsidRDefault="0044244C" w:rsidP="00075EA9">
      <w:pPr>
        <w:pStyle w:val="Bulletlevel1"/>
      </w:pPr>
      <w:r>
        <w:t>Implement security on a WLAN.</w:t>
      </w:r>
    </w:p>
    <w:p w14:paraId="07C81A6B" w14:textId="77777777" w:rsidR="0044244C" w:rsidRPr="004C0909" w:rsidRDefault="0044244C" w:rsidP="00075EA9">
      <w:pPr>
        <w:pStyle w:val="Bulletlevel1"/>
      </w:pPr>
      <w:r>
        <w:t>Configure a wireless host to connect to a wireless LAN.</w:t>
      </w:r>
    </w:p>
    <w:p w14:paraId="22AA2C40" w14:textId="77777777" w:rsidR="00D778DF" w:rsidRDefault="00D778DF" w:rsidP="00D452F4">
      <w:pPr>
        <w:pStyle w:val="Heading1"/>
      </w:pPr>
      <w:r w:rsidRPr="00E70096">
        <w:t>Background / Scenario</w:t>
      </w:r>
    </w:p>
    <w:p w14:paraId="7570619F" w14:textId="1D588A42" w:rsidR="00D778DF" w:rsidRDefault="0044244C" w:rsidP="0044244C">
      <w:pPr>
        <w:pStyle w:val="BodyTextL25"/>
      </w:pPr>
      <w:r>
        <w:t xml:space="preserve">An organization is centralizing control of their wireless LAN by replacing their standalone access points with lightweight access points </w:t>
      </w:r>
      <w:r w:rsidR="00A62DEE">
        <w:t xml:space="preserve">(LAP) </w:t>
      </w:r>
      <w:r>
        <w:t xml:space="preserve">and a wireless LAN controller (WLC). You will be leading this project and you want to become familiar with the WLC and any potential challenges </w:t>
      </w:r>
      <w:r w:rsidR="009930BE">
        <w:t xml:space="preserve">that </w:t>
      </w:r>
      <w:r>
        <w:t xml:space="preserve">may occur during the project. You will configure a WLC by adding a new wireless network and securing it with WPA-2 PSK security. </w:t>
      </w:r>
      <w:r w:rsidR="006544F3">
        <w:t>T</w:t>
      </w:r>
      <w:r>
        <w:t xml:space="preserve">o test the </w:t>
      </w:r>
      <w:r w:rsidR="008C5E0B">
        <w:t>configuration,</w:t>
      </w:r>
      <w:r>
        <w:t xml:space="preserve"> you will connect a laptop to the WLAN and ping devices on the network.</w:t>
      </w:r>
    </w:p>
    <w:p w14:paraId="735E10D0" w14:textId="77777777" w:rsidR="00125806" w:rsidRDefault="00125806" w:rsidP="00D452F4">
      <w:pPr>
        <w:pStyle w:val="Heading1"/>
      </w:pPr>
      <w:r>
        <w:lastRenderedPageBreak/>
        <w:t>Instructions</w:t>
      </w:r>
    </w:p>
    <w:p w14:paraId="7AB7E5BC" w14:textId="63210217" w:rsidR="00111AA5" w:rsidRDefault="00C95C25" w:rsidP="00FB26C5">
      <w:pPr>
        <w:pStyle w:val="Heading2"/>
      </w:pPr>
      <w:r>
        <w:t xml:space="preserve">Monitor </w:t>
      </w:r>
      <w:r w:rsidR="008C5E0B">
        <w:t xml:space="preserve">the </w:t>
      </w:r>
      <w:r>
        <w:t>WLC</w:t>
      </w:r>
    </w:p>
    <w:p w14:paraId="045A1050" w14:textId="15BF2C93" w:rsidR="00630643" w:rsidRPr="00630643" w:rsidRDefault="00630643" w:rsidP="00630643">
      <w:pPr>
        <w:pStyle w:val="BodyTextL25"/>
      </w:pPr>
      <w:r>
        <w:t>Wait until STP has converged on the network. You can click the Packet Tracer Fast Forward Time button to speed up the process. Continue when all link lights are green.</w:t>
      </w:r>
    </w:p>
    <w:p w14:paraId="0B8A31DC" w14:textId="788A5831" w:rsidR="00C95C25" w:rsidRDefault="008C5E0B" w:rsidP="002D681F">
      <w:pPr>
        <w:pStyle w:val="SubStepAlpha"/>
      </w:pPr>
      <w:r>
        <w:t xml:space="preserve">Go the desktop of </w:t>
      </w:r>
      <w:r w:rsidRPr="00C57627">
        <w:rPr>
          <w:b/>
        </w:rPr>
        <w:t>Admin PC</w:t>
      </w:r>
      <w:r>
        <w:t xml:space="preserve"> and o</w:t>
      </w:r>
      <w:r w:rsidR="00C95C25">
        <w:t xml:space="preserve">pen a browser. </w:t>
      </w:r>
      <w:r w:rsidR="007F191B">
        <w:t>E</w:t>
      </w:r>
      <w:r w:rsidR="00C95C25">
        <w:t xml:space="preserve">nter the management IP address </w:t>
      </w:r>
      <w:r>
        <w:t xml:space="preserve">of </w:t>
      </w:r>
      <w:r w:rsidRPr="008C5E0B">
        <w:rPr>
          <w:b/>
        </w:rPr>
        <w:t>WLC-1</w:t>
      </w:r>
      <w:r>
        <w:t xml:space="preserve"> </w:t>
      </w:r>
      <w:r w:rsidR="00C95C25">
        <w:t xml:space="preserve">from the addressing table into the address bar. You must specify the </w:t>
      </w:r>
      <w:r w:rsidR="00C95C25" w:rsidRPr="00FC324C">
        <w:rPr>
          <w:b/>
        </w:rPr>
        <w:t>HTTPS</w:t>
      </w:r>
      <w:r w:rsidR="00C95C25">
        <w:t xml:space="preserve"> protocol.</w:t>
      </w:r>
    </w:p>
    <w:p w14:paraId="4FA774A7" w14:textId="3CE1D8E3" w:rsidR="00C95C25" w:rsidRDefault="00C95C25" w:rsidP="002D681F">
      <w:pPr>
        <w:pStyle w:val="SubStepAlpha"/>
      </w:pPr>
      <w:r>
        <w:t xml:space="preserve">Click </w:t>
      </w:r>
      <w:r w:rsidRPr="00C95C25">
        <w:rPr>
          <w:b/>
        </w:rPr>
        <w:t>Login</w:t>
      </w:r>
      <w:r>
        <w:t xml:space="preserve"> and enter the</w:t>
      </w:r>
      <w:r w:rsidR="00411577">
        <w:t>se</w:t>
      </w:r>
      <w:r>
        <w:t xml:space="preserve"> credentials: User Name: </w:t>
      </w:r>
      <w:r w:rsidRPr="00C95C25">
        <w:rPr>
          <w:b/>
        </w:rPr>
        <w:t>admin</w:t>
      </w:r>
      <w:r>
        <w:t xml:space="preserve">, Password: </w:t>
      </w:r>
      <w:r w:rsidRPr="00C95C25">
        <w:rPr>
          <w:b/>
        </w:rPr>
        <w:t>Cisco123</w:t>
      </w:r>
      <w:r w:rsidRPr="00C95C25">
        <w:t>.</w:t>
      </w:r>
      <w:r>
        <w:t xml:space="preserve"> After a short delay, you will see the WLC Monitor </w:t>
      </w:r>
      <w:r w:rsidR="008C5E0B">
        <w:t xml:space="preserve">Summary </w:t>
      </w:r>
      <w:r>
        <w:t>screen.</w:t>
      </w:r>
    </w:p>
    <w:p w14:paraId="6632F931" w14:textId="77777777" w:rsidR="00C95C25" w:rsidRDefault="00C95C25" w:rsidP="00626787">
      <w:pPr>
        <w:pStyle w:val="BodyTextL25"/>
      </w:pPr>
      <w:r w:rsidRPr="00C95C25">
        <w:rPr>
          <w:b/>
        </w:rPr>
        <w:t>Note:</w:t>
      </w:r>
      <w:r>
        <w:t xml:space="preserve"> Packet Tracer does not support the initial dashboard that has been demonstrated in this module.</w:t>
      </w:r>
    </w:p>
    <w:p w14:paraId="1FE15539" w14:textId="77777777" w:rsidR="00FB3CC6" w:rsidRDefault="00411577" w:rsidP="00FC324C">
      <w:pPr>
        <w:pStyle w:val="SubStepAlpha"/>
      </w:pPr>
      <w:r w:rsidRPr="00411577">
        <w:t>Scroll through the Monitor Summary screen.</w:t>
      </w:r>
      <w:r>
        <w:t xml:space="preserve"> </w:t>
      </w:r>
    </w:p>
    <w:p w14:paraId="4C8EB46D" w14:textId="66122F01" w:rsidR="00411577" w:rsidRDefault="00411577" w:rsidP="000139BD">
      <w:pPr>
        <w:pStyle w:val="BodyTextL50"/>
      </w:pPr>
      <w:r>
        <w:t>What can be learned from this screen?</w:t>
      </w:r>
    </w:p>
    <w:p w14:paraId="62A226AF" w14:textId="77BC29DE" w:rsidR="006A4976" w:rsidRDefault="006A4976" w:rsidP="00116016">
      <w:pPr>
        <w:pStyle w:val="AnswerLineL50"/>
      </w:pPr>
      <w:r>
        <w:t>Type your answers here.</w:t>
      </w:r>
    </w:p>
    <w:p w14:paraId="04DA6E26" w14:textId="44023EE0" w:rsidR="003F4401" w:rsidRDefault="003F4401" w:rsidP="00907C0C">
      <w:pPr>
        <w:pStyle w:val="BodyTextL50"/>
      </w:pPr>
      <w:r w:rsidRPr="00907C0C">
        <w:t>Is the WLC connected to an AP?</w:t>
      </w:r>
    </w:p>
    <w:p w14:paraId="2F930EB0" w14:textId="77777777" w:rsidR="003055F6" w:rsidRDefault="003055F6" w:rsidP="003055F6">
      <w:pPr>
        <w:pStyle w:val="AnswerLineL50"/>
      </w:pPr>
      <w:r>
        <w:t>Type your answers here.</w:t>
      </w:r>
    </w:p>
    <w:p w14:paraId="1FE055AB" w14:textId="37A73840" w:rsidR="003F4401" w:rsidRDefault="008C5E0B" w:rsidP="00907C0C">
      <w:pPr>
        <w:pStyle w:val="SubStepAlpha"/>
      </w:pPr>
      <w:r w:rsidRPr="00907C0C">
        <w:t xml:space="preserve">Click Detail next to the All APs entry in the Access Point Summary section of the page. </w:t>
      </w:r>
      <w:r w:rsidR="003F4401" w:rsidRPr="00907C0C">
        <w:t xml:space="preserve">What information can you find </w:t>
      </w:r>
      <w:r w:rsidRPr="00907C0C">
        <w:t>about</w:t>
      </w:r>
      <w:r w:rsidR="003F4401" w:rsidRPr="00907C0C">
        <w:t xml:space="preserve"> APs</w:t>
      </w:r>
      <w:r w:rsidRPr="00907C0C">
        <w:t xml:space="preserve"> on the All APs screen</w:t>
      </w:r>
      <w:r w:rsidR="003F4401" w:rsidRPr="00907C0C">
        <w:t>?</w:t>
      </w:r>
    </w:p>
    <w:p w14:paraId="2525BF93" w14:textId="6BF2425A" w:rsidR="003055F6" w:rsidRPr="00907C0C" w:rsidRDefault="003055F6" w:rsidP="003055F6">
      <w:pPr>
        <w:pStyle w:val="AnswerLineL50"/>
      </w:pPr>
      <w:r w:rsidRPr="003055F6">
        <w:t>Type your answers here.</w:t>
      </w:r>
    </w:p>
    <w:p w14:paraId="2F2C421D" w14:textId="77777777" w:rsidR="00411577" w:rsidRDefault="00411577" w:rsidP="00FB26C5">
      <w:pPr>
        <w:pStyle w:val="Heading2"/>
      </w:pPr>
      <w:r>
        <w:t>Create a Wireless LAN</w:t>
      </w:r>
    </w:p>
    <w:p w14:paraId="4FF1227C" w14:textId="74FB6A92" w:rsidR="00411577" w:rsidRDefault="00411577" w:rsidP="00411577">
      <w:pPr>
        <w:pStyle w:val="BodyTextL25"/>
      </w:pPr>
      <w:r>
        <w:t xml:space="preserve">Now </w:t>
      </w:r>
      <w:r w:rsidR="00FC324C">
        <w:t>you</w:t>
      </w:r>
      <w:r>
        <w:t xml:space="preserve"> will create a </w:t>
      </w:r>
      <w:r w:rsidR="00222D01">
        <w:t xml:space="preserve">new </w:t>
      </w:r>
      <w:r>
        <w:t>wireless LAN</w:t>
      </w:r>
      <w:r w:rsidR="00222D01">
        <w:t xml:space="preserve"> on the WLC. </w:t>
      </w:r>
      <w:r w:rsidR="000B2632">
        <w:t>You</w:t>
      </w:r>
      <w:r w:rsidR="00222D01">
        <w:t xml:space="preserve"> will </w:t>
      </w:r>
      <w:r w:rsidR="00FC324C">
        <w:t>configure the</w:t>
      </w:r>
      <w:r w:rsidR="00222D01">
        <w:t xml:space="preserve"> settings </w:t>
      </w:r>
      <w:r w:rsidR="00D76CAA">
        <w:t xml:space="preserve">that are </w:t>
      </w:r>
      <w:r w:rsidR="00222D01">
        <w:t xml:space="preserve">required for hosts to join the WLAN. </w:t>
      </w:r>
    </w:p>
    <w:p w14:paraId="70C4C19D" w14:textId="1BC4DA47" w:rsidR="00222D01" w:rsidRDefault="00222D01" w:rsidP="00FC324C">
      <w:pPr>
        <w:pStyle w:val="Heading3"/>
      </w:pPr>
      <w:r>
        <w:t xml:space="preserve">Create and </w:t>
      </w:r>
      <w:r w:rsidR="005511C0">
        <w:t>e</w:t>
      </w:r>
      <w:r>
        <w:t>nable the WLAN</w:t>
      </w:r>
      <w:r w:rsidR="005511C0">
        <w:t>.</w:t>
      </w:r>
    </w:p>
    <w:p w14:paraId="4744AAAE" w14:textId="5B17A605" w:rsidR="00222D01" w:rsidRDefault="00222D01" w:rsidP="00FC324C">
      <w:pPr>
        <w:pStyle w:val="SubStepAlpha"/>
      </w:pPr>
      <w:bookmarkStart w:id="0" w:name="_Hlk20929475"/>
      <w:r>
        <w:t xml:space="preserve">Click </w:t>
      </w:r>
      <w:r w:rsidRPr="00A12C6A">
        <w:rPr>
          <w:b/>
        </w:rPr>
        <w:t>WLANs</w:t>
      </w:r>
      <w:r>
        <w:t xml:space="preserve"> in the </w:t>
      </w:r>
      <w:r w:rsidR="008C5E0B">
        <w:t xml:space="preserve">WLC </w:t>
      </w:r>
      <w:r>
        <w:t xml:space="preserve">menu bar. Locate the dropdown box in the upper right had corner of the WLANs screen. It will say </w:t>
      </w:r>
      <w:r w:rsidRPr="00FC324C">
        <w:rPr>
          <w:b/>
        </w:rPr>
        <w:t>Create New</w:t>
      </w:r>
      <w:r>
        <w:t xml:space="preserve">. Click </w:t>
      </w:r>
      <w:r w:rsidRPr="00FC324C">
        <w:rPr>
          <w:b/>
        </w:rPr>
        <w:t>Go</w:t>
      </w:r>
      <w:r>
        <w:t xml:space="preserve"> to create a new WLAN.</w:t>
      </w:r>
    </w:p>
    <w:p w14:paraId="3054BEC9" w14:textId="3D294130" w:rsidR="00222D01" w:rsidRDefault="00222D01" w:rsidP="00FC324C">
      <w:pPr>
        <w:pStyle w:val="SubStepAlpha"/>
      </w:pPr>
      <w:r>
        <w:t xml:space="preserve">Enter the </w:t>
      </w:r>
      <w:r w:rsidR="00C21FFE" w:rsidRPr="00FC324C">
        <w:rPr>
          <w:b/>
        </w:rPr>
        <w:t>Profile N</w:t>
      </w:r>
      <w:r w:rsidRPr="00FC324C">
        <w:rPr>
          <w:b/>
        </w:rPr>
        <w:t>ame</w:t>
      </w:r>
      <w:r>
        <w:t xml:space="preserve"> of the new WLAN</w:t>
      </w:r>
      <w:r w:rsidR="003847A2">
        <w:t xml:space="preserve">. Use the profile name </w:t>
      </w:r>
      <w:r w:rsidR="003847A2" w:rsidRPr="003847A2">
        <w:rPr>
          <w:b/>
        </w:rPr>
        <w:t>Floor 2 Employees</w:t>
      </w:r>
      <w:r w:rsidR="003847A2">
        <w:rPr>
          <w:b/>
        </w:rPr>
        <w:t>.</w:t>
      </w:r>
      <w:r>
        <w:t xml:space="preserve"> </w:t>
      </w:r>
      <w:r w:rsidR="002E20AD">
        <w:t xml:space="preserve">Assign an SSID of </w:t>
      </w:r>
      <w:r w:rsidR="002E20AD" w:rsidRPr="002E20AD">
        <w:rPr>
          <w:b/>
        </w:rPr>
        <w:t>SSID-5</w:t>
      </w:r>
      <w:r w:rsidR="002E20AD">
        <w:t xml:space="preserve"> to the WLAN.</w:t>
      </w:r>
      <w:r w:rsidR="003847A2">
        <w:t xml:space="preserve"> H</w:t>
      </w:r>
      <w:r>
        <w:t xml:space="preserve">osts will need to use </w:t>
      </w:r>
      <w:r w:rsidR="003847A2">
        <w:t xml:space="preserve">this SSID </w:t>
      </w:r>
      <w:r>
        <w:t xml:space="preserve">to join the </w:t>
      </w:r>
      <w:r w:rsidR="00C21FFE">
        <w:t>network.</w:t>
      </w:r>
    </w:p>
    <w:p w14:paraId="69B51E4C" w14:textId="026F57FB" w:rsidR="002E20AD" w:rsidRDefault="002E20AD" w:rsidP="00FC324C">
      <w:pPr>
        <w:pStyle w:val="SubStepAlpha"/>
      </w:pPr>
      <w:r>
        <w:t xml:space="preserve">Select the </w:t>
      </w:r>
      <w:r w:rsidRPr="00A13CF3">
        <w:rPr>
          <w:b/>
        </w:rPr>
        <w:t>ID</w:t>
      </w:r>
      <w:r>
        <w:t xml:space="preserve"> for the WLAN. This value is a label that will be used to identify the WLAN is other displays. Select a value of </w:t>
      </w:r>
      <w:r w:rsidRPr="00EA764C">
        <w:rPr>
          <w:b/>
        </w:rPr>
        <w:t>5</w:t>
      </w:r>
      <w:r>
        <w:t xml:space="preserve"> to keep it consistent with the VLAN number and SSID. This is not a </w:t>
      </w:r>
      <w:r w:rsidR="0068131B">
        <w:t>requirement but</w:t>
      </w:r>
      <w:r>
        <w:t xml:space="preserve"> </w:t>
      </w:r>
      <w:r w:rsidR="00D76CAA">
        <w:t xml:space="preserve">it </w:t>
      </w:r>
      <w:r>
        <w:t>helps with understanding the topology.</w:t>
      </w:r>
    </w:p>
    <w:p w14:paraId="56DFF4C3" w14:textId="446F88C6" w:rsidR="002E20AD" w:rsidRDefault="002E20AD" w:rsidP="00FC324C">
      <w:pPr>
        <w:pStyle w:val="SubStepAlpha"/>
      </w:pPr>
      <w:r>
        <w:t xml:space="preserve">Click </w:t>
      </w:r>
      <w:r w:rsidRPr="00A13CF3">
        <w:rPr>
          <w:b/>
        </w:rPr>
        <w:t>Apply</w:t>
      </w:r>
      <w:r w:rsidR="00F16FF4">
        <w:t xml:space="preserve"> so that the settings go into effect</w:t>
      </w:r>
      <w:r>
        <w:t>.</w:t>
      </w:r>
    </w:p>
    <w:p w14:paraId="05619010" w14:textId="5128FB9E" w:rsidR="002E20AD" w:rsidRDefault="002E20AD" w:rsidP="00FC324C">
      <w:pPr>
        <w:pStyle w:val="SubStepAlpha"/>
      </w:pPr>
      <w:r>
        <w:t>Now that the WLAN has been created</w:t>
      </w:r>
      <w:r w:rsidR="005511C0">
        <w:t>,</w:t>
      </w:r>
      <w:r>
        <w:t xml:space="preserve"> you can configure features of the network. Click </w:t>
      </w:r>
      <w:r w:rsidRPr="00C57627">
        <w:rPr>
          <w:b/>
        </w:rPr>
        <w:t>Enabled</w:t>
      </w:r>
      <w:r>
        <w:t xml:space="preserve"> to make the WLAN functional. It is a common mistake to accidentally skip this step.</w:t>
      </w:r>
    </w:p>
    <w:p w14:paraId="5361412E" w14:textId="6D579766" w:rsidR="00626787" w:rsidRDefault="002E20AD" w:rsidP="00FC324C">
      <w:pPr>
        <w:pStyle w:val="SubStepAlpha"/>
      </w:pPr>
      <w:r>
        <w:t xml:space="preserve">Choose the VLAN interface that will be used for the WLAN. The WLC will use this interface for user traffic on the network. </w:t>
      </w:r>
      <w:r w:rsidR="00810EF2">
        <w:t xml:space="preserve">Click the </w:t>
      </w:r>
      <w:r w:rsidR="005C62F6">
        <w:t>drop-down</w:t>
      </w:r>
      <w:r w:rsidR="00810EF2">
        <w:t xml:space="preserve"> </w:t>
      </w:r>
      <w:r w:rsidR="005C62F6">
        <w:t>box</w:t>
      </w:r>
      <w:r w:rsidR="00810EF2">
        <w:t xml:space="preserve"> for Interface/Interface Group (G). Select the </w:t>
      </w:r>
      <w:r w:rsidR="00810EF2" w:rsidRPr="00EA764C">
        <w:rPr>
          <w:b/>
        </w:rPr>
        <w:t>WLAN-5</w:t>
      </w:r>
      <w:r w:rsidR="00810EF2">
        <w:t xml:space="preserve"> interface.</w:t>
      </w:r>
      <w:r w:rsidR="00630643">
        <w:t xml:space="preserve"> This interface was previously configured on the WLC for this activity.</w:t>
      </w:r>
    </w:p>
    <w:p w14:paraId="54581AD1" w14:textId="592DA061" w:rsidR="00A13CF3" w:rsidRDefault="00A13CF3" w:rsidP="00FC324C">
      <w:pPr>
        <w:pStyle w:val="SubStepAlpha"/>
      </w:pPr>
      <w:r>
        <w:t xml:space="preserve">Click the </w:t>
      </w:r>
      <w:r w:rsidRPr="00C57627">
        <w:rPr>
          <w:b/>
        </w:rPr>
        <w:t>Advanced</w:t>
      </w:r>
      <w:r>
        <w:t xml:space="preserve"> tab.</w:t>
      </w:r>
    </w:p>
    <w:p w14:paraId="466E8301" w14:textId="355ED872" w:rsidR="00A13CF3" w:rsidRDefault="00A13CF3" w:rsidP="00FC324C">
      <w:pPr>
        <w:pStyle w:val="SubStepAlpha"/>
      </w:pPr>
      <w:r>
        <w:lastRenderedPageBreak/>
        <w:t xml:space="preserve">Scroll down to the </w:t>
      </w:r>
      <w:proofErr w:type="spellStart"/>
      <w:r>
        <w:t>FlexConnect</w:t>
      </w:r>
      <w:proofErr w:type="spellEnd"/>
      <w:r>
        <w:t xml:space="preserve"> portion of the page. Click to enable </w:t>
      </w:r>
      <w:proofErr w:type="spellStart"/>
      <w:r w:rsidRPr="00A13CF3">
        <w:rPr>
          <w:b/>
        </w:rPr>
        <w:t>FlexConnect</w:t>
      </w:r>
      <w:proofErr w:type="spellEnd"/>
      <w:r w:rsidRPr="00A13CF3">
        <w:rPr>
          <w:b/>
        </w:rPr>
        <w:t xml:space="preserve"> Local Switching</w:t>
      </w:r>
      <w:r>
        <w:t xml:space="preserve"> and </w:t>
      </w:r>
      <w:proofErr w:type="spellStart"/>
      <w:r w:rsidRPr="00A13CF3">
        <w:rPr>
          <w:b/>
        </w:rPr>
        <w:t>FlexConnect</w:t>
      </w:r>
      <w:proofErr w:type="spellEnd"/>
      <w:r w:rsidRPr="00A13CF3">
        <w:rPr>
          <w:b/>
        </w:rPr>
        <w:t xml:space="preserve"> Local Auth</w:t>
      </w:r>
      <w:r>
        <w:t>.</w:t>
      </w:r>
    </w:p>
    <w:p w14:paraId="3E27FC3D" w14:textId="17217FA9" w:rsidR="00C21FFE" w:rsidRDefault="00810EF2" w:rsidP="00FC324C">
      <w:pPr>
        <w:pStyle w:val="SubStepAlpha"/>
      </w:pPr>
      <w:r>
        <w:t>C</w:t>
      </w:r>
      <w:r w:rsidR="00C21FFE">
        <w:t xml:space="preserve">lick </w:t>
      </w:r>
      <w:r w:rsidR="00C21FFE" w:rsidRPr="00FC324C">
        <w:rPr>
          <w:b/>
        </w:rPr>
        <w:t>Apply</w:t>
      </w:r>
      <w:r w:rsidR="00C21FFE">
        <w:t xml:space="preserve"> to enable the new WLAN.</w:t>
      </w:r>
      <w:r w:rsidR="00FC324C">
        <w:t xml:space="preserve"> If you forget to </w:t>
      </w:r>
      <w:r w:rsidR="00A12C6A">
        <w:t xml:space="preserve">do </w:t>
      </w:r>
      <w:r w:rsidR="00FC324C">
        <w:t>this, the WLAN will not operate.</w:t>
      </w:r>
    </w:p>
    <w:bookmarkEnd w:id="0"/>
    <w:p w14:paraId="08E79970" w14:textId="69F6933B" w:rsidR="00C21FFE" w:rsidRDefault="00C21FFE" w:rsidP="000B2632">
      <w:pPr>
        <w:pStyle w:val="Heading3"/>
      </w:pPr>
      <w:r>
        <w:t>Secure the WLAN</w:t>
      </w:r>
      <w:r w:rsidR="005511C0">
        <w:t>.</w:t>
      </w:r>
    </w:p>
    <w:p w14:paraId="1E5455AB" w14:textId="0C9AB978" w:rsidR="000B2632" w:rsidRPr="000B2632" w:rsidRDefault="00810EF2" w:rsidP="000B2632">
      <w:pPr>
        <w:pStyle w:val="BodyTextL25"/>
      </w:pPr>
      <w:r>
        <w:t xml:space="preserve">The new WLAN currently has no security in place. </w:t>
      </w:r>
      <w:r w:rsidR="000B2632">
        <w:t>This WLAN will initially use WPA2-PSK security. In another activity</w:t>
      </w:r>
      <w:r w:rsidR="001B47F7">
        <w:t>,</w:t>
      </w:r>
      <w:r w:rsidR="000B2632">
        <w:t xml:space="preserve"> you will configure the WLAN to use WPA2-Enterprise, a much better solution for larger wireless networks.</w:t>
      </w:r>
    </w:p>
    <w:p w14:paraId="78087264" w14:textId="423FB687" w:rsidR="00C21FFE" w:rsidRDefault="00A13CF3" w:rsidP="00FB26C5">
      <w:pPr>
        <w:pStyle w:val="SubStepAlpha"/>
      </w:pPr>
      <w:r>
        <w:t>In the WLANs Edit screen for the Floor 2 Employees WLAN, c</w:t>
      </w:r>
      <w:r w:rsidR="00C21FFE">
        <w:t xml:space="preserve">lick the </w:t>
      </w:r>
      <w:r w:rsidR="00C21FFE" w:rsidRPr="00FC324C">
        <w:rPr>
          <w:b/>
        </w:rPr>
        <w:t>Security</w:t>
      </w:r>
      <w:r w:rsidR="00C21FFE">
        <w:t xml:space="preserve"> tab. Under the </w:t>
      </w:r>
      <w:r w:rsidR="00C21FFE" w:rsidRPr="00EA764C">
        <w:rPr>
          <w:b/>
        </w:rPr>
        <w:t>Layer 2</w:t>
      </w:r>
      <w:r w:rsidR="00C21FFE">
        <w:t xml:space="preserve"> tab, select </w:t>
      </w:r>
      <w:r w:rsidR="00C21FFE" w:rsidRPr="00FC324C">
        <w:rPr>
          <w:b/>
        </w:rPr>
        <w:t>WPA+WPA2</w:t>
      </w:r>
      <w:r w:rsidR="00C21FFE">
        <w:t xml:space="preserve"> from the </w:t>
      </w:r>
      <w:r w:rsidR="00C21FFE" w:rsidRPr="00FC324C">
        <w:rPr>
          <w:b/>
        </w:rPr>
        <w:t>Layer 2 Security</w:t>
      </w:r>
      <w:r w:rsidR="00C21FFE">
        <w:t xml:space="preserve"> drop down box. This will reveal the WPA parameters.</w:t>
      </w:r>
    </w:p>
    <w:p w14:paraId="771950F3" w14:textId="77777777" w:rsidR="00C21FFE" w:rsidRDefault="00C21FFE" w:rsidP="00FB26C5">
      <w:pPr>
        <w:pStyle w:val="SubStepAlpha"/>
      </w:pPr>
      <w:r>
        <w:t xml:space="preserve">Click the checkbox next to </w:t>
      </w:r>
      <w:r w:rsidRPr="00FC324C">
        <w:rPr>
          <w:b/>
        </w:rPr>
        <w:t>WPA2 Policy</w:t>
      </w:r>
      <w:r>
        <w:t xml:space="preserve">. This will reveal additional security settings. Under </w:t>
      </w:r>
      <w:r w:rsidRPr="00FC324C">
        <w:rPr>
          <w:b/>
        </w:rPr>
        <w:t>Authentication Key Management</w:t>
      </w:r>
      <w:r>
        <w:t xml:space="preserve">, enable </w:t>
      </w:r>
      <w:r w:rsidRPr="00FC324C">
        <w:rPr>
          <w:b/>
        </w:rPr>
        <w:t>PSK</w:t>
      </w:r>
      <w:r>
        <w:t xml:space="preserve">. </w:t>
      </w:r>
    </w:p>
    <w:p w14:paraId="21436667" w14:textId="20F15E2F" w:rsidR="00C21FFE" w:rsidRDefault="00C21FFE" w:rsidP="00FB26C5">
      <w:pPr>
        <w:pStyle w:val="SubStepAlpha"/>
      </w:pPr>
      <w:r>
        <w:t>Now you can enter the</w:t>
      </w:r>
      <w:r w:rsidR="00BB2F75">
        <w:t xml:space="preserve"> pre-shared key that will be used by hosts to join the WLAN.</w:t>
      </w:r>
      <w:r w:rsidR="000E4DFC">
        <w:t xml:space="preserve"> Use </w:t>
      </w:r>
      <w:r w:rsidR="006C4C74">
        <w:rPr>
          <w:b/>
        </w:rPr>
        <w:t>Cisco123</w:t>
      </w:r>
      <w:r w:rsidR="006339FA">
        <w:t xml:space="preserve"> as the passphrase</w:t>
      </w:r>
      <w:r w:rsidR="00BB2F75">
        <w:t>.</w:t>
      </w:r>
    </w:p>
    <w:p w14:paraId="31BC3517" w14:textId="3702CDEA" w:rsidR="00BB2F75" w:rsidRDefault="00BB2F75" w:rsidP="00FB26C5">
      <w:pPr>
        <w:pStyle w:val="SubStepAlpha"/>
      </w:pPr>
      <w:r>
        <w:t xml:space="preserve">Click </w:t>
      </w:r>
      <w:r w:rsidRPr="00FC324C">
        <w:rPr>
          <w:b/>
        </w:rPr>
        <w:t>Apply</w:t>
      </w:r>
      <w:r>
        <w:t xml:space="preserve"> to save these settings.</w:t>
      </w:r>
    </w:p>
    <w:p w14:paraId="01A24D13" w14:textId="6B627CCF" w:rsidR="00630643" w:rsidRDefault="00185274" w:rsidP="00185274">
      <w:pPr>
        <w:pStyle w:val="BodyTextL25"/>
      </w:pPr>
      <w:r w:rsidRPr="00185274">
        <w:rPr>
          <w:b/>
        </w:rPr>
        <w:t>Note:</w:t>
      </w:r>
      <w:r>
        <w:t xml:space="preserve"> It is not a good practice to reuse passwords when configuring security. We have reused passwords in this activity to simplify configuration.</w:t>
      </w:r>
    </w:p>
    <w:p w14:paraId="1C4D8BA0" w14:textId="77777777" w:rsidR="00BB2F75" w:rsidRDefault="00BB2F75" w:rsidP="00FB26C5">
      <w:pPr>
        <w:pStyle w:val="Heading3"/>
      </w:pPr>
      <w:r>
        <w:t>Verify the Settings</w:t>
      </w:r>
    </w:p>
    <w:p w14:paraId="3D5D0506" w14:textId="77777777" w:rsidR="005511C0" w:rsidRDefault="00BB2F75" w:rsidP="00FB26C5">
      <w:pPr>
        <w:pStyle w:val="SubStepAlpha"/>
      </w:pPr>
      <w:r>
        <w:t xml:space="preserve">After Applying the configuration, click </w:t>
      </w:r>
      <w:r w:rsidRPr="00FC324C">
        <w:rPr>
          <w:b/>
        </w:rPr>
        <w:t>Back</w:t>
      </w:r>
      <w:r>
        <w:t>. This will take you back to the WLANs screen.</w:t>
      </w:r>
    </w:p>
    <w:p w14:paraId="6EF4D5F9" w14:textId="77777777" w:rsidR="005511C0" w:rsidRDefault="005511C0" w:rsidP="005511C0">
      <w:pPr>
        <w:pStyle w:val="Heading4"/>
      </w:pPr>
      <w:r>
        <w:t>Question:</w:t>
      </w:r>
    </w:p>
    <w:p w14:paraId="65F22B8D" w14:textId="4EC176BB" w:rsidR="00BB2F75" w:rsidRDefault="00185274" w:rsidP="005511C0">
      <w:pPr>
        <w:pStyle w:val="BodyTextL50"/>
        <w:spacing w:before="0"/>
      </w:pPr>
      <w:r>
        <w:t>What information about the new WLAN is available on this screen?</w:t>
      </w:r>
    </w:p>
    <w:p w14:paraId="3AEFB545" w14:textId="5041EAE7" w:rsidR="003055F6" w:rsidRDefault="003055F6" w:rsidP="003055F6">
      <w:pPr>
        <w:pStyle w:val="AnswerLineL50"/>
      </w:pPr>
      <w:r w:rsidRPr="003055F6">
        <w:t>Type your answers here.</w:t>
      </w:r>
    </w:p>
    <w:p w14:paraId="167DA36E" w14:textId="337B3C8A" w:rsidR="00BB2F75" w:rsidRDefault="00BB2F75" w:rsidP="00FB26C5">
      <w:pPr>
        <w:pStyle w:val="SubStepAlpha"/>
      </w:pPr>
      <w:r>
        <w:t>If you click the WLAN ID</w:t>
      </w:r>
      <w:r w:rsidR="005511C0">
        <w:t>,</w:t>
      </w:r>
      <w:r>
        <w:t xml:space="preserve"> you will be taken to the WLANs Edit screen. Use this to verify </w:t>
      </w:r>
      <w:r w:rsidR="00185274">
        <w:t xml:space="preserve">and change </w:t>
      </w:r>
      <w:r>
        <w:t>the</w:t>
      </w:r>
      <w:r w:rsidR="00185274">
        <w:t xml:space="preserve"> details of the</w:t>
      </w:r>
      <w:r>
        <w:t xml:space="preserve"> settings.</w:t>
      </w:r>
    </w:p>
    <w:p w14:paraId="6CF37951" w14:textId="77777777" w:rsidR="00BB2F75" w:rsidRDefault="00BB2F75" w:rsidP="00FB26C5">
      <w:pPr>
        <w:pStyle w:val="Heading2"/>
      </w:pPr>
      <w:r>
        <w:t xml:space="preserve">Connect a </w:t>
      </w:r>
      <w:r w:rsidR="002E77A5">
        <w:t>Host to the WLAN</w:t>
      </w:r>
    </w:p>
    <w:p w14:paraId="538207C5" w14:textId="3B31A02E" w:rsidR="00FB26C5" w:rsidRPr="00FB26C5" w:rsidRDefault="007D51FA" w:rsidP="00FB26C5">
      <w:pPr>
        <w:pStyle w:val="Heading3"/>
      </w:pPr>
      <w:r>
        <w:t>Connect to the network and verify connectivity</w:t>
      </w:r>
      <w:r w:rsidR="00FB26C5">
        <w:t>.</w:t>
      </w:r>
    </w:p>
    <w:p w14:paraId="40B1DED8" w14:textId="05B15175" w:rsidR="002E77A5" w:rsidRDefault="002D25B2" w:rsidP="00FB26C5">
      <w:pPr>
        <w:pStyle w:val="SubStepAlpha"/>
      </w:pPr>
      <w:r>
        <w:t xml:space="preserve">Go to the desktop of </w:t>
      </w:r>
      <w:r w:rsidRPr="00D76CAA">
        <w:rPr>
          <w:b/>
        </w:rPr>
        <w:t>Wireless Host</w:t>
      </w:r>
      <w:r>
        <w:t xml:space="preserve"> and click the </w:t>
      </w:r>
      <w:r w:rsidRPr="00D76CAA">
        <w:rPr>
          <w:b/>
        </w:rPr>
        <w:t>PC Wireless</w:t>
      </w:r>
      <w:r>
        <w:t xml:space="preserve"> tile.</w:t>
      </w:r>
    </w:p>
    <w:p w14:paraId="7E8EBA23" w14:textId="66481851" w:rsidR="002D25B2" w:rsidRDefault="002D25B2" w:rsidP="00FB26C5">
      <w:pPr>
        <w:pStyle w:val="SubStepAlpha"/>
      </w:pPr>
      <w:r>
        <w:t xml:space="preserve">Click the </w:t>
      </w:r>
      <w:r w:rsidRPr="00DA0232">
        <w:rPr>
          <w:b/>
        </w:rPr>
        <w:t>Connect</w:t>
      </w:r>
      <w:r>
        <w:t xml:space="preserve"> tab. After a brief delay you should see the SSID for the WLAN appear in the table of wireless network names. Select the </w:t>
      </w:r>
      <w:r w:rsidRPr="002D25B2">
        <w:rPr>
          <w:b/>
        </w:rPr>
        <w:t>SSID-5</w:t>
      </w:r>
      <w:r>
        <w:t xml:space="preserve"> network and click </w:t>
      </w:r>
      <w:r w:rsidR="00D76CAA">
        <w:t xml:space="preserve">the </w:t>
      </w:r>
      <w:r w:rsidRPr="002D25B2">
        <w:rPr>
          <w:b/>
        </w:rPr>
        <w:t>Connect</w:t>
      </w:r>
      <w:r w:rsidR="00D76CAA">
        <w:rPr>
          <w:b/>
        </w:rPr>
        <w:t xml:space="preserve"> </w:t>
      </w:r>
      <w:r w:rsidR="00D76CAA" w:rsidRPr="00D76CAA">
        <w:t>button</w:t>
      </w:r>
      <w:r>
        <w:t>.</w:t>
      </w:r>
    </w:p>
    <w:p w14:paraId="76D9DAF3" w14:textId="729C7A8B" w:rsidR="00832C1F" w:rsidRDefault="00832C1F" w:rsidP="00FB26C5">
      <w:pPr>
        <w:pStyle w:val="SubStepAlpha"/>
      </w:pPr>
      <w:r>
        <w:t xml:space="preserve">Enter the pre-shared key that you configured for the WLAN and click </w:t>
      </w:r>
      <w:r w:rsidRPr="00832C1F">
        <w:rPr>
          <w:b/>
        </w:rPr>
        <w:t>Connect</w:t>
      </w:r>
      <w:r>
        <w:t>.</w:t>
      </w:r>
    </w:p>
    <w:p w14:paraId="70186639" w14:textId="78162486" w:rsidR="002E77A5" w:rsidRDefault="002D25B2" w:rsidP="00FB26C5">
      <w:pPr>
        <w:pStyle w:val="SubStepAlpha"/>
      </w:pPr>
      <w:r>
        <w:t xml:space="preserve">Click the </w:t>
      </w:r>
      <w:r w:rsidRPr="00DA0232">
        <w:rPr>
          <w:b/>
        </w:rPr>
        <w:t>Link Information</w:t>
      </w:r>
      <w:r>
        <w:t xml:space="preserve"> tab. You should see a message that confirms that you have successful</w:t>
      </w:r>
      <w:r w:rsidR="003879FA">
        <w:t>ly</w:t>
      </w:r>
      <w:r>
        <w:t xml:space="preserve"> connected to the access point. You should also see a wireless wave in the topology showing the connection to LAP-1.</w:t>
      </w:r>
    </w:p>
    <w:p w14:paraId="0484169A" w14:textId="39682C6D" w:rsidR="00832C1F" w:rsidRDefault="00832C1F" w:rsidP="00FB26C5">
      <w:pPr>
        <w:pStyle w:val="SubStepAlpha"/>
      </w:pPr>
      <w:r>
        <w:t xml:space="preserve">Click the </w:t>
      </w:r>
      <w:r w:rsidRPr="00832C1F">
        <w:rPr>
          <w:b/>
        </w:rPr>
        <w:t>More Information</w:t>
      </w:r>
      <w:r>
        <w:t xml:space="preserve"> button to see details about the connection.</w:t>
      </w:r>
    </w:p>
    <w:p w14:paraId="73167B03" w14:textId="451E07BC" w:rsidR="002E77A5" w:rsidRDefault="002D25B2" w:rsidP="00FB26C5">
      <w:pPr>
        <w:pStyle w:val="SubStepAlpha"/>
      </w:pPr>
      <w:r>
        <w:t>Close the PC Wireless app and open the IP Configuration app</w:t>
      </w:r>
      <w:r w:rsidR="002E77A5">
        <w:t>.</w:t>
      </w:r>
      <w:r>
        <w:t xml:space="preserve"> Verify that Wireless Host has received a </w:t>
      </w:r>
      <w:r w:rsidR="007D51FA">
        <w:t xml:space="preserve">non-APIPA </w:t>
      </w:r>
      <w:r>
        <w:t>IP</w:t>
      </w:r>
      <w:r w:rsidR="007D51FA">
        <w:t xml:space="preserve"> address</w:t>
      </w:r>
      <w:r>
        <w:t xml:space="preserve"> over DHCP. If not, click the Fast Forward Time button a few times.</w:t>
      </w:r>
    </w:p>
    <w:p w14:paraId="28542009" w14:textId="78956433" w:rsidR="00FF61F4" w:rsidRDefault="00EA764C" w:rsidP="00FB26C5">
      <w:pPr>
        <w:pStyle w:val="SubStepAlpha"/>
      </w:pPr>
      <w:r>
        <w:t>From Wireless Host, p</w:t>
      </w:r>
      <w:r w:rsidR="00FF61F4">
        <w:t xml:space="preserve">ing the </w:t>
      </w:r>
      <w:r w:rsidR="00093CD4">
        <w:t xml:space="preserve">WLAN </w:t>
      </w:r>
      <w:r w:rsidR="00FF61F4">
        <w:t xml:space="preserve">default gateway </w:t>
      </w:r>
      <w:r w:rsidR="00093CD4">
        <w:t>and the Server</w:t>
      </w:r>
      <w:r w:rsidR="00FF61F4">
        <w:t xml:space="preserve"> to verify that the laptop has full connectivity.</w:t>
      </w:r>
      <w:r w:rsidR="0011188B">
        <w:t xml:space="preserve">  Have the </w:t>
      </w:r>
      <w:r w:rsidR="00E5628A">
        <w:t>pings up when you call an instructor over.</w:t>
      </w:r>
    </w:p>
    <w:p w14:paraId="5A1A64A5" w14:textId="5F097954" w:rsidR="006544F3" w:rsidRDefault="006544F3" w:rsidP="006544F3">
      <w:pPr>
        <w:pStyle w:val="ConfigWindow"/>
      </w:pPr>
      <w:r>
        <w:t>End of document</w:t>
      </w:r>
    </w:p>
    <w:sectPr w:rsidR="006544F3" w:rsidSect="009C318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BA4BD" w14:textId="77777777" w:rsidR="00BD7338" w:rsidRDefault="00BD7338" w:rsidP="00710659">
      <w:pPr>
        <w:spacing w:after="0" w:line="240" w:lineRule="auto"/>
      </w:pPr>
      <w:r>
        <w:separator/>
      </w:r>
    </w:p>
    <w:p w14:paraId="5A0BC2D2" w14:textId="77777777" w:rsidR="00BD7338" w:rsidRDefault="00BD7338"/>
  </w:endnote>
  <w:endnote w:type="continuationSeparator" w:id="0">
    <w:p w14:paraId="303403FC" w14:textId="77777777" w:rsidR="00BD7338" w:rsidRDefault="00BD7338" w:rsidP="00710659">
      <w:pPr>
        <w:spacing w:after="0" w:line="240" w:lineRule="auto"/>
      </w:pPr>
      <w:r>
        <w:continuationSeparator/>
      </w:r>
    </w:p>
    <w:p w14:paraId="5689B463" w14:textId="77777777" w:rsidR="00BD7338" w:rsidRDefault="00BD73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0F29E" w14:textId="1F603027" w:rsidR="007005B8" w:rsidRPr="00882B63" w:rsidRDefault="007005B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96FCA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97050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97050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4CC7C" w14:textId="0AEF2CB3" w:rsidR="007005B8" w:rsidRPr="00882B63" w:rsidRDefault="007005B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96FCA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9705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97050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50F2A" w14:textId="77777777" w:rsidR="00BD7338" w:rsidRDefault="00BD7338" w:rsidP="00710659">
      <w:pPr>
        <w:spacing w:after="0" w:line="240" w:lineRule="auto"/>
      </w:pPr>
      <w:r>
        <w:separator/>
      </w:r>
    </w:p>
    <w:p w14:paraId="5363BD8F" w14:textId="77777777" w:rsidR="00BD7338" w:rsidRDefault="00BD7338"/>
  </w:footnote>
  <w:footnote w:type="continuationSeparator" w:id="0">
    <w:p w14:paraId="2F821EB5" w14:textId="77777777" w:rsidR="00BD7338" w:rsidRDefault="00BD7338" w:rsidP="00710659">
      <w:pPr>
        <w:spacing w:after="0" w:line="240" w:lineRule="auto"/>
      </w:pPr>
      <w:r>
        <w:continuationSeparator/>
      </w:r>
    </w:p>
    <w:p w14:paraId="2DE0CB5D" w14:textId="77777777" w:rsidR="00BD7338" w:rsidRDefault="00BD73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B95357BFA39F465AA711255243A2B17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A86F78F" w14:textId="109B82CB" w:rsidR="007005B8" w:rsidRDefault="00941E07" w:rsidP="008402F2">
        <w:pPr>
          <w:pStyle w:val="PageHead"/>
        </w:pPr>
        <w:r>
          <w:t>13.2.7 - Packet Tracer - Configure a Basic WLAN on the WLC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56A62" w14:textId="77777777" w:rsidR="00B97050" w:rsidRDefault="00B97050" w:rsidP="00B97050">
    <w:pPr>
      <w:pStyle w:val="LabTitle"/>
    </w:pPr>
    <w:r>
      <w:rPr>
        <w:noProof/>
      </w:rPr>
      <w:drawing>
        <wp:inline distT="0" distB="0" distL="0" distR="0" wp14:anchorId="569DFAC0" wp14:editId="05A98274">
          <wp:extent cx="2587752" cy="804672"/>
          <wp:effectExtent l="0" t="0" r="3175" b="0"/>
          <wp:docPr id="1" name="Picture 1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C2D64">
      <w:t xml:space="preserve"> </w:t>
    </w:r>
    <w:r>
      <w:t xml:space="preserve">       Instructor Signoff ______________</w:t>
    </w:r>
  </w:p>
  <w:p w14:paraId="23CEFBC8" w14:textId="77777777" w:rsidR="00B97050" w:rsidRDefault="00B97050" w:rsidP="00B97050">
    <w:pPr>
      <w:pStyle w:val="LabTitle"/>
    </w:pPr>
    <w:r>
      <w:t>Name ______________ Period ___ Rack ___ Partner ____________</w:t>
    </w:r>
    <w:r w:rsidRPr="00793483">
      <w:t xml:space="preserve"> </w:t>
    </w:r>
  </w:p>
  <w:p w14:paraId="0448B3FB" w14:textId="2822F819" w:rsidR="007005B8" w:rsidRDefault="007005B8" w:rsidP="006C3FCF">
    <w:pPr>
      <w:ind w:left="-28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258100134">
    <w:abstractNumId w:val="5"/>
  </w:num>
  <w:num w:numId="2" w16cid:durableId="96490663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917523541">
    <w:abstractNumId w:val="2"/>
  </w:num>
  <w:num w:numId="4" w16cid:durableId="1728794968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610405941">
    <w:abstractNumId w:val="3"/>
  </w:num>
  <w:num w:numId="6" w16cid:durableId="1196579639">
    <w:abstractNumId w:val="0"/>
  </w:num>
  <w:num w:numId="7" w16cid:durableId="102263885">
    <w:abstractNumId w:val="1"/>
  </w:num>
  <w:num w:numId="8" w16cid:durableId="1855267369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200288602">
    <w:abstractNumId w:val="3"/>
    <w:lvlOverride w:ilv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3MLQwMDC0tDAxNjJS0lEKTi0uzszPAykwrAUAAXD8lSwAAAA="/>
  </w:docVars>
  <w:rsids>
    <w:rsidRoot w:val="00EE18D3"/>
    <w:rsid w:val="00001BDF"/>
    <w:rsid w:val="0000380F"/>
    <w:rsid w:val="00004175"/>
    <w:rsid w:val="000059C9"/>
    <w:rsid w:val="00012C22"/>
    <w:rsid w:val="000139BD"/>
    <w:rsid w:val="000160F7"/>
    <w:rsid w:val="00016D5B"/>
    <w:rsid w:val="00016F30"/>
    <w:rsid w:val="0002047C"/>
    <w:rsid w:val="00021B9A"/>
    <w:rsid w:val="000242D6"/>
    <w:rsid w:val="00024EE5"/>
    <w:rsid w:val="00026C96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5482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3CD4"/>
    <w:rsid w:val="00097163"/>
    <w:rsid w:val="000A22C8"/>
    <w:rsid w:val="000A6099"/>
    <w:rsid w:val="000B2344"/>
    <w:rsid w:val="000B2632"/>
    <w:rsid w:val="000B7DE5"/>
    <w:rsid w:val="000C2118"/>
    <w:rsid w:val="000C6425"/>
    <w:rsid w:val="000C6E6E"/>
    <w:rsid w:val="000C7B7D"/>
    <w:rsid w:val="000D55B4"/>
    <w:rsid w:val="000E4DF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188B"/>
    <w:rsid w:val="00111AA5"/>
    <w:rsid w:val="00112AC5"/>
    <w:rsid w:val="001133DD"/>
    <w:rsid w:val="00116016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527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47F7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3F73"/>
    <w:rsid w:val="001E4E72"/>
    <w:rsid w:val="001E5A3A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2D01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64B9"/>
    <w:rsid w:val="002C04C4"/>
    <w:rsid w:val="002C090C"/>
    <w:rsid w:val="002C1243"/>
    <w:rsid w:val="002C1815"/>
    <w:rsid w:val="002C475E"/>
    <w:rsid w:val="002C6AD6"/>
    <w:rsid w:val="002D25B2"/>
    <w:rsid w:val="002D681F"/>
    <w:rsid w:val="002D6C2A"/>
    <w:rsid w:val="002D7A86"/>
    <w:rsid w:val="002E20AD"/>
    <w:rsid w:val="002E27A9"/>
    <w:rsid w:val="002E77A5"/>
    <w:rsid w:val="002F01D0"/>
    <w:rsid w:val="002F45FF"/>
    <w:rsid w:val="002F66D3"/>
    <w:rsid w:val="002F6D17"/>
    <w:rsid w:val="002F7A4E"/>
    <w:rsid w:val="00302887"/>
    <w:rsid w:val="003055F6"/>
    <w:rsid w:val="003056EB"/>
    <w:rsid w:val="003071FF"/>
    <w:rsid w:val="00310652"/>
    <w:rsid w:val="00311065"/>
    <w:rsid w:val="0031371D"/>
    <w:rsid w:val="0031789F"/>
    <w:rsid w:val="00320788"/>
    <w:rsid w:val="003233A3"/>
    <w:rsid w:val="00323714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47A2"/>
    <w:rsid w:val="00386B90"/>
    <w:rsid w:val="003879FA"/>
    <w:rsid w:val="00390C38"/>
    <w:rsid w:val="0039267A"/>
    <w:rsid w:val="00392748"/>
    <w:rsid w:val="00392C65"/>
    <w:rsid w:val="00392ED5"/>
    <w:rsid w:val="003A19DC"/>
    <w:rsid w:val="003A1B45"/>
    <w:rsid w:val="003A220C"/>
    <w:rsid w:val="003B256A"/>
    <w:rsid w:val="003B46FC"/>
    <w:rsid w:val="003B4FF3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401"/>
    <w:rsid w:val="003F4F0E"/>
    <w:rsid w:val="003F6096"/>
    <w:rsid w:val="003F6E06"/>
    <w:rsid w:val="00403C7A"/>
    <w:rsid w:val="004057A6"/>
    <w:rsid w:val="00406554"/>
    <w:rsid w:val="00407755"/>
    <w:rsid w:val="00411577"/>
    <w:rsid w:val="0041293B"/>
    <w:rsid w:val="004131B0"/>
    <w:rsid w:val="0041397B"/>
    <w:rsid w:val="00416C42"/>
    <w:rsid w:val="00422476"/>
    <w:rsid w:val="0042385C"/>
    <w:rsid w:val="00426FA5"/>
    <w:rsid w:val="00431654"/>
    <w:rsid w:val="00434926"/>
    <w:rsid w:val="0044244C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686B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11C0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0F7A"/>
    <w:rsid w:val="00592329"/>
    <w:rsid w:val="00593386"/>
    <w:rsid w:val="00596998"/>
    <w:rsid w:val="0059790F"/>
    <w:rsid w:val="005A6E62"/>
    <w:rsid w:val="005B2FB3"/>
    <w:rsid w:val="005C62F6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E45"/>
    <w:rsid w:val="005F3AE9"/>
    <w:rsid w:val="005F54E2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6787"/>
    <w:rsid w:val="00630643"/>
    <w:rsid w:val="006339FA"/>
    <w:rsid w:val="00636C28"/>
    <w:rsid w:val="006428E5"/>
    <w:rsid w:val="00644958"/>
    <w:rsid w:val="006513FB"/>
    <w:rsid w:val="006544F3"/>
    <w:rsid w:val="00656EEF"/>
    <w:rsid w:val="006576AF"/>
    <w:rsid w:val="00672919"/>
    <w:rsid w:val="00677544"/>
    <w:rsid w:val="0068131B"/>
    <w:rsid w:val="00681687"/>
    <w:rsid w:val="00686295"/>
    <w:rsid w:val="00686587"/>
    <w:rsid w:val="006904CF"/>
    <w:rsid w:val="00695EE2"/>
    <w:rsid w:val="0069660B"/>
    <w:rsid w:val="006A1B33"/>
    <w:rsid w:val="006A48F1"/>
    <w:rsid w:val="006A4976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4C74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05B8"/>
    <w:rsid w:val="00702447"/>
    <w:rsid w:val="007047B1"/>
    <w:rsid w:val="00705FEC"/>
    <w:rsid w:val="007063C4"/>
    <w:rsid w:val="0071043F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24E0"/>
    <w:rsid w:val="007629A7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51FA"/>
    <w:rsid w:val="007E3264"/>
    <w:rsid w:val="007E3FEA"/>
    <w:rsid w:val="007E6402"/>
    <w:rsid w:val="007F0A0B"/>
    <w:rsid w:val="007F191B"/>
    <w:rsid w:val="007F3A60"/>
    <w:rsid w:val="007F3D0B"/>
    <w:rsid w:val="007F7C94"/>
    <w:rsid w:val="00802FFA"/>
    <w:rsid w:val="00806EF3"/>
    <w:rsid w:val="00810E4B"/>
    <w:rsid w:val="00810EF2"/>
    <w:rsid w:val="00814BAA"/>
    <w:rsid w:val="00816F0C"/>
    <w:rsid w:val="0082211C"/>
    <w:rsid w:val="00824295"/>
    <w:rsid w:val="00827A65"/>
    <w:rsid w:val="00830473"/>
    <w:rsid w:val="00830ACD"/>
    <w:rsid w:val="00831201"/>
    <w:rsid w:val="008313F3"/>
    <w:rsid w:val="00832743"/>
    <w:rsid w:val="00832C1F"/>
    <w:rsid w:val="008402F2"/>
    <w:rsid w:val="00840469"/>
    <w:rsid w:val="008405BB"/>
    <w:rsid w:val="008439C5"/>
    <w:rsid w:val="0084564F"/>
    <w:rsid w:val="00846494"/>
    <w:rsid w:val="00847B20"/>
    <w:rsid w:val="008509D3"/>
    <w:rsid w:val="00853418"/>
    <w:rsid w:val="00856EBD"/>
    <w:rsid w:val="00857CF6"/>
    <w:rsid w:val="008610ED"/>
    <w:rsid w:val="0086127B"/>
    <w:rsid w:val="00861C6A"/>
    <w:rsid w:val="00865199"/>
    <w:rsid w:val="00867EAF"/>
    <w:rsid w:val="00870763"/>
    <w:rsid w:val="008713EA"/>
    <w:rsid w:val="00873C6B"/>
    <w:rsid w:val="00881AF4"/>
    <w:rsid w:val="00882B63"/>
    <w:rsid w:val="00883500"/>
    <w:rsid w:val="0088426A"/>
    <w:rsid w:val="008852BA"/>
    <w:rsid w:val="00890108"/>
    <w:rsid w:val="00893877"/>
    <w:rsid w:val="00894AFF"/>
    <w:rsid w:val="0089532C"/>
    <w:rsid w:val="0089571A"/>
    <w:rsid w:val="00896165"/>
    <w:rsid w:val="00896681"/>
    <w:rsid w:val="00896FCA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5E0B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7C0C"/>
    <w:rsid w:val="00911080"/>
    <w:rsid w:val="00912500"/>
    <w:rsid w:val="0091350B"/>
    <w:rsid w:val="00915986"/>
    <w:rsid w:val="00917624"/>
    <w:rsid w:val="00926CB2"/>
    <w:rsid w:val="00930386"/>
    <w:rsid w:val="009309F5"/>
    <w:rsid w:val="00930C25"/>
    <w:rsid w:val="00933237"/>
    <w:rsid w:val="00933F28"/>
    <w:rsid w:val="009400C3"/>
    <w:rsid w:val="00941E07"/>
    <w:rsid w:val="009453F7"/>
    <w:rsid w:val="009476C0"/>
    <w:rsid w:val="00963E34"/>
    <w:rsid w:val="00964DFA"/>
    <w:rsid w:val="00967171"/>
    <w:rsid w:val="00970A69"/>
    <w:rsid w:val="0098155C"/>
    <w:rsid w:val="00983B77"/>
    <w:rsid w:val="009930BE"/>
    <w:rsid w:val="00996053"/>
    <w:rsid w:val="009A0B2F"/>
    <w:rsid w:val="009A1CF4"/>
    <w:rsid w:val="009A37D7"/>
    <w:rsid w:val="009A4E17"/>
    <w:rsid w:val="009A6955"/>
    <w:rsid w:val="009B341C"/>
    <w:rsid w:val="009B5747"/>
    <w:rsid w:val="009B64DD"/>
    <w:rsid w:val="009C0B81"/>
    <w:rsid w:val="009C3182"/>
    <w:rsid w:val="009D2C27"/>
    <w:rsid w:val="009D3D8F"/>
    <w:rsid w:val="009D503E"/>
    <w:rsid w:val="009E2309"/>
    <w:rsid w:val="009E42B9"/>
    <w:rsid w:val="009E4E17"/>
    <w:rsid w:val="009E54B9"/>
    <w:rsid w:val="009F4C2E"/>
    <w:rsid w:val="00A014A3"/>
    <w:rsid w:val="00A027CC"/>
    <w:rsid w:val="00A02836"/>
    <w:rsid w:val="00A0412D"/>
    <w:rsid w:val="00A12C6A"/>
    <w:rsid w:val="00A13CF3"/>
    <w:rsid w:val="00A15DF0"/>
    <w:rsid w:val="00A21211"/>
    <w:rsid w:val="00A30F8A"/>
    <w:rsid w:val="00A33890"/>
    <w:rsid w:val="00A34E7F"/>
    <w:rsid w:val="00A40A76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2DEE"/>
    <w:rsid w:val="00A676FF"/>
    <w:rsid w:val="00A72951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090A"/>
    <w:rsid w:val="00B6183E"/>
    <w:rsid w:val="00B62809"/>
    <w:rsid w:val="00B74716"/>
    <w:rsid w:val="00B7675A"/>
    <w:rsid w:val="00B81898"/>
    <w:rsid w:val="00B82DED"/>
    <w:rsid w:val="00B84985"/>
    <w:rsid w:val="00B8606B"/>
    <w:rsid w:val="00B878E7"/>
    <w:rsid w:val="00B879CC"/>
    <w:rsid w:val="00B97050"/>
    <w:rsid w:val="00B97278"/>
    <w:rsid w:val="00B97943"/>
    <w:rsid w:val="00BA1D0B"/>
    <w:rsid w:val="00BA2B50"/>
    <w:rsid w:val="00BA6972"/>
    <w:rsid w:val="00BB1E0D"/>
    <w:rsid w:val="00BB26C8"/>
    <w:rsid w:val="00BB2F75"/>
    <w:rsid w:val="00BB4D9B"/>
    <w:rsid w:val="00BB73FF"/>
    <w:rsid w:val="00BB7688"/>
    <w:rsid w:val="00BC7423"/>
    <w:rsid w:val="00BC7CAC"/>
    <w:rsid w:val="00BD4151"/>
    <w:rsid w:val="00BD6D76"/>
    <w:rsid w:val="00BD7338"/>
    <w:rsid w:val="00BE26EB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1FFE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627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5C25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7D0"/>
    <w:rsid w:val="00D729DE"/>
    <w:rsid w:val="00D75B6A"/>
    <w:rsid w:val="00D76CAA"/>
    <w:rsid w:val="00D778DF"/>
    <w:rsid w:val="00D84BDA"/>
    <w:rsid w:val="00D86D9E"/>
    <w:rsid w:val="00D87013"/>
    <w:rsid w:val="00D876A8"/>
    <w:rsid w:val="00D87F26"/>
    <w:rsid w:val="00D90E60"/>
    <w:rsid w:val="00D913F0"/>
    <w:rsid w:val="00D93063"/>
    <w:rsid w:val="00D933B0"/>
    <w:rsid w:val="00D951FC"/>
    <w:rsid w:val="00D977E8"/>
    <w:rsid w:val="00D97B16"/>
    <w:rsid w:val="00DA0232"/>
    <w:rsid w:val="00DA02FD"/>
    <w:rsid w:val="00DA116B"/>
    <w:rsid w:val="00DA119B"/>
    <w:rsid w:val="00DA663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49DF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28A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0BC2"/>
    <w:rsid w:val="00EA486E"/>
    <w:rsid w:val="00EA4FA3"/>
    <w:rsid w:val="00EA764C"/>
    <w:rsid w:val="00EB001B"/>
    <w:rsid w:val="00EB1311"/>
    <w:rsid w:val="00EB3082"/>
    <w:rsid w:val="00EB6C33"/>
    <w:rsid w:val="00EC6F62"/>
    <w:rsid w:val="00ED2EA2"/>
    <w:rsid w:val="00ED6019"/>
    <w:rsid w:val="00ED7830"/>
    <w:rsid w:val="00EE18D3"/>
    <w:rsid w:val="00EE2BFF"/>
    <w:rsid w:val="00EE3909"/>
    <w:rsid w:val="00EE54F8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6FF4"/>
    <w:rsid w:val="00F17559"/>
    <w:rsid w:val="00F17CDA"/>
    <w:rsid w:val="00F2229D"/>
    <w:rsid w:val="00F25ABB"/>
    <w:rsid w:val="00F26F62"/>
    <w:rsid w:val="00F27963"/>
    <w:rsid w:val="00F30103"/>
    <w:rsid w:val="00F30446"/>
    <w:rsid w:val="00F4049A"/>
    <w:rsid w:val="00F4135D"/>
    <w:rsid w:val="00F41F1B"/>
    <w:rsid w:val="00F46BD9"/>
    <w:rsid w:val="00F60BE0"/>
    <w:rsid w:val="00F6280E"/>
    <w:rsid w:val="00F7050A"/>
    <w:rsid w:val="00F74FB1"/>
    <w:rsid w:val="00F75533"/>
    <w:rsid w:val="00F8036D"/>
    <w:rsid w:val="00F809DC"/>
    <w:rsid w:val="00F8270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26C5"/>
    <w:rsid w:val="00FB3CC6"/>
    <w:rsid w:val="00FB5FD9"/>
    <w:rsid w:val="00FB6713"/>
    <w:rsid w:val="00FC324C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79C5B"/>
  <w15:docId w15:val="{8BCEC6CA-09E6-4146-8923-D7F9E67E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881AF4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049D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049DF"/>
    <w:pPr>
      <w:spacing w:after="600"/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81AF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881AF4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Title">
    <w:name w:val="Lab Title"/>
    <w:basedOn w:val="Normal"/>
    <w:qFormat/>
    <w:rsid w:val="00B97050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5357BFA39F465AA711255243A2B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1B2DB-FF41-46AD-BA0D-94893BA2F25B}"/>
      </w:docPartPr>
      <w:docPartBody>
        <w:p w:rsidR="00CE72BD" w:rsidRDefault="00A501A5">
          <w:pPr>
            <w:pStyle w:val="B95357BFA39F465AA711255243A2B172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1A5"/>
    <w:rsid w:val="00140516"/>
    <w:rsid w:val="00213CF0"/>
    <w:rsid w:val="0037057A"/>
    <w:rsid w:val="004F2FC0"/>
    <w:rsid w:val="006B1111"/>
    <w:rsid w:val="00A501A5"/>
    <w:rsid w:val="00CE72BD"/>
    <w:rsid w:val="00D46B8E"/>
    <w:rsid w:val="00D976FC"/>
    <w:rsid w:val="00DF6A5E"/>
    <w:rsid w:val="00E67204"/>
    <w:rsid w:val="00FA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5357BFA39F465AA711255243A2B172">
    <w:name w:val="B95357BFA39F465AA711255243A2B1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97de28-717d-4d0c-87e7-91cfd2619f8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2DE29004B5BE4F9DD4E24D7A943369" ma:contentTypeVersion="4" ma:contentTypeDescription="Create a new document." ma:contentTypeScope="" ma:versionID="774d37a0f22e508a8ae74431b1513e8f">
  <xsd:schema xmlns:xsd="http://www.w3.org/2001/XMLSchema" xmlns:xs="http://www.w3.org/2001/XMLSchema" xmlns:p="http://schemas.microsoft.com/office/2006/metadata/properties" xmlns:ns2="a697de28-717d-4d0c-87e7-91cfd2619f83" targetNamespace="http://schemas.microsoft.com/office/2006/metadata/properties" ma:root="true" ma:fieldsID="21351bee3b336f1ce2a174a278a5035d" ns2:_="">
    <xsd:import namespace="a697de28-717d-4d0c-87e7-91cfd2619f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7de28-717d-4d0c-87e7-91cfd2619f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C831E0-78E1-4AF1-B100-6DF1908E87DD}">
  <ds:schemaRefs>
    <ds:schemaRef ds:uri="http://schemas.microsoft.com/office/2006/metadata/properties"/>
    <ds:schemaRef ds:uri="http://schemas.microsoft.com/office/infopath/2007/PartnerControls"/>
    <ds:schemaRef ds:uri="a697de28-717d-4d0c-87e7-91cfd2619f83"/>
  </ds:schemaRefs>
</ds:datastoreItem>
</file>

<file path=customXml/itemProps2.xml><?xml version="1.0" encoding="utf-8"?>
<ds:datastoreItem xmlns:ds="http://schemas.openxmlformats.org/officeDocument/2006/customXml" ds:itemID="{69F26100-18F1-4FE4-97B0-94B6F0D578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863C8-7857-4A99-9248-3823E1DB7F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FBF3A6-069F-472C-892D-4A702911F0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97de28-717d-4d0c-87e7-91cfd2619f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41</TotalTime>
  <Pages>3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13.2.7  Packet Tracer - Configure a Basic WLAN on the WLC</vt:lpstr>
    </vt:vector>
  </TitlesOfParts>
  <Company>Cisco Systems, Inc.</Company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13.2.7 - Packet Tracer - Configure a Basic WLAN on the WLC</dc:title>
  <dc:creator>Martin Benson</dc:creator>
  <dc:description>2019</dc:description>
  <cp:lastModifiedBy>GREBNEV, EITAN</cp:lastModifiedBy>
  <cp:revision>4</cp:revision>
  <cp:lastPrinted>2020-02-06T21:56:00Z</cp:lastPrinted>
  <dcterms:created xsi:type="dcterms:W3CDTF">2020-02-06T21:58:00Z</dcterms:created>
  <dcterms:modified xsi:type="dcterms:W3CDTF">2024-01-22T23:10:00Z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0x010100082DE29004B5BE4F9DD4E24D7A943369</vt:lpwstr>
  </property>
  <property fmtid="{D5CDD505-2E9C-101B-9397-08002B2CF9AE}" pid="3" name="Order">
    <vt:r8>14800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