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9A8C9" w14:textId="72694373" w:rsidR="004D36D7" w:rsidRPr="00FD4A68" w:rsidRDefault="002C0C04" w:rsidP="00B47940">
      <w:pPr>
        <w:pStyle w:val="Title"/>
        <w:rPr>
          <w:rStyle w:val="LabTitleInstVersred"/>
          <w:b/>
          <w:color w:val="auto"/>
        </w:rPr>
      </w:pPr>
      <w:sdt>
        <w:sdtPr>
          <w:rPr>
            <w:b w:val="0"/>
            <w:color w:val="EE0000"/>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t>Packet Tracer - Implement DHCPv4</w:t>
          </w:r>
        </w:sdtContent>
      </w:sdt>
    </w:p>
    <w:p w14:paraId="62243EEB" w14:textId="77777777" w:rsidR="002A7FAB" w:rsidRPr="00BB73FF" w:rsidRDefault="002A7FAB" w:rsidP="002A7FAB">
      <w:pPr>
        <w:pStyle w:val="Heading1"/>
      </w:pPr>
      <w:r w:rsidRPr="00BB73FF">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25"/>
        <w:gridCol w:w="2026"/>
        <w:gridCol w:w="2026"/>
        <w:gridCol w:w="2026"/>
        <w:gridCol w:w="2026"/>
      </w:tblGrid>
      <w:tr w:rsidR="002A7FAB" w14:paraId="147E512A" w14:textId="77777777" w:rsidTr="00F30A6C">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rsidRPr="00E87D62">
              <w:t>Default Gateway</w:t>
            </w:r>
          </w:p>
        </w:tc>
      </w:tr>
      <w:tr w:rsidR="002A7FAB" w:rsidRPr="001C48F1" w14:paraId="55E4962A" w14:textId="77777777" w:rsidTr="00F30A6C">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rsidRPr="001C48F1">
              <w:t>G0/0</w:t>
            </w:r>
          </w:p>
        </w:tc>
        <w:tc>
          <w:tcPr>
            <w:tcW w:w="2026" w:type="dxa"/>
            <w:vAlign w:val="bottom"/>
          </w:tcPr>
          <w:p w14:paraId="1CF43B19" w14:textId="77777777" w:rsidR="002A7FAB" w:rsidRPr="001C48F1" w:rsidRDefault="002A7FAB" w:rsidP="00D50C2A">
            <w:pPr>
              <w:pStyle w:val="TableText"/>
            </w:pPr>
            <w:r w:rsidRPr="001C48F1">
              <w:t>192.168.10.1</w:t>
            </w:r>
          </w:p>
        </w:tc>
        <w:tc>
          <w:tcPr>
            <w:tcW w:w="2026" w:type="dxa"/>
            <w:vAlign w:val="bottom"/>
          </w:tcPr>
          <w:p w14:paraId="608BF988" w14:textId="77777777" w:rsidR="002A7FAB" w:rsidRPr="001C48F1" w:rsidRDefault="002A7FAB" w:rsidP="00D50C2A">
            <w:pPr>
              <w:pStyle w:val="TableText"/>
            </w:pPr>
            <w:r w:rsidRPr="001C48F1">
              <w:t>255.255.255.0</w:t>
            </w:r>
          </w:p>
        </w:tc>
        <w:tc>
          <w:tcPr>
            <w:tcW w:w="2026" w:type="dxa"/>
            <w:tcBorders>
              <w:bottom w:val="nil"/>
            </w:tcBorders>
            <w:vAlign w:val="bottom"/>
          </w:tcPr>
          <w:p w14:paraId="74F0D33C" w14:textId="77777777" w:rsidR="002A7FAB" w:rsidRPr="001C48F1" w:rsidRDefault="002A7FAB" w:rsidP="00D50C2A">
            <w:pPr>
              <w:pStyle w:val="TableText"/>
            </w:pPr>
            <w:r w:rsidRPr="001C48F1">
              <w:t>N/A</w:t>
            </w:r>
          </w:p>
        </w:tc>
      </w:tr>
      <w:tr w:rsidR="00BF1576" w:rsidRPr="001C48F1" w14:paraId="2490C992" w14:textId="77777777" w:rsidTr="00F30A6C">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rsidRPr="001C48F1">
              <w:t>S0/0/0</w:t>
            </w:r>
          </w:p>
        </w:tc>
        <w:tc>
          <w:tcPr>
            <w:tcW w:w="2026" w:type="dxa"/>
            <w:vAlign w:val="bottom"/>
          </w:tcPr>
          <w:p w14:paraId="04CCD659" w14:textId="77777777" w:rsidR="00BF1576" w:rsidRPr="001C48F1" w:rsidRDefault="00BF1576" w:rsidP="00BF1576">
            <w:pPr>
              <w:pStyle w:val="TableText"/>
            </w:pPr>
            <w:r w:rsidRPr="001C48F1">
              <w:t>10.1.1.1</w:t>
            </w:r>
          </w:p>
        </w:tc>
        <w:tc>
          <w:tcPr>
            <w:tcW w:w="2026" w:type="dxa"/>
            <w:vAlign w:val="bottom"/>
          </w:tcPr>
          <w:p w14:paraId="4147C0D7"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78BDCDE5" w14:textId="77777777" w:rsidR="00BF1576" w:rsidRPr="001C48F1" w:rsidRDefault="00BF1576" w:rsidP="00F30A6C">
            <w:pPr>
              <w:pStyle w:val="ConfigWindow"/>
            </w:pPr>
            <w:r w:rsidRPr="001C48F1">
              <w:t>N/A</w:t>
            </w:r>
          </w:p>
        </w:tc>
      </w:tr>
      <w:tr w:rsidR="00BF1576" w:rsidRPr="001C48F1" w14:paraId="3AFD9A69" w14:textId="77777777" w:rsidTr="00F30A6C">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rsidRPr="001C48F1">
              <w:t>G0/0</w:t>
            </w:r>
          </w:p>
        </w:tc>
        <w:tc>
          <w:tcPr>
            <w:tcW w:w="2026" w:type="dxa"/>
            <w:vAlign w:val="bottom"/>
          </w:tcPr>
          <w:p w14:paraId="1417A558" w14:textId="77777777" w:rsidR="00BF1576" w:rsidRPr="001C48F1" w:rsidRDefault="00BF1576" w:rsidP="00BF1576">
            <w:pPr>
              <w:pStyle w:val="TableText"/>
            </w:pPr>
            <w:r w:rsidRPr="001C48F1">
              <w:t>192.168.20.1</w:t>
            </w:r>
          </w:p>
        </w:tc>
        <w:tc>
          <w:tcPr>
            <w:tcW w:w="2026" w:type="dxa"/>
            <w:vAlign w:val="bottom"/>
          </w:tcPr>
          <w:p w14:paraId="6A2EED18" w14:textId="77777777" w:rsidR="00BF1576" w:rsidRPr="001C48F1" w:rsidRDefault="00BF1576" w:rsidP="00BF1576">
            <w:pPr>
              <w:pStyle w:val="TableText"/>
            </w:pPr>
            <w:r w:rsidRPr="001C48F1">
              <w:t>255.255.255.0</w:t>
            </w:r>
          </w:p>
        </w:tc>
        <w:tc>
          <w:tcPr>
            <w:tcW w:w="2026" w:type="dxa"/>
            <w:tcBorders>
              <w:bottom w:val="nil"/>
            </w:tcBorders>
            <w:vAlign w:val="bottom"/>
          </w:tcPr>
          <w:p w14:paraId="254AA08A" w14:textId="77777777" w:rsidR="00BF1576" w:rsidRPr="001C48F1" w:rsidRDefault="00BF1576" w:rsidP="00BF1576">
            <w:pPr>
              <w:pStyle w:val="TableText"/>
            </w:pPr>
            <w:r w:rsidRPr="001C48F1">
              <w:t>N/A</w:t>
            </w:r>
          </w:p>
        </w:tc>
      </w:tr>
      <w:tr w:rsidR="00BF1576" w:rsidRPr="001C48F1" w14:paraId="31C9A36C" w14:textId="77777777" w:rsidTr="00F30A6C">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rsidRPr="001C48F1">
              <w:t>G0/1</w:t>
            </w:r>
          </w:p>
        </w:tc>
        <w:tc>
          <w:tcPr>
            <w:tcW w:w="2026" w:type="dxa"/>
            <w:vAlign w:val="bottom"/>
          </w:tcPr>
          <w:p w14:paraId="71A256C3" w14:textId="77777777" w:rsidR="00BF1576" w:rsidRPr="001C48F1" w:rsidRDefault="00BF1576" w:rsidP="00BF1576">
            <w:pPr>
              <w:pStyle w:val="TableText"/>
            </w:pPr>
            <w:r w:rsidRPr="001C48F1">
              <w:t>DHCP Assigned</w:t>
            </w:r>
          </w:p>
        </w:tc>
        <w:tc>
          <w:tcPr>
            <w:tcW w:w="2026" w:type="dxa"/>
            <w:vAlign w:val="bottom"/>
          </w:tcPr>
          <w:p w14:paraId="7BE75A31" w14:textId="77777777" w:rsidR="00BF1576" w:rsidRPr="001C48F1" w:rsidRDefault="00BF1576" w:rsidP="00BF1576">
            <w:pPr>
              <w:pStyle w:val="TableText"/>
            </w:pPr>
            <w:r w:rsidRPr="001C48F1">
              <w:t>DHCP Assigned</w:t>
            </w:r>
          </w:p>
        </w:tc>
        <w:tc>
          <w:tcPr>
            <w:tcW w:w="2026" w:type="dxa"/>
            <w:tcBorders>
              <w:top w:val="nil"/>
              <w:bottom w:val="nil"/>
            </w:tcBorders>
            <w:vAlign w:val="bottom"/>
          </w:tcPr>
          <w:p w14:paraId="757C049B" w14:textId="77777777" w:rsidR="00BF1576" w:rsidRPr="001C48F1" w:rsidRDefault="00BF1576" w:rsidP="00F30A6C">
            <w:pPr>
              <w:pStyle w:val="ConfigWindow"/>
            </w:pPr>
            <w:r w:rsidRPr="001C48F1">
              <w:t>N/A</w:t>
            </w:r>
          </w:p>
        </w:tc>
      </w:tr>
      <w:tr w:rsidR="00BF1576" w:rsidRPr="001C48F1" w14:paraId="14C5AF2A" w14:textId="77777777" w:rsidTr="00F30A6C">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rsidRPr="001C48F1">
              <w:t>S0/0/0</w:t>
            </w:r>
          </w:p>
        </w:tc>
        <w:tc>
          <w:tcPr>
            <w:tcW w:w="2026" w:type="dxa"/>
            <w:vAlign w:val="bottom"/>
          </w:tcPr>
          <w:p w14:paraId="5F95080A" w14:textId="77777777" w:rsidR="00BF1576" w:rsidRPr="001C48F1" w:rsidRDefault="00BF1576" w:rsidP="00BF1576">
            <w:pPr>
              <w:pStyle w:val="TableText"/>
            </w:pPr>
            <w:r w:rsidRPr="001C48F1">
              <w:t>10.1.1.2</w:t>
            </w:r>
          </w:p>
        </w:tc>
        <w:tc>
          <w:tcPr>
            <w:tcW w:w="2026" w:type="dxa"/>
            <w:vAlign w:val="bottom"/>
          </w:tcPr>
          <w:p w14:paraId="73624A3C" w14:textId="77777777" w:rsidR="00BF1576" w:rsidRPr="001C48F1" w:rsidRDefault="00BF1576" w:rsidP="00BF1576">
            <w:pPr>
              <w:pStyle w:val="TableText"/>
            </w:pPr>
            <w:r w:rsidRPr="001C48F1">
              <w:t>255.255.255.252</w:t>
            </w:r>
          </w:p>
        </w:tc>
        <w:tc>
          <w:tcPr>
            <w:tcW w:w="2026" w:type="dxa"/>
            <w:tcBorders>
              <w:top w:val="nil"/>
              <w:bottom w:val="nil"/>
            </w:tcBorders>
            <w:vAlign w:val="bottom"/>
          </w:tcPr>
          <w:p w14:paraId="1CC6E180" w14:textId="77777777" w:rsidR="00BF1576" w:rsidRPr="001C48F1" w:rsidRDefault="00BF1576" w:rsidP="00F30A6C">
            <w:pPr>
              <w:pStyle w:val="ConfigWindow"/>
            </w:pPr>
            <w:r w:rsidRPr="001C48F1">
              <w:t>N/A</w:t>
            </w:r>
          </w:p>
        </w:tc>
      </w:tr>
      <w:tr w:rsidR="00BF1576" w:rsidRPr="001C48F1" w14:paraId="70FB204C" w14:textId="77777777" w:rsidTr="00F30A6C">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rsidRPr="001C48F1">
              <w:t>S0/0/1</w:t>
            </w:r>
          </w:p>
        </w:tc>
        <w:tc>
          <w:tcPr>
            <w:tcW w:w="2026" w:type="dxa"/>
            <w:vAlign w:val="bottom"/>
          </w:tcPr>
          <w:p w14:paraId="2AAE525B" w14:textId="77777777" w:rsidR="00BF1576" w:rsidRPr="001C48F1" w:rsidRDefault="00BF1576" w:rsidP="00BF1576">
            <w:pPr>
              <w:pStyle w:val="TableText"/>
            </w:pPr>
            <w:r w:rsidRPr="001C48F1">
              <w:t>10.2.2.2</w:t>
            </w:r>
          </w:p>
        </w:tc>
        <w:tc>
          <w:tcPr>
            <w:tcW w:w="2026" w:type="dxa"/>
            <w:vAlign w:val="bottom"/>
          </w:tcPr>
          <w:p w14:paraId="7C9A465F"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458A9822" w14:textId="77777777" w:rsidR="00BF1576" w:rsidRPr="001C48F1" w:rsidRDefault="00BF1576" w:rsidP="00F30A6C">
            <w:pPr>
              <w:pStyle w:val="ConfigWindow"/>
            </w:pPr>
            <w:r w:rsidRPr="001C48F1">
              <w:t>N/A</w:t>
            </w:r>
          </w:p>
        </w:tc>
      </w:tr>
      <w:tr w:rsidR="00BF1576" w:rsidRPr="001C48F1" w14:paraId="57F1E195" w14:textId="77777777" w:rsidTr="00F30A6C">
        <w:trPr>
          <w:cantSplit/>
          <w:jc w:val="center"/>
        </w:trPr>
        <w:tc>
          <w:tcPr>
            <w:tcW w:w="2025" w:type="dxa"/>
            <w:tcBorders>
              <w:bottom w:val="nil"/>
            </w:tcBorders>
            <w:vAlign w:val="bottom"/>
          </w:tcPr>
          <w:p w14:paraId="6D12FC8B" w14:textId="77777777" w:rsidR="00BF1576" w:rsidRPr="001C48F1" w:rsidRDefault="00BF1576" w:rsidP="00BF1576">
            <w:pPr>
              <w:pStyle w:val="TableText"/>
            </w:pPr>
            <w:r w:rsidRPr="001C48F1">
              <w:t>R3</w:t>
            </w:r>
          </w:p>
        </w:tc>
        <w:tc>
          <w:tcPr>
            <w:tcW w:w="2026" w:type="dxa"/>
            <w:vAlign w:val="bottom"/>
          </w:tcPr>
          <w:p w14:paraId="0C6F40EF" w14:textId="77777777" w:rsidR="00BF1576" w:rsidRPr="001C48F1" w:rsidRDefault="00BF1576" w:rsidP="00BF1576">
            <w:pPr>
              <w:pStyle w:val="TableText"/>
            </w:pPr>
            <w:r w:rsidRPr="001C48F1">
              <w:t>G0/0</w:t>
            </w:r>
          </w:p>
        </w:tc>
        <w:tc>
          <w:tcPr>
            <w:tcW w:w="2026" w:type="dxa"/>
            <w:vAlign w:val="bottom"/>
          </w:tcPr>
          <w:p w14:paraId="231ABB9C" w14:textId="77777777" w:rsidR="00BF1576" w:rsidRPr="001C48F1" w:rsidRDefault="00BF1576" w:rsidP="00BF1576">
            <w:pPr>
              <w:pStyle w:val="TableText"/>
            </w:pPr>
            <w:r w:rsidRPr="001C48F1">
              <w:t>192.168.30.1</w:t>
            </w:r>
          </w:p>
        </w:tc>
        <w:tc>
          <w:tcPr>
            <w:tcW w:w="2026" w:type="dxa"/>
            <w:vAlign w:val="bottom"/>
          </w:tcPr>
          <w:p w14:paraId="539C1EA5" w14:textId="77777777" w:rsidR="00BF1576" w:rsidRPr="001C48F1" w:rsidRDefault="00BF1576" w:rsidP="00BF1576">
            <w:pPr>
              <w:pStyle w:val="TableText"/>
            </w:pPr>
            <w:r w:rsidRPr="001C48F1">
              <w:t>255.255.255.0</w:t>
            </w:r>
          </w:p>
        </w:tc>
        <w:tc>
          <w:tcPr>
            <w:tcW w:w="2026" w:type="dxa"/>
            <w:tcBorders>
              <w:bottom w:val="nil"/>
            </w:tcBorders>
            <w:vAlign w:val="bottom"/>
          </w:tcPr>
          <w:p w14:paraId="27508B04" w14:textId="77777777" w:rsidR="00BF1576" w:rsidRPr="001C48F1" w:rsidRDefault="00BF1576" w:rsidP="00BF1576">
            <w:pPr>
              <w:pStyle w:val="TableText"/>
            </w:pPr>
            <w:r w:rsidRPr="001C48F1">
              <w:t>N/A</w:t>
            </w:r>
          </w:p>
        </w:tc>
      </w:tr>
      <w:tr w:rsidR="00BF1576" w:rsidRPr="001C48F1" w14:paraId="4BD29F59" w14:textId="77777777" w:rsidTr="00F30A6C">
        <w:trPr>
          <w:cantSplit/>
          <w:jc w:val="center"/>
        </w:trPr>
        <w:tc>
          <w:tcPr>
            <w:tcW w:w="2025" w:type="dxa"/>
            <w:tcBorders>
              <w:top w:val="nil"/>
            </w:tcBorders>
            <w:vAlign w:val="bottom"/>
          </w:tcPr>
          <w:p w14:paraId="7567F5C1" w14:textId="27E8DFC6" w:rsidR="00BF1576" w:rsidRPr="001C48F1" w:rsidRDefault="00BF1576" w:rsidP="00BF1576">
            <w:pPr>
              <w:pStyle w:val="ConfigWindow"/>
            </w:pPr>
            <w:r w:rsidRPr="001C48F1">
              <w:t>R3</w:t>
            </w:r>
          </w:p>
        </w:tc>
        <w:tc>
          <w:tcPr>
            <w:tcW w:w="2026" w:type="dxa"/>
            <w:vAlign w:val="bottom"/>
          </w:tcPr>
          <w:p w14:paraId="304BEB25" w14:textId="77777777" w:rsidR="00BF1576" w:rsidRPr="001C48F1" w:rsidRDefault="00BF1576" w:rsidP="00BF1576">
            <w:pPr>
              <w:pStyle w:val="TableText"/>
            </w:pPr>
            <w:r w:rsidRPr="001C48F1">
              <w:t>S0/0/1</w:t>
            </w:r>
          </w:p>
        </w:tc>
        <w:tc>
          <w:tcPr>
            <w:tcW w:w="2026" w:type="dxa"/>
            <w:vAlign w:val="bottom"/>
          </w:tcPr>
          <w:p w14:paraId="6B88B1FF" w14:textId="77777777" w:rsidR="00BF1576" w:rsidRPr="001C48F1" w:rsidRDefault="00BF1576" w:rsidP="00BF1576">
            <w:pPr>
              <w:pStyle w:val="TableText"/>
            </w:pPr>
            <w:r w:rsidRPr="001C48F1">
              <w:t>10.2.2.1</w:t>
            </w:r>
          </w:p>
        </w:tc>
        <w:tc>
          <w:tcPr>
            <w:tcW w:w="2026" w:type="dxa"/>
            <w:vAlign w:val="bottom"/>
          </w:tcPr>
          <w:p w14:paraId="76216F61" w14:textId="77777777" w:rsidR="00BF1576" w:rsidRPr="001C48F1" w:rsidRDefault="00BF1576" w:rsidP="00BF1576">
            <w:pPr>
              <w:pStyle w:val="TableText"/>
            </w:pPr>
            <w:r w:rsidRPr="001C48F1">
              <w:t>255.255.255.0</w:t>
            </w:r>
          </w:p>
        </w:tc>
        <w:tc>
          <w:tcPr>
            <w:tcW w:w="2026" w:type="dxa"/>
            <w:tcBorders>
              <w:top w:val="nil"/>
            </w:tcBorders>
            <w:vAlign w:val="bottom"/>
          </w:tcPr>
          <w:p w14:paraId="7BBAE43B" w14:textId="77777777" w:rsidR="00BF1576" w:rsidRPr="001C48F1" w:rsidRDefault="00BF1576" w:rsidP="00F30A6C">
            <w:pPr>
              <w:pStyle w:val="ConfigWindow"/>
            </w:pPr>
            <w:r w:rsidRPr="001C48F1">
              <w:t>N/A</w:t>
            </w:r>
            <w:bookmarkStart w:id="0" w:name="_GoBack"/>
            <w:bookmarkEnd w:id="0"/>
          </w:p>
        </w:tc>
      </w:tr>
      <w:tr w:rsidR="00BF1576" w:rsidRPr="001C48F1" w14:paraId="2BEACEA2" w14:textId="77777777" w:rsidTr="00BF1576">
        <w:trPr>
          <w:cantSplit/>
          <w:jc w:val="center"/>
        </w:trPr>
        <w:tc>
          <w:tcPr>
            <w:tcW w:w="2025" w:type="dxa"/>
            <w:vAlign w:val="bottom"/>
          </w:tcPr>
          <w:p w14:paraId="6A37F32B" w14:textId="77777777" w:rsidR="00BF1576" w:rsidRPr="001C48F1" w:rsidRDefault="00BF1576" w:rsidP="00BF1576">
            <w:pPr>
              <w:pStyle w:val="TableText"/>
            </w:pPr>
            <w:r w:rsidRPr="001C48F1">
              <w:t>PC1</w:t>
            </w:r>
          </w:p>
        </w:tc>
        <w:tc>
          <w:tcPr>
            <w:tcW w:w="2026" w:type="dxa"/>
            <w:vAlign w:val="bottom"/>
          </w:tcPr>
          <w:p w14:paraId="7F78B0A7" w14:textId="77777777" w:rsidR="00BF1576" w:rsidRPr="001C48F1" w:rsidRDefault="00BF1576" w:rsidP="00BF1576">
            <w:pPr>
              <w:pStyle w:val="TableText"/>
            </w:pPr>
            <w:r w:rsidRPr="001C48F1">
              <w:t>NIC</w:t>
            </w:r>
          </w:p>
        </w:tc>
        <w:tc>
          <w:tcPr>
            <w:tcW w:w="2026" w:type="dxa"/>
            <w:vAlign w:val="bottom"/>
          </w:tcPr>
          <w:p w14:paraId="541DF66B" w14:textId="77777777" w:rsidR="00BF1576" w:rsidRPr="001C48F1" w:rsidRDefault="00BF1576" w:rsidP="00BF1576">
            <w:pPr>
              <w:pStyle w:val="TableText"/>
            </w:pPr>
            <w:r w:rsidRPr="001C48F1">
              <w:t>DHCP Assigned</w:t>
            </w:r>
          </w:p>
        </w:tc>
        <w:tc>
          <w:tcPr>
            <w:tcW w:w="2026" w:type="dxa"/>
            <w:vAlign w:val="bottom"/>
          </w:tcPr>
          <w:p w14:paraId="1C835B89" w14:textId="77777777" w:rsidR="00BF1576" w:rsidRPr="001C48F1" w:rsidRDefault="00BF1576" w:rsidP="00BF1576">
            <w:pPr>
              <w:pStyle w:val="TableText"/>
            </w:pPr>
            <w:r w:rsidRPr="001C48F1">
              <w:t>DHCP Assigned</w:t>
            </w:r>
          </w:p>
        </w:tc>
        <w:tc>
          <w:tcPr>
            <w:tcW w:w="2026" w:type="dxa"/>
            <w:vAlign w:val="bottom"/>
          </w:tcPr>
          <w:p w14:paraId="765B697D" w14:textId="77777777" w:rsidR="00BF1576" w:rsidRPr="001C48F1" w:rsidRDefault="00BF1576" w:rsidP="00BF1576">
            <w:pPr>
              <w:pStyle w:val="TableText"/>
            </w:pPr>
            <w:r w:rsidRPr="001C48F1">
              <w:t>DHCP Assigned</w:t>
            </w:r>
          </w:p>
        </w:tc>
      </w:tr>
      <w:tr w:rsidR="00BF1576" w:rsidRPr="001C48F1" w14:paraId="6D0C0F4D" w14:textId="77777777" w:rsidTr="00BF1576">
        <w:trPr>
          <w:cantSplit/>
          <w:jc w:val="center"/>
        </w:trPr>
        <w:tc>
          <w:tcPr>
            <w:tcW w:w="2025" w:type="dxa"/>
            <w:vAlign w:val="bottom"/>
          </w:tcPr>
          <w:p w14:paraId="6A05D7D1" w14:textId="77777777" w:rsidR="00BF1576" w:rsidRPr="001C48F1" w:rsidRDefault="00BF1576" w:rsidP="00BF1576">
            <w:pPr>
              <w:pStyle w:val="TableText"/>
            </w:pPr>
            <w:r w:rsidRPr="001C48F1">
              <w:t>PC2</w:t>
            </w:r>
          </w:p>
        </w:tc>
        <w:tc>
          <w:tcPr>
            <w:tcW w:w="2026" w:type="dxa"/>
            <w:vAlign w:val="bottom"/>
          </w:tcPr>
          <w:p w14:paraId="7D356B40" w14:textId="77777777" w:rsidR="00BF1576" w:rsidRPr="001C48F1" w:rsidRDefault="00BF1576" w:rsidP="00BF1576">
            <w:pPr>
              <w:pStyle w:val="TableText"/>
            </w:pPr>
            <w:r w:rsidRPr="001C48F1">
              <w:t>NIC</w:t>
            </w:r>
          </w:p>
        </w:tc>
        <w:tc>
          <w:tcPr>
            <w:tcW w:w="2026" w:type="dxa"/>
            <w:vAlign w:val="bottom"/>
          </w:tcPr>
          <w:p w14:paraId="05607FE6" w14:textId="77777777" w:rsidR="00BF1576" w:rsidRPr="001C48F1" w:rsidRDefault="00BF1576" w:rsidP="00BF1576">
            <w:pPr>
              <w:pStyle w:val="TableText"/>
            </w:pPr>
            <w:r w:rsidRPr="001C48F1">
              <w:t>DHCP Assigned</w:t>
            </w:r>
          </w:p>
        </w:tc>
        <w:tc>
          <w:tcPr>
            <w:tcW w:w="2026" w:type="dxa"/>
            <w:vAlign w:val="bottom"/>
          </w:tcPr>
          <w:p w14:paraId="62174197" w14:textId="77777777" w:rsidR="00BF1576" w:rsidRPr="001C48F1" w:rsidRDefault="00BF1576" w:rsidP="00BF1576">
            <w:pPr>
              <w:pStyle w:val="TableText"/>
            </w:pPr>
            <w:r w:rsidRPr="001C48F1">
              <w:t>DHCP Assigned</w:t>
            </w:r>
          </w:p>
        </w:tc>
        <w:tc>
          <w:tcPr>
            <w:tcW w:w="2026" w:type="dxa"/>
            <w:vAlign w:val="bottom"/>
          </w:tcPr>
          <w:p w14:paraId="313C300C" w14:textId="77777777" w:rsidR="00BF1576" w:rsidRPr="001C48F1" w:rsidRDefault="00BF1576" w:rsidP="00BF1576">
            <w:pPr>
              <w:pStyle w:val="TableText"/>
            </w:pPr>
            <w:r w:rsidRPr="001C48F1">
              <w:t>DHCP Assigned</w:t>
            </w:r>
          </w:p>
        </w:tc>
      </w:tr>
      <w:tr w:rsidR="00BF1576" w:rsidRPr="001C48F1" w14:paraId="60C74030" w14:textId="77777777" w:rsidTr="00BF1576">
        <w:trPr>
          <w:cantSplit/>
          <w:jc w:val="center"/>
        </w:trPr>
        <w:tc>
          <w:tcPr>
            <w:tcW w:w="2025" w:type="dxa"/>
            <w:vAlign w:val="bottom"/>
          </w:tcPr>
          <w:p w14:paraId="02B4001A" w14:textId="77777777" w:rsidR="00BF1576" w:rsidRPr="001C48F1" w:rsidRDefault="00BF1576" w:rsidP="00BF1576">
            <w:pPr>
              <w:pStyle w:val="TableText"/>
            </w:pPr>
            <w:r w:rsidRPr="001C48F1">
              <w:t>DNS Server</w:t>
            </w:r>
          </w:p>
        </w:tc>
        <w:tc>
          <w:tcPr>
            <w:tcW w:w="2026" w:type="dxa"/>
            <w:vAlign w:val="bottom"/>
          </w:tcPr>
          <w:p w14:paraId="4E749420" w14:textId="77777777" w:rsidR="00BF1576" w:rsidRPr="001C48F1" w:rsidRDefault="00BF1576" w:rsidP="00BF1576">
            <w:pPr>
              <w:pStyle w:val="TableText"/>
            </w:pPr>
            <w:r w:rsidRPr="001C48F1">
              <w:t>NIC</w:t>
            </w:r>
          </w:p>
        </w:tc>
        <w:tc>
          <w:tcPr>
            <w:tcW w:w="2026" w:type="dxa"/>
            <w:vAlign w:val="bottom"/>
          </w:tcPr>
          <w:p w14:paraId="69636FAF" w14:textId="77777777" w:rsidR="00BF1576" w:rsidRPr="001C48F1" w:rsidRDefault="00BF1576" w:rsidP="00BF1576">
            <w:pPr>
              <w:pStyle w:val="TableText"/>
            </w:pPr>
            <w:r w:rsidRPr="001C48F1">
              <w:t>192.168.20.254</w:t>
            </w:r>
          </w:p>
        </w:tc>
        <w:tc>
          <w:tcPr>
            <w:tcW w:w="2026" w:type="dxa"/>
            <w:vAlign w:val="bottom"/>
          </w:tcPr>
          <w:p w14:paraId="26C0782C" w14:textId="77777777" w:rsidR="00BF1576" w:rsidRPr="001C48F1" w:rsidRDefault="00BF1576" w:rsidP="00BF1576">
            <w:pPr>
              <w:pStyle w:val="TableText"/>
            </w:pPr>
            <w:r w:rsidRPr="001C48F1">
              <w:t>255.255.255.0</w:t>
            </w:r>
          </w:p>
        </w:tc>
        <w:tc>
          <w:tcPr>
            <w:tcW w:w="2026" w:type="dxa"/>
            <w:vAlign w:val="bottom"/>
          </w:tcPr>
          <w:p w14:paraId="40CF0388" w14:textId="77777777" w:rsidR="00BF1576" w:rsidRPr="001C48F1" w:rsidRDefault="00BF1576" w:rsidP="00BF1576">
            <w:pPr>
              <w:pStyle w:val="TableText"/>
            </w:pPr>
            <w:r w:rsidRPr="001C48F1">
              <w:t>192.168.20.1</w:t>
            </w:r>
          </w:p>
        </w:tc>
      </w:tr>
    </w:tbl>
    <w:p w14:paraId="56F64BBA" w14:textId="77777777" w:rsidR="002A7FAB" w:rsidRPr="00BB73FF" w:rsidRDefault="002A7FAB" w:rsidP="002A7FAB">
      <w:pPr>
        <w:pStyle w:val="Heading1"/>
      </w:pPr>
      <w:r w:rsidRPr="00BB73FF">
        <w:t>Objective</w:t>
      </w:r>
      <w:r>
        <w:t>s</w:t>
      </w:r>
    </w:p>
    <w:p w14:paraId="41C3F3B0" w14:textId="77777777" w:rsidR="002A7FAB" w:rsidRPr="004C0909" w:rsidRDefault="002A7FAB" w:rsidP="002A7FAB">
      <w:pPr>
        <w:pStyle w:val="BodyTextL25Bold"/>
      </w:pPr>
      <w:r>
        <w:t>Part 1: Configure a Router as a DHCP Server</w:t>
      </w:r>
    </w:p>
    <w:p w14:paraId="15688DF8" w14:textId="77777777" w:rsidR="002A7FAB" w:rsidRPr="004C0909" w:rsidRDefault="002A7FAB" w:rsidP="002A7FAB">
      <w:pPr>
        <w:pStyle w:val="BodyTextL25Bold"/>
      </w:pPr>
      <w:r>
        <w:t>Part 2: Configure DHCP Relay</w:t>
      </w:r>
    </w:p>
    <w:p w14:paraId="671B0D34" w14:textId="77777777" w:rsidR="002A7FAB" w:rsidRPr="004C0909" w:rsidRDefault="002A7FAB" w:rsidP="002A7FAB">
      <w:pPr>
        <w:pStyle w:val="BodyTextL25Bold"/>
      </w:pPr>
      <w:r>
        <w:t>Part 3: Configure a Router as a DHCP Client</w:t>
      </w:r>
    </w:p>
    <w:p w14:paraId="13D660E1" w14:textId="77777777" w:rsidR="002A7FAB" w:rsidRPr="00C07FD9" w:rsidRDefault="002A7FAB" w:rsidP="002A7FAB">
      <w:pPr>
        <w:pStyle w:val="Heading1"/>
      </w:pPr>
      <w:r>
        <w:t>Scenario</w:t>
      </w:r>
    </w:p>
    <w:p w14:paraId="224F5B2D" w14:textId="77777777" w:rsidR="002A7FAB" w:rsidRDefault="002A7FAB" w:rsidP="002A7FAB">
      <w:pPr>
        <w:pStyle w:val="BodyTextL25"/>
      </w:pPr>
      <w:r w:rsidRPr="001D3B4B">
        <w:t>A</w:t>
      </w:r>
      <w:r>
        <w:t>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Default="00BF1576" w:rsidP="00BF1576">
      <w:pPr>
        <w:pStyle w:val="Heading1"/>
      </w:pPr>
      <w:r>
        <w:t>Instructions</w:t>
      </w:r>
    </w:p>
    <w:p w14:paraId="5969931B" w14:textId="727BCB1B" w:rsidR="002A7FAB" w:rsidRDefault="002A7FAB" w:rsidP="002A7FAB">
      <w:pPr>
        <w:pStyle w:val="Heading2"/>
      </w:pPr>
      <w:r>
        <w:t>Configure a Router as a DHCP Server</w:t>
      </w:r>
    </w:p>
    <w:p w14:paraId="423D50C5" w14:textId="77777777" w:rsidR="002A7FAB" w:rsidRDefault="002A7FAB" w:rsidP="002A7FAB">
      <w:pPr>
        <w:pStyle w:val="Heading3"/>
      </w:pPr>
      <w:r>
        <w:t>Configure the excluded IPv4 addresses.</w:t>
      </w:r>
    </w:p>
    <w:p w14:paraId="455066DD" w14:textId="77777777" w:rsidR="002A7FAB" w:rsidRDefault="002A7FAB" w:rsidP="002A7FAB">
      <w:pPr>
        <w:pStyle w:val="BodyTextL25"/>
      </w:pPr>
      <w:r>
        <w:t xml:space="preserve">Configure </w:t>
      </w:r>
      <w:r w:rsidRPr="001C48F1">
        <w:rPr>
          <w:b/>
        </w:rPr>
        <w:t>R2</w:t>
      </w:r>
      <w:r>
        <w:t xml:space="preserve"> to exclude the first 10 addresses from the R1 and R3 LANs. All other addresses should be available in the DHCP address pool.</w:t>
      </w:r>
    </w:p>
    <w:p w14:paraId="38870932" w14:textId="77777777" w:rsidR="002A7FAB" w:rsidRDefault="002A7FAB" w:rsidP="002A7FAB">
      <w:pPr>
        <w:pStyle w:val="Heading3"/>
      </w:pPr>
      <w:r>
        <w:lastRenderedPageBreak/>
        <w:t>Create a DHCP pool on R2 for the R1 LAN.</w:t>
      </w:r>
    </w:p>
    <w:p w14:paraId="2F78A5FF" w14:textId="77777777" w:rsidR="002A7FAB" w:rsidRDefault="002A7FAB" w:rsidP="00BF1576">
      <w:pPr>
        <w:pStyle w:val="SubStepAlpha"/>
      </w:pPr>
      <w:r>
        <w:t xml:space="preserve">Create a DHCP pool named </w:t>
      </w:r>
      <w:r w:rsidRPr="00BF1576">
        <w:rPr>
          <w:b/>
        </w:rPr>
        <w:t>R1-LAN</w:t>
      </w:r>
      <w:r>
        <w:t>. The pool name must match this value in order for you to get credit for your configuration.</w:t>
      </w:r>
    </w:p>
    <w:p w14:paraId="4284F184" w14:textId="77777777" w:rsidR="002A7FAB" w:rsidRDefault="002A7FAB" w:rsidP="00BF1576">
      <w:pPr>
        <w:pStyle w:val="SubStepAlpha"/>
      </w:pPr>
      <w:r>
        <w:t>Configure the DHCP pool to include the network address, the default gateway, and the IP address of the DNS server.</w:t>
      </w:r>
    </w:p>
    <w:p w14:paraId="0132328B" w14:textId="77777777" w:rsidR="002A7FAB" w:rsidRDefault="002A7FAB" w:rsidP="002A7FAB">
      <w:pPr>
        <w:pStyle w:val="Heading3"/>
      </w:pPr>
      <w:r>
        <w:t>Create a DHCP pool on R2 for the R3 LAN.</w:t>
      </w:r>
    </w:p>
    <w:p w14:paraId="7DC9ACF3" w14:textId="77777777" w:rsidR="002A7FAB" w:rsidRDefault="002A7FAB" w:rsidP="00BF1576">
      <w:pPr>
        <w:pStyle w:val="SubStepAlpha"/>
      </w:pPr>
      <w:r>
        <w:t xml:space="preserve">Create a DHCP pool named </w:t>
      </w:r>
      <w:r w:rsidRPr="00BF1576">
        <w:rPr>
          <w:b/>
        </w:rPr>
        <w:t>R3-LAN</w:t>
      </w:r>
      <w:r>
        <w:t xml:space="preserve"> (case-sensitive).</w:t>
      </w:r>
    </w:p>
    <w:p w14:paraId="3CFCD7CC" w14:textId="77777777" w:rsidR="002A7FAB" w:rsidRDefault="002A7FAB" w:rsidP="00BF1576">
      <w:pPr>
        <w:pStyle w:val="SubStepAlpha"/>
      </w:pPr>
      <w:r>
        <w:t>Configure the DHCP pool to include the network address, the default gateway, and the IP address of the DNS server.</w:t>
      </w:r>
    </w:p>
    <w:p w14:paraId="4AEF7351" w14:textId="77777777" w:rsidR="002A7FAB" w:rsidRDefault="002A7FAB" w:rsidP="002A7FAB">
      <w:pPr>
        <w:pStyle w:val="Heading2"/>
      </w:pPr>
      <w:r>
        <w:t>Configure DHCP Relay</w:t>
      </w:r>
    </w:p>
    <w:p w14:paraId="5F27CBD5" w14:textId="77777777" w:rsidR="002A7FAB" w:rsidRPr="00C97B2F" w:rsidRDefault="002A7FAB" w:rsidP="002A7FAB">
      <w:pPr>
        <w:pStyle w:val="Heading3"/>
      </w:pPr>
      <w:r w:rsidRPr="00C97B2F">
        <w:t>Configure R1 and R3 as a DHCP relay agent.</w:t>
      </w:r>
    </w:p>
    <w:p w14:paraId="14C38951" w14:textId="77777777" w:rsidR="002A7FAB" w:rsidRPr="002E4999" w:rsidRDefault="002A7FAB" w:rsidP="002A7FAB">
      <w:pPr>
        <w:pStyle w:val="Heading3"/>
      </w:pPr>
      <w:r w:rsidRPr="00C97B2F">
        <w:t>Set PC1 and PC2 to receive IP addressing information from DHCP</w:t>
      </w:r>
      <w:r>
        <w:t>.</w:t>
      </w:r>
    </w:p>
    <w:p w14:paraId="2C77A139" w14:textId="77777777" w:rsidR="002A7FAB" w:rsidRDefault="002A7FAB" w:rsidP="002A7FAB">
      <w:pPr>
        <w:pStyle w:val="Heading2"/>
      </w:pPr>
      <w:r>
        <w:t>Configure R2 as a DHCP Client</w:t>
      </w:r>
    </w:p>
    <w:p w14:paraId="0470D569" w14:textId="77777777" w:rsidR="002A7FAB" w:rsidRDefault="002A7FAB" w:rsidP="002A7FAB">
      <w:pPr>
        <w:pStyle w:val="Heading3"/>
      </w:pPr>
      <w:r>
        <w:t>Configure the Gigabit Ethernet 0/1 interface on R2 to receive IP addressing from DHCP.</w:t>
      </w:r>
    </w:p>
    <w:p w14:paraId="77B7DE7B" w14:textId="77777777" w:rsidR="002A7FAB" w:rsidRDefault="002A7FAB" w:rsidP="002A7FAB">
      <w:pPr>
        <w:pStyle w:val="Heading3"/>
      </w:pPr>
      <w:r>
        <w:t>Activate the interface.</w:t>
      </w:r>
    </w:p>
    <w:p w14:paraId="63DEFD82" w14:textId="3A0BD1C8" w:rsidR="002A7FAB" w:rsidRDefault="00BF1576" w:rsidP="00BF1576">
      <w:pPr>
        <w:pStyle w:val="ConfigWindow"/>
      </w:pPr>
      <w:r>
        <w:t>End of document</w:t>
      </w:r>
    </w:p>
    <w:sectPr w:rsidR="002A7F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1F57" w14:textId="77777777" w:rsidR="002C0C04" w:rsidRDefault="002C0C04" w:rsidP="00710659">
      <w:pPr>
        <w:spacing w:after="0" w:line="240" w:lineRule="auto"/>
      </w:pPr>
      <w:r>
        <w:separator/>
      </w:r>
    </w:p>
    <w:p w14:paraId="5BB61941" w14:textId="77777777" w:rsidR="002C0C04" w:rsidRDefault="002C0C04"/>
  </w:endnote>
  <w:endnote w:type="continuationSeparator" w:id="0">
    <w:p w14:paraId="6AE0199F" w14:textId="77777777" w:rsidR="002C0C04" w:rsidRDefault="002C0C04" w:rsidP="00710659">
      <w:pPr>
        <w:spacing w:after="0" w:line="240" w:lineRule="auto"/>
      </w:pPr>
      <w:r>
        <w:continuationSeparator/>
      </w:r>
    </w:p>
    <w:p w14:paraId="3243E837" w14:textId="77777777" w:rsidR="002C0C04" w:rsidRDefault="002C0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1BA" w14:textId="36E6B66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t xml:space="preserve"> - </w:t>
    </w:r>
    <w:r>
      <w:fldChar w:fldCharType="begin"/>
    </w:r>
    <w:r>
      <w:instrText xml:space="preserve"> SAVEDATE  \@ "yyyy"  \* MERGEFORMAT </w:instrText>
    </w:r>
    <w:r>
      <w:fldChar w:fldCharType="separate"/>
    </w:r>
    <w:r w:rsidR="00F30A6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8917" w14:textId="1A1E543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30A6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4B41A" w14:textId="77777777" w:rsidR="002C0C04" w:rsidRDefault="002C0C04" w:rsidP="00710659">
      <w:pPr>
        <w:spacing w:after="0" w:line="240" w:lineRule="auto"/>
      </w:pPr>
      <w:r>
        <w:separator/>
      </w:r>
    </w:p>
    <w:p w14:paraId="103E0B76" w14:textId="77777777" w:rsidR="002C0C04" w:rsidRDefault="002C0C04"/>
  </w:footnote>
  <w:footnote w:type="continuationSeparator" w:id="0">
    <w:p w14:paraId="3BAA9CF6" w14:textId="77777777" w:rsidR="002C0C04" w:rsidRDefault="002C0C04" w:rsidP="00710659">
      <w:pPr>
        <w:spacing w:after="0" w:line="240" w:lineRule="auto"/>
      </w:pPr>
      <w:r>
        <w:continuationSeparator/>
      </w:r>
    </w:p>
    <w:p w14:paraId="1B54538C" w14:textId="77777777" w:rsidR="002C0C04" w:rsidRDefault="002C0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FAB"/>
    <w:rsid w:val="002C04C4"/>
    <w:rsid w:val="002C090C"/>
    <w:rsid w:val="002C0C04"/>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6DF2"/>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D27"/>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CA7"/>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A6C"/>
    <w:rsid w:val="00F4135D"/>
    <w:rsid w:val="00F41F1B"/>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2F44B0"/>
    <w:rsid w:val="008370D9"/>
    <w:rsid w:val="00B411B7"/>
    <w:rsid w:val="00B636E4"/>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82A34D35-6711-4A15-8553-23FCD95FF1F6}">
  <ds:schemaRefs>
    <ds:schemaRef ds:uri="http://schemas.openxmlformats.org/officeDocument/2006/bibliography"/>
  </ds:schemaRefs>
</ds:datastoreItem>
</file>

<file path=customXml/itemProps2.xml><?xml version="1.0" encoding="utf-8"?>
<ds:datastoreItem xmlns:ds="http://schemas.openxmlformats.org/officeDocument/2006/customXml" ds:itemID="{9BA612F8-901B-48B6-931D-C23276513D71}"/>
</file>

<file path=customXml/itemProps3.xml><?xml version="1.0" encoding="utf-8"?>
<ds:datastoreItem xmlns:ds="http://schemas.openxmlformats.org/officeDocument/2006/customXml" ds:itemID="{193F16B4-963F-4805-99EF-DC4F66A7EEEC}"/>
</file>

<file path=customXml/itemProps4.xml><?xml version="1.0" encoding="utf-8"?>
<ds:datastoreItem xmlns:ds="http://schemas.openxmlformats.org/officeDocument/2006/customXml" ds:itemID="{6B177706-CFB6-45CD-B7E3-43F124CEE90D}"/>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Implement DHCPv4</vt:lpstr>
    </vt:vector>
  </TitlesOfParts>
  <Company>Cisco Systems, Inc.</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creator>SP</dc:creator>
  <dc:description>2013</dc:description>
  <cp:lastModifiedBy>Suk-Yi Pennock -X (spennock - UNICON INC at Cisco)</cp:lastModifiedBy>
  <cp:revision>4</cp:revision>
  <cp:lastPrinted>2019-10-31T21:00:00Z</cp:lastPrinted>
  <dcterms:created xsi:type="dcterms:W3CDTF">2019-12-02T00:56:00Z</dcterms:created>
  <dcterms:modified xsi:type="dcterms:W3CDTF">2019-12-05T01:41:00Z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