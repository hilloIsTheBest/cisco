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45D6" w14:textId="063CEAC7" w:rsidR="004D36D7" w:rsidRPr="00C71ACD" w:rsidRDefault="00C71ACD" w:rsidP="00B47940">
      <w:pPr>
        <w:pStyle w:val="Title"/>
        <w:rPr>
          <w:rStyle w:val="LabTitleInstVersred"/>
          <w:color w:val="auto"/>
        </w:rPr>
      </w:pPr>
      <w:r w:rsidRPr="00C71ACD">
        <w:t xml:space="preserve">Sem 2 </w:t>
      </w:r>
      <w:sdt>
        <w:sdtPr>
          <w:alias w:val="Title"/>
          <w:tag w:val=""/>
          <w:id w:val="-487021785"/>
          <w:placeholder>
            <w:docPart w:val="1427F11FD80B4D80891CF1F63A08786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938A2" w:rsidRPr="00C71ACD">
            <w:t xml:space="preserve">CCNAv7 </w:t>
          </w:r>
          <w:r w:rsidR="00A12537" w:rsidRPr="00C71ACD">
            <w:t>SRWE</w:t>
          </w:r>
          <w:r w:rsidR="005938A2" w:rsidRPr="00C71ACD">
            <w:t xml:space="preserve"> </w:t>
          </w:r>
          <w:r w:rsidRPr="00C71ACD">
            <w:t xml:space="preserve">Practice </w:t>
          </w:r>
          <w:r w:rsidR="005938A2" w:rsidRPr="00C71ACD">
            <w:t>Skills Assessment</w:t>
          </w:r>
          <w:r w:rsidR="00CF6E34">
            <w:t xml:space="preserve"> v1</w:t>
          </w:r>
        </w:sdtContent>
      </w:sdt>
    </w:p>
    <w:p w14:paraId="6C92338A" w14:textId="77777777" w:rsidR="002B3370" w:rsidRDefault="002B3370" w:rsidP="002B3370">
      <w:pPr>
        <w:pStyle w:val="Heading1"/>
        <w:numPr>
          <w:ilvl w:val="0"/>
          <w:numId w:val="3"/>
        </w:numPr>
      </w:pPr>
      <w:r>
        <w:t>Topology</w:t>
      </w:r>
    </w:p>
    <w:p w14:paraId="3FD01E08" w14:textId="088CCF0B" w:rsidR="002B3370" w:rsidRDefault="002B3370" w:rsidP="002B3370">
      <w:pPr>
        <w:pStyle w:val="Visual"/>
      </w:pPr>
      <w:r>
        <w:rPr>
          <w:noProof/>
        </w:rPr>
        <w:drawing>
          <wp:inline distT="0" distB="0" distL="0" distR="0" wp14:anchorId="68F3847E" wp14:editId="612EBDC6">
            <wp:extent cx="3209925" cy="2981325"/>
            <wp:effectExtent l="0" t="0" r="9525" b="9525"/>
            <wp:docPr id="1" name="Picture 1" descr="This topology contains 1 router, 2 switches and 2 PCs. The router R1 has a loopback0 interface. R1 G0/0/1 is connected to S1 F0/5. PC-A is connected S1 F0/6. The switches S1 and S2 are connected to each other via F0/1 and F0/2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FE23" w14:textId="77777777" w:rsidR="002B3370" w:rsidRPr="00BB73FF" w:rsidRDefault="002B3370" w:rsidP="002B3370">
      <w:pPr>
        <w:pStyle w:val="Heading1"/>
        <w:numPr>
          <w:ilvl w:val="0"/>
          <w:numId w:val="3"/>
        </w:numPr>
      </w:pPr>
      <w:r>
        <w:t xml:space="preserve">Assessment </w:t>
      </w:r>
      <w:r w:rsidRPr="00BB73FF">
        <w:t>Objective</w:t>
      </w:r>
      <w:r>
        <w:t>s</w:t>
      </w:r>
    </w:p>
    <w:p w14:paraId="294E4767" w14:textId="77777777" w:rsidR="002B3370" w:rsidRDefault="002B3370" w:rsidP="002B3370">
      <w:pPr>
        <w:pStyle w:val="BodyTextL25Bold"/>
      </w:pPr>
      <w:r>
        <w:t xml:space="preserve">Part 1: Initialize, Reload and Configure Basic Device Settings </w:t>
      </w:r>
      <w:r w:rsidRPr="00495E01">
        <w:rPr>
          <w:b w:val="0"/>
        </w:rPr>
        <w:t>(</w:t>
      </w:r>
      <w:r w:rsidR="00EC27FD">
        <w:rPr>
          <w:b w:val="0"/>
        </w:rPr>
        <w:t>45</w:t>
      </w:r>
      <w:r w:rsidRPr="00495E01">
        <w:rPr>
          <w:b w:val="0"/>
        </w:rPr>
        <w:t xml:space="preserve"> points, </w:t>
      </w:r>
      <w:r>
        <w:rPr>
          <w:b w:val="0"/>
        </w:rPr>
        <w:t>45</w:t>
      </w:r>
      <w:r w:rsidRPr="00495E01">
        <w:rPr>
          <w:b w:val="0"/>
        </w:rPr>
        <w:t xml:space="preserve"> minutes)</w:t>
      </w:r>
    </w:p>
    <w:p w14:paraId="3B160738" w14:textId="527F88FA" w:rsidR="002B3370" w:rsidRDefault="002B3370" w:rsidP="002B3370">
      <w:pPr>
        <w:pStyle w:val="BodyTextL25Bold"/>
      </w:pPr>
      <w:r>
        <w:t xml:space="preserve">Part 2: Configure Network Infrastructure Settings (VLANs, </w:t>
      </w:r>
      <w:proofErr w:type="spellStart"/>
      <w:r>
        <w:t>Trunking</w:t>
      </w:r>
      <w:proofErr w:type="spellEnd"/>
      <w:r>
        <w:t xml:space="preserve">, </w:t>
      </w:r>
      <w:proofErr w:type="spellStart"/>
      <w:r>
        <w:t>Etherchannel</w:t>
      </w:r>
      <w:proofErr w:type="spellEnd"/>
      <w:r>
        <w:t xml:space="preserve">) </w:t>
      </w:r>
      <w:r w:rsidRPr="00495E01">
        <w:rPr>
          <w:b w:val="0"/>
        </w:rPr>
        <w:t>(</w:t>
      </w:r>
      <w:r w:rsidR="0006196D">
        <w:rPr>
          <w:b w:val="0"/>
        </w:rPr>
        <w:t>30</w:t>
      </w:r>
      <w:r w:rsidRPr="00495E01">
        <w:rPr>
          <w:b w:val="0"/>
        </w:rPr>
        <w:t xml:space="preserve"> points, </w:t>
      </w:r>
      <w:r>
        <w:rPr>
          <w:b w:val="0"/>
        </w:rPr>
        <w:t>25</w:t>
      </w:r>
      <w:r w:rsidRPr="00495E01">
        <w:rPr>
          <w:b w:val="0"/>
        </w:rPr>
        <w:t xml:space="preserve"> minutes)</w:t>
      </w:r>
    </w:p>
    <w:p w14:paraId="571FD026" w14:textId="77777777" w:rsidR="002B3370" w:rsidRDefault="002B3370" w:rsidP="002B3370">
      <w:pPr>
        <w:pStyle w:val="BodyTextL25Bold"/>
      </w:pPr>
      <w:r>
        <w:t xml:space="preserve">Part 3: Configure Host Support </w:t>
      </w:r>
      <w:r w:rsidRPr="00A65D5E">
        <w:rPr>
          <w:b w:val="0"/>
          <w:bCs/>
        </w:rPr>
        <w:t>(</w:t>
      </w:r>
      <w:r>
        <w:rPr>
          <w:b w:val="0"/>
          <w:bCs/>
        </w:rPr>
        <w:t>20</w:t>
      </w:r>
      <w:r w:rsidRPr="00A65D5E">
        <w:rPr>
          <w:b w:val="0"/>
          <w:bCs/>
        </w:rPr>
        <w:t xml:space="preserve"> points, </w:t>
      </w:r>
      <w:r>
        <w:rPr>
          <w:b w:val="0"/>
          <w:bCs/>
        </w:rPr>
        <w:t>25</w:t>
      </w:r>
      <w:r w:rsidRPr="00A65D5E">
        <w:rPr>
          <w:b w:val="0"/>
          <w:bCs/>
        </w:rPr>
        <w:t xml:space="preserve"> minutes)</w:t>
      </w:r>
    </w:p>
    <w:p w14:paraId="7A8135B7" w14:textId="58922BAE" w:rsidR="002B3370" w:rsidRDefault="002B3370" w:rsidP="002B3370">
      <w:pPr>
        <w:pStyle w:val="BodyTextL25Bold"/>
        <w:rPr>
          <w:b w:val="0"/>
        </w:rPr>
      </w:pPr>
      <w:r>
        <w:t xml:space="preserve">Part 4: Test and Verify IPv4 and IPv6 End-to-End Connectivity </w:t>
      </w:r>
      <w:r w:rsidRPr="00495E01">
        <w:rPr>
          <w:b w:val="0"/>
        </w:rPr>
        <w:t>(</w:t>
      </w:r>
      <w:r w:rsidR="0006196D">
        <w:rPr>
          <w:b w:val="0"/>
        </w:rPr>
        <w:t>5</w:t>
      </w:r>
      <w:r w:rsidRPr="00495E01">
        <w:rPr>
          <w:b w:val="0"/>
        </w:rPr>
        <w:t xml:space="preserve"> points, </w:t>
      </w:r>
      <w:r>
        <w:rPr>
          <w:b w:val="0"/>
        </w:rPr>
        <w:t>10</w:t>
      </w:r>
      <w:r w:rsidRPr="00495E01">
        <w:rPr>
          <w:b w:val="0"/>
        </w:rPr>
        <w:t xml:space="preserve"> minutes)</w:t>
      </w:r>
    </w:p>
    <w:p w14:paraId="49F6AD9C" w14:textId="77777777" w:rsidR="002B3370" w:rsidRDefault="002B3370" w:rsidP="00B70A73">
      <w:pPr>
        <w:pStyle w:val="Heading1"/>
      </w:pPr>
      <w:r>
        <w:t>Scenario</w:t>
      </w:r>
    </w:p>
    <w:p w14:paraId="176F0487" w14:textId="77777777" w:rsidR="002B3370" w:rsidRDefault="002B3370" w:rsidP="002B3370">
      <w:pPr>
        <w:pStyle w:val="BodyTextL25"/>
      </w:pPr>
      <w:r>
        <w:t xml:space="preserve">In this Skills Assessment (SA) you will configure the devices in a small network. You must configure a router, switch and PCs to support both IPv4 and IPv6 connectivity for supported hosts. Your router and switch must also be managed securely. You will configure inter-VLAN routing, DHCP, </w:t>
      </w:r>
      <w:proofErr w:type="spellStart"/>
      <w:r>
        <w:t>Etherchannel</w:t>
      </w:r>
      <w:proofErr w:type="spellEnd"/>
      <w:r>
        <w:t>, and port-security.</w:t>
      </w:r>
    </w:p>
    <w:p w14:paraId="31626631" w14:textId="77777777" w:rsidR="002B3370" w:rsidRDefault="002B3370" w:rsidP="002B3370">
      <w:pPr>
        <w:pStyle w:val="Heading1"/>
        <w:numPr>
          <w:ilvl w:val="0"/>
          <w:numId w:val="3"/>
        </w:numPr>
      </w:pPr>
      <w:r>
        <w:t>Required Resources</w:t>
      </w:r>
    </w:p>
    <w:p w14:paraId="26F73779" w14:textId="77777777" w:rsidR="002B3370" w:rsidRDefault="002B3370" w:rsidP="002B3370">
      <w:pPr>
        <w:pStyle w:val="Bulletlevel1"/>
        <w:spacing w:before="60" w:after="60" w:line="276" w:lineRule="auto"/>
      </w:pPr>
      <w:r>
        <w:t>1 Router (Cisco 4221 with Cisco IOS XE Release 16.9.</w:t>
      </w:r>
      <w:r w:rsidR="00CF260B">
        <w:t>4</w:t>
      </w:r>
      <w:r>
        <w:t xml:space="preserve"> universal image or comparable)</w:t>
      </w:r>
    </w:p>
    <w:p w14:paraId="7517F658" w14:textId="77777777" w:rsidR="002B3370" w:rsidRDefault="002B3370" w:rsidP="002B3370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3352828F" w14:textId="77777777" w:rsidR="002B3370" w:rsidRDefault="002B3370" w:rsidP="002B3370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7F6773B3" w14:textId="77777777" w:rsidR="0043784A" w:rsidRDefault="0043784A" w:rsidP="0043784A">
      <w:pPr>
        <w:pStyle w:val="Bulletlevel1"/>
      </w:pPr>
      <w:r>
        <w:t>Console cables to configure the Cisco IOS devices via the console ports</w:t>
      </w:r>
    </w:p>
    <w:p w14:paraId="3ECE8C5E" w14:textId="77777777" w:rsidR="002B3370" w:rsidRDefault="0043784A" w:rsidP="0043784A">
      <w:pPr>
        <w:pStyle w:val="Bulletlevel1"/>
        <w:spacing w:before="60" w:after="60" w:line="276" w:lineRule="auto"/>
      </w:pPr>
      <w:r>
        <w:t>Ethernet cables as shown in the topology</w:t>
      </w:r>
    </w:p>
    <w:p w14:paraId="14EBD32F" w14:textId="77777777" w:rsidR="002B3370" w:rsidRDefault="00A12537" w:rsidP="0043784A">
      <w:pPr>
        <w:pStyle w:val="Heading1"/>
      </w:pPr>
      <w:r>
        <w:lastRenderedPageBreak/>
        <w:t>VLAN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5191"/>
        <w:gridCol w:w="4785"/>
      </w:tblGrid>
      <w:tr w:rsidR="002B3370" w:rsidRPr="00805468" w14:paraId="304AF302" w14:textId="77777777" w:rsidTr="00004BA6">
        <w:trPr>
          <w:cantSplit/>
          <w:trHeight w:val="468"/>
          <w:tblHeader/>
          <w:jc w:val="center"/>
        </w:trPr>
        <w:tc>
          <w:tcPr>
            <w:tcW w:w="51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116E2B" w14:textId="77777777" w:rsidR="002B3370" w:rsidRPr="00805468" w:rsidRDefault="002B3370" w:rsidP="009A7A49">
            <w:pPr>
              <w:pStyle w:val="TableHeading"/>
            </w:pPr>
            <w:r w:rsidRPr="00805468">
              <w:t>VLAN</w:t>
            </w:r>
          </w:p>
        </w:tc>
        <w:tc>
          <w:tcPr>
            <w:tcW w:w="47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C3505" w14:textId="77777777" w:rsidR="002B3370" w:rsidRPr="00805468" w:rsidRDefault="002B3370" w:rsidP="009A7A49">
            <w:pPr>
              <w:pStyle w:val="TableHeading"/>
            </w:pPr>
            <w:r w:rsidRPr="00805468">
              <w:t>VLAN Name</w:t>
            </w:r>
          </w:p>
        </w:tc>
      </w:tr>
      <w:tr w:rsidR="002B3370" w14:paraId="0AD092C9" w14:textId="77777777" w:rsidTr="00004BA6">
        <w:trPr>
          <w:cantSplit/>
          <w:trHeight w:val="453"/>
          <w:jc w:val="center"/>
        </w:trPr>
        <w:tc>
          <w:tcPr>
            <w:tcW w:w="5191" w:type="dxa"/>
            <w:shd w:val="clear" w:color="auto" w:fill="auto"/>
            <w:vAlign w:val="bottom"/>
          </w:tcPr>
          <w:p w14:paraId="465966AC" w14:textId="77777777" w:rsidR="002B3370" w:rsidRPr="007F3B0D" w:rsidRDefault="002B3370" w:rsidP="007F3B0D">
            <w:pPr>
              <w:pStyle w:val="TableText"/>
            </w:pPr>
            <w:r w:rsidRPr="007F3B0D">
              <w:t>2</w:t>
            </w:r>
          </w:p>
        </w:tc>
        <w:tc>
          <w:tcPr>
            <w:tcW w:w="4785" w:type="dxa"/>
            <w:shd w:val="clear" w:color="auto" w:fill="auto"/>
            <w:vAlign w:val="bottom"/>
          </w:tcPr>
          <w:p w14:paraId="6EC4B13E" w14:textId="69EFA241" w:rsidR="002B3370" w:rsidRPr="007F3B0D" w:rsidRDefault="00C71ACD" w:rsidP="007F3B0D">
            <w:pPr>
              <w:pStyle w:val="TableText"/>
            </w:pPr>
            <w:r>
              <w:t>Garfield</w:t>
            </w:r>
          </w:p>
        </w:tc>
      </w:tr>
      <w:tr w:rsidR="002B3370" w14:paraId="5DB13EBD" w14:textId="77777777" w:rsidTr="00004BA6">
        <w:trPr>
          <w:cantSplit/>
          <w:trHeight w:val="468"/>
          <w:jc w:val="center"/>
        </w:trPr>
        <w:tc>
          <w:tcPr>
            <w:tcW w:w="5191" w:type="dxa"/>
            <w:shd w:val="clear" w:color="auto" w:fill="auto"/>
            <w:vAlign w:val="bottom"/>
          </w:tcPr>
          <w:p w14:paraId="7E9BD4D9" w14:textId="77777777" w:rsidR="002B3370" w:rsidRPr="007F3B0D" w:rsidRDefault="002B3370" w:rsidP="007F3B0D">
            <w:pPr>
              <w:pStyle w:val="TableText"/>
            </w:pPr>
            <w:r w:rsidRPr="007F3B0D">
              <w:t>3</w:t>
            </w:r>
          </w:p>
        </w:tc>
        <w:tc>
          <w:tcPr>
            <w:tcW w:w="4785" w:type="dxa"/>
            <w:shd w:val="clear" w:color="auto" w:fill="auto"/>
            <w:vAlign w:val="bottom"/>
          </w:tcPr>
          <w:p w14:paraId="3B419300" w14:textId="3D5FB78F" w:rsidR="002B3370" w:rsidRPr="007F3B0D" w:rsidRDefault="00C71ACD" w:rsidP="007F3B0D">
            <w:pPr>
              <w:pStyle w:val="TableText"/>
            </w:pPr>
            <w:r>
              <w:t>Odie</w:t>
            </w:r>
          </w:p>
        </w:tc>
      </w:tr>
      <w:tr w:rsidR="002B3370" w14:paraId="4E27B232" w14:textId="77777777" w:rsidTr="00004BA6">
        <w:trPr>
          <w:cantSplit/>
          <w:trHeight w:val="453"/>
          <w:jc w:val="center"/>
        </w:trPr>
        <w:tc>
          <w:tcPr>
            <w:tcW w:w="5191" w:type="dxa"/>
            <w:shd w:val="clear" w:color="auto" w:fill="auto"/>
            <w:vAlign w:val="bottom"/>
          </w:tcPr>
          <w:p w14:paraId="73C0CD65" w14:textId="77777777" w:rsidR="002B3370" w:rsidRPr="007F3B0D" w:rsidRDefault="002B3370" w:rsidP="007F3B0D">
            <w:pPr>
              <w:pStyle w:val="TableText"/>
            </w:pPr>
            <w:r w:rsidRPr="007F3B0D">
              <w:t>4</w:t>
            </w:r>
          </w:p>
        </w:tc>
        <w:tc>
          <w:tcPr>
            <w:tcW w:w="4785" w:type="dxa"/>
            <w:shd w:val="clear" w:color="auto" w:fill="auto"/>
            <w:vAlign w:val="bottom"/>
          </w:tcPr>
          <w:p w14:paraId="46949BBE" w14:textId="77777777" w:rsidR="002B3370" w:rsidRPr="007F3B0D" w:rsidRDefault="002B3370" w:rsidP="007F3B0D">
            <w:pPr>
              <w:pStyle w:val="TableText"/>
            </w:pPr>
            <w:r w:rsidRPr="007F3B0D">
              <w:t>Management</w:t>
            </w:r>
          </w:p>
        </w:tc>
      </w:tr>
      <w:tr w:rsidR="002B3370" w14:paraId="678B591E" w14:textId="77777777" w:rsidTr="00004BA6">
        <w:trPr>
          <w:cantSplit/>
          <w:trHeight w:val="468"/>
          <w:jc w:val="center"/>
        </w:trPr>
        <w:tc>
          <w:tcPr>
            <w:tcW w:w="5191" w:type="dxa"/>
            <w:shd w:val="clear" w:color="auto" w:fill="auto"/>
            <w:vAlign w:val="bottom"/>
          </w:tcPr>
          <w:p w14:paraId="63EC10C3" w14:textId="77777777" w:rsidR="002B3370" w:rsidRPr="007F3B0D" w:rsidRDefault="002B3370" w:rsidP="007F3B0D">
            <w:pPr>
              <w:pStyle w:val="TableText"/>
            </w:pPr>
            <w:r w:rsidRPr="007F3B0D">
              <w:t>5</w:t>
            </w:r>
          </w:p>
        </w:tc>
        <w:tc>
          <w:tcPr>
            <w:tcW w:w="4785" w:type="dxa"/>
            <w:shd w:val="clear" w:color="auto" w:fill="auto"/>
            <w:vAlign w:val="bottom"/>
          </w:tcPr>
          <w:p w14:paraId="724BF88E" w14:textId="77777777" w:rsidR="002B3370" w:rsidRPr="007F3B0D" w:rsidRDefault="002B3370" w:rsidP="007F3B0D">
            <w:pPr>
              <w:pStyle w:val="TableText"/>
            </w:pPr>
            <w:r w:rsidRPr="007F3B0D">
              <w:t>Parking</w:t>
            </w:r>
          </w:p>
        </w:tc>
      </w:tr>
      <w:tr w:rsidR="002B3370" w14:paraId="613EDC47" w14:textId="77777777" w:rsidTr="00004BA6">
        <w:trPr>
          <w:cantSplit/>
          <w:trHeight w:val="271"/>
          <w:jc w:val="center"/>
        </w:trPr>
        <w:tc>
          <w:tcPr>
            <w:tcW w:w="5191" w:type="dxa"/>
            <w:shd w:val="clear" w:color="auto" w:fill="auto"/>
            <w:vAlign w:val="bottom"/>
          </w:tcPr>
          <w:p w14:paraId="67E6C5B6" w14:textId="77777777" w:rsidR="002B3370" w:rsidRPr="007F3B0D" w:rsidRDefault="002B3370" w:rsidP="007F3B0D">
            <w:pPr>
              <w:pStyle w:val="TableText"/>
            </w:pPr>
            <w:r w:rsidRPr="007F3B0D">
              <w:t>6</w:t>
            </w:r>
          </w:p>
        </w:tc>
        <w:tc>
          <w:tcPr>
            <w:tcW w:w="4785" w:type="dxa"/>
            <w:shd w:val="clear" w:color="auto" w:fill="auto"/>
            <w:vAlign w:val="bottom"/>
          </w:tcPr>
          <w:p w14:paraId="1B3BD3F3" w14:textId="77777777" w:rsidR="002B3370" w:rsidRPr="007F3B0D" w:rsidRDefault="002B3370" w:rsidP="007F3B0D">
            <w:pPr>
              <w:pStyle w:val="TableText"/>
            </w:pPr>
            <w:r w:rsidRPr="007F3B0D">
              <w:t>Native</w:t>
            </w:r>
          </w:p>
        </w:tc>
      </w:tr>
    </w:tbl>
    <w:p w14:paraId="4395892D" w14:textId="77777777" w:rsidR="002B3370" w:rsidRPr="0020062D" w:rsidRDefault="00A12537" w:rsidP="00A12537">
      <w:pPr>
        <w:pStyle w:val="Heading1"/>
      </w:pPr>
      <w: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device, interface, ip address / prefix and default gateway."/>
      </w:tblPr>
      <w:tblGrid>
        <w:gridCol w:w="3324"/>
        <w:gridCol w:w="3325"/>
        <w:gridCol w:w="3325"/>
      </w:tblGrid>
      <w:tr w:rsidR="00AC2D7F" w:rsidRPr="00805468" w14:paraId="0691E84E" w14:textId="77777777" w:rsidTr="00AC2D7F">
        <w:trPr>
          <w:cantSplit/>
          <w:tblHeader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BC6713" w14:textId="77777777" w:rsidR="00AC2D7F" w:rsidRPr="00805468" w:rsidRDefault="00AC2D7F" w:rsidP="009A7A49">
            <w:pPr>
              <w:pStyle w:val="TableHeading"/>
            </w:pPr>
            <w:r w:rsidRPr="00805468">
              <w:t>Device</w:t>
            </w:r>
            <w:r w:rsidR="00CB04BB">
              <w:t xml:space="preserve"> </w:t>
            </w:r>
            <w:r w:rsidRPr="00805468">
              <w:t>/</w:t>
            </w:r>
            <w:r w:rsidR="00CB04BB">
              <w:t xml:space="preserve"> </w:t>
            </w:r>
            <w:r w:rsidRPr="00805468">
              <w:t>Interface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CB3B0B" w14:textId="77777777" w:rsidR="00AC2D7F" w:rsidRPr="00805468" w:rsidRDefault="00AC2D7F" w:rsidP="009A7A49">
            <w:pPr>
              <w:pStyle w:val="TableHeading"/>
            </w:pPr>
            <w:r w:rsidRPr="00805468">
              <w:t>IP Address</w:t>
            </w:r>
            <w:r w:rsidR="00CB04BB">
              <w:t xml:space="preserve"> / Prefix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A4C120" w14:textId="77777777" w:rsidR="00AC2D7F" w:rsidRPr="00805468" w:rsidRDefault="00CB04BB" w:rsidP="009A7A49">
            <w:pPr>
              <w:pStyle w:val="TableHeading"/>
            </w:pPr>
            <w:r>
              <w:t xml:space="preserve">Default </w:t>
            </w:r>
            <w:r w:rsidR="00AC2D7F" w:rsidRPr="00805468">
              <w:t>Gateway</w:t>
            </w:r>
          </w:p>
        </w:tc>
      </w:tr>
      <w:tr w:rsidR="00AC2D7F" w14:paraId="683ACC31" w14:textId="77777777" w:rsidTr="00AC2D7F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689BF98" w14:textId="77777777" w:rsidR="00AC2D7F" w:rsidRDefault="00AC2D7F" w:rsidP="009A7A49">
            <w:pPr>
              <w:pStyle w:val="TableText"/>
            </w:pPr>
            <w:r>
              <w:t>R1 G0/0/1.2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0D87FA19" w14:textId="611CD5D1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.1 /26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34923653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1F6AC92C" w14:textId="77777777" w:rsidTr="00AC2D7F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B85CED" w14:textId="77777777" w:rsidR="00AC2D7F" w:rsidRDefault="00AC2D7F" w:rsidP="009A7A49">
            <w:pPr>
              <w:pStyle w:val="ConfigWindow"/>
            </w:pPr>
            <w:r>
              <w:t>R1 G0/0/1.2</w:t>
            </w:r>
          </w:p>
        </w:tc>
        <w:tc>
          <w:tcPr>
            <w:tcW w:w="3325" w:type="dxa"/>
            <w:shd w:val="clear" w:color="auto" w:fill="FFFFFF" w:themeFill="background1"/>
          </w:tcPr>
          <w:p w14:paraId="65D1C3DE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 /64</w:t>
            </w:r>
          </w:p>
        </w:tc>
        <w:tc>
          <w:tcPr>
            <w:tcW w:w="3325" w:type="dxa"/>
            <w:shd w:val="clear" w:color="auto" w:fill="FFFFFF" w:themeFill="background1"/>
          </w:tcPr>
          <w:p w14:paraId="3B53F856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4981F42C" w14:textId="77777777" w:rsidTr="00AC2D7F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EB44CDD" w14:textId="77777777" w:rsidR="00AC2D7F" w:rsidRDefault="00AC2D7F" w:rsidP="009A7A49">
            <w:pPr>
              <w:pStyle w:val="TableText"/>
            </w:pPr>
            <w:r>
              <w:t>R1 G0/0/1.3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45F596BF" w14:textId="538E2500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.65 /27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79A4FCC4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519EC4C7" w14:textId="77777777" w:rsidTr="00AC2D7F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9811753" w14:textId="77777777" w:rsidR="00AC2D7F" w:rsidRDefault="00AC2D7F" w:rsidP="009A7A49">
            <w:pPr>
              <w:pStyle w:val="ConfigWindow"/>
            </w:pPr>
            <w:r w:rsidRPr="002E2707">
              <w:rPr>
                <w:color w:val="F2F2F2" w:themeColor="background1" w:themeShade="F2"/>
              </w:rPr>
              <w:t>R1 G0/0/1.3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08688EBE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:b::1 /64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2E38BC5B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58FC972D" w14:textId="77777777" w:rsidTr="00AC2D7F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2EFD857" w14:textId="77777777" w:rsidR="00AC2D7F" w:rsidRDefault="00AC2D7F" w:rsidP="009A7A49">
            <w:pPr>
              <w:pStyle w:val="TableText"/>
            </w:pPr>
            <w:r>
              <w:t>R1 G0/0/1.4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564B5779" w14:textId="0038D1EB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.97 /29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23679CF1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326F8DEF" w14:textId="77777777" w:rsidTr="00AC2D7F">
        <w:trPr>
          <w:cantSplit/>
          <w:jc w:val="center"/>
        </w:trPr>
        <w:tc>
          <w:tcPr>
            <w:tcW w:w="3324" w:type="dxa"/>
            <w:tcBorders>
              <w:top w:val="nil"/>
            </w:tcBorders>
            <w:shd w:val="clear" w:color="auto" w:fill="FFFFFF" w:themeFill="background1"/>
          </w:tcPr>
          <w:p w14:paraId="6D407A14" w14:textId="77777777" w:rsidR="00AC2D7F" w:rsidRDefault="00AC2D7F" w:rsidP="00AC2D7F">
            <w:pPr>
              <w:pStyle w:val="ConfigWindow"/>
            </w:pPr>
            <w:r>
              <w:t>R1 G0/0/1.4</w:t>
            </w:r>
          </w:p>
        </w:tc>
        <w:tc>
          <w:tcPr>
            <w:tcW w:w="3325" w:type="dxa"/>
            <w:shd w:val="clear" w:color="auto" w:fill="FFFFFF" w:themeFill="background1"/>
          </w:tcPr>
          <w:p w14:paraId="5D983E36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:c::1 /64</w:t>
            </w:r>
          </w:p>
        </w:tc>
        <w:tc>
          <w:tcPr>
            <w:tcW w:w="3325" w:type="dxa"/>
            <w:shd w:val="clear" w:color="auto" w:fill="FFFFFF" w:themeFill="background1"/>
          </w:tcPr>
          <w:p w14:paraId="34977BA7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06341B16" w14:textId="77777777" w:rsidTr="00AC2D7F">
        <w:trPr>
          <w:cantSplit/>
          <w:jc w:val="center"/>
        </w:trPr>
        <w:tc>
          <w:tcPr>
            <w:tcW w:w="3324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CA4E29C" w14:textId="77777777" w:rsidR="00AC2D7F" w:rsidRDefault="00AC2D7F" w:rsidP="009A7A49">
            <w:pPr>
              <w:pStyle w:val="TableText"/>
            </w:pPr>
            <w:r>
              <w:t>R1 G0/0/1.6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5C96843D" w14:textId="77777777" w:rsidR="00AC2D7F" w:rsidRDefault="00751D35" w:rsidP="009A7A49">
            <w:pPr>
              <w:pStyle w:val="TableText"/>
            </w:pPr>
            <w:r>
              <w:t>N/A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155C04E2" w14:textId="77777777" w:rsidR="00AC2D7F" w:rsidRDefault="00751D35" w:rsidP="009A7A49">
            <w:pPr>
              <w:pStyle w:val="TableText"/>
            </w:pPr>
            <w:r>
              <w:t>N/A</w:t>
            </w:r>
          </w:p>
        </w:tc>
      </w:tr>
      <w:tr w:rsidR="00AC2D7F" w14:paraId="69DCDB6D" w14:textId="77777777" w:rsidTr="00B8401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7FFCB53" w14:textId="77777777" w:rsidR="00AC2D7F" w:rsidRDefault="00AC2D7F" w:rsidP="009A7A49">
            <w:pPr>
              <w:pStyle w:val="TableText"/>
            </w:pPr>
            <w:r>
              <w:t>R1 Loopback0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4B27E8B2" w14:textId="77777777" w:rsidR="00AC2D7F" w:rsidRDefault="00AC2D7F" w:rsidP="009A7A49">
            <w:pPr>
              <w:pStyle w:val="TableText"/>
            </w:pPr>
            <w:r>
              <w:t>209.165.201.1 /2</w:t>
            </w:r>
            <w:r w:rsidR="001A376D">
              <w:t>7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5516E1AF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6610C67A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</w:tcPr>
          <w:p w14:paraId="58DAD12B" w14:textId="77777777" w:rsidR="00AC2D7F" w:rsidRDefault="00AC2D7F" w:rsidP="00AC2D7F">
            <w:pPr>
              <w:pStyle w:val="ConfigWindow"/>
            </w:pPr>
            <w:r>
              <w:t>R1 Loopback0</w:t>
            </w:r>
          </w:p>
        </w:tc>
        <w:tc>
          <w:tcPr>
            <w:tcW w:w="3325" w:type="dxa"/>
            <w:shd w:val="clear" w:color="auto" w:fill="FFFFFF" w:themeFill="background1"/>
          </w:tcPr>
          <w:p w14:paraId="5D974007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:209::1 /64</w:t>
            </w:r>
          </w:p>
        </w:tc>
        <w:tc>
          <w:tcPr>
            <w:tcW w:w="3325" w:type="dxa"/>
            <w:shd w:val="clear" w:color="auto" w:fill="FFFFFF" w:themeFill="background1"/>
          </w:tcPr>
          <w:p w14:paraId="0E802B7B" w14:textId="77777777" w:rsidR="00AC2D7F" w:rsidRDefault="00AC2D7F" w:rsidP="009A7A49">
            <w:pPr>
              <w:pStyle w:val="TableText"/>
            </w:pPr>
            <w:r>
              <w:t>N/A</w:t>
            </w:r>
          </w:p>
        </w:tc>
      </w:tr>
      <w:tr w:rsidR="00AC2D7F" w14:paraId="19F53B5F" w14:textId="77777777" w:rsidTr="00B8401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9B2A63" w14:textId="77777777" w:rsidR="00AC2D7F" w:rsidRDefault="00AC2D7F" w:rsidP="009A7A49">
            <w:pPr>
              <w:pStyle w:val="TableText"/>
            </w:pPr>
            <w:r>
              <w:t>S1 VLAN 4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57B5D94D" w14:textId="2360525B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.98 /29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765E47CB" w14:textId="59CFE9AB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.97</w:t>
            </w:r>
          </w:p>
        </w:tc>
      </w:tr>
      <w:tr w:rsidR="00AC2D7F" w14:paraId="2831F301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FF37277" w14:textId="77777777" w:rsidR="00AC2D7F" w:rsidRPr="002E2707" w:rsidRDefault="00AC2D7F" w:rsidP="00AC2D7F">
            <w:pPr>
              <w:pStyle w:val="ConfigWindow"/>
              <w:rPr>
                <w:color w:val="F2F2F2" w:themeColor="background1" w:themeShade="F2"/>
              </w:rPr>
            </w:pPr>
            <w:r w:rsidRPr="002E2707">
              <w:rPr>
                <w:color w:val="F2F2F2" w:themeColor="background1" w:themeShade="F2"/>
              </w:rPr>
              <w:t>S1 VLAN 4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697B3FF5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:c::98 /64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3851763E" w14:textId="77777777" w:rsidR="00AC2D7F" w:rsidRDefault="00751D35" w:rsidP="009A7A49">
            <w:pPr>
              <w:pStyle w:val="TableText"/>
            </w:pPr>
            <w:r>
              <w:t>N/A</w:t>
            </w:r>
          </w:p>
        </w:tc>
      </w:tr>
      <w:tr w:rsidR="00AC2D7F" w14:paraId="736F30FA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1F4435F9" w14:textId="77777777" w:rsidR="00AC2D7F" w:rsidRPr="002E2707" w:rsidRDefault="00AC2D7F" w:rsidP="00AC2D7F">
            <w:pPr>
              <w:pStyle w:val="ConfigWindow"/>
              <w:rPr>
                <w:color w:val="F2F2F2" w:themeColor="background1" w:themeShade="F2"/>
              </w:rPr>
            </w:pPr>
            <w:r w:rsidRPr="002E2707">
              <w:rPr>
                <w:color w:val="F2F2F2" w:themeColor="background1" w:themeShade="F2"/>
              </w:rPr>
              <w:t>S1 VLAN 4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16D7454F" w14:textId="77777777" w:rsidR="00AC2D7F" w:rsidRDefault="00AC2D7F" w:rsidP="009A7A49">
            <w:pPr>
              <w:pStyle w:val="TableText"/>
            </w:pPr>
            <w:r>
              <w:t>fe80::98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5B8AB5D9" w14:textId="77777777" w:rsidR="00AC2D7F" w:rsidRDefault="00751D35" w:rsidP="009A7A49">
            <w:pPr>
              <w:pStyle w:val="TableText"/>
            </w:pPr>
            <w:r>
              <w:t>N/A</w:t>
            </w:r>
          </w:p>
        </w:tc>
      </w:tr>
      <w:tr w:rsidR="00AC2D7F" w14:paraId="68B41E3F" w14:textId="77777777" w:rsidTr="00B8401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B6DD49" w14:textId="77777777" w:rsidR="00AC2D7F" w:rsidRDefault="00AC2D7F" w:rsidP="009A7A49">
            <w:pPr>
              <w:pStyle w:val="TableText"/>
            </w:pPr>
            <w:r>
              <w:t>S2 VLAN 4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0153F3BE" w14:textId="715B4E81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.99 /29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0CBA78AC" w14:textId="0A55DEAB" w:rsidR="00AC2D7F" w:rsidRDefault="00C71ACD" w:rsidP="009A7A49">
            <w:pPr>
              <w:pStyle w:val="TableText"/>
            </w:pPr>
            <w:r>
              <w:t>172.29.24</w:t>
            </w:r>
            <w:r w:rsidR="00AC2D7F">
              <w:t>.97</w:t>
            </w:r>
          </w:p>
        </w:tc>
      </w:tr>
      <w:tr w:rsidR="00AC2D7F" w14:paraId="1A79CD3B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0F95254" w14:textId="77777777" w:rsidR="00AC2D7F" w:rsidRDefault="00AC2D7F" w:rsidP="00AC2D7F">
            <w:pPr>
              <w:pStyle w:val="ConfigWindow"/>
            </w:pPr>
            <w:r>
              <w:t>S2 VLAN 4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57D85733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:c::99 /64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219634F1" w14:textId="77777777" w:rsidR="00AC2D7F" w:rsidRDefault="00751D35" w:rsidP="009A7A49">
            <w:pPr>
              <w:pStyle w:val="TableText"/>
            </w:pPr>
            <w:r>
              <w:t>N/A</w:t>
            </w:r>
          </w:p>
        </w:tc>
      </w:tr>
      <w:tr w:rsidR="00AC2D7F" w14:paraId="5ED6A699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31571" w14:textId="77777777" w:rsidR="00AC2D7F" w:rsidRDefault="00AC2D7F" w:rsidP="00AC2D7F">
            <w:pPr>
              <w:pStyle w:val="ConfigWindow"/>
            </w:pPr>
            <w:r>
              <w:t>S2 VLAN 4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501A750E" w14:textId="77777777" w:rsidR="00AC2D7F" w:rsidRDefault="00AC2D7F" w:rsidP="009A7A49">
            <w:pPr>
              <w:pStyle w:val="TableText"/>
            </w:pPr>
            <w:r>
              <w:t>fe80::99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22096E3C" w14:textId="77777777" w:rsidR="00AC2D7F" w:rsidRDefault="00751D35" w:rsidP="009A7A49">
            <w:pPr>
              <w:pStyle w:val="TableText"/>
            </w:pPr>
            <w:r>
              <w:t>N/A</w:t>
            </w:r>
          </w:p>
        </w:tc>
      </w:tr>
      <w:tr w:rsidR="00AC2D7F" w14:paraId="4AF87686" w14:textId="77777777" w:rsidTr="00B8401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C21B43" w14:textId="77777777" w:rsidR="00AC2D7F" w:rsidRDefault="00AC2D7F" w:rsidP="009A7A49">
            <w:pPr>
              <w:pStyle w:val="TableText"/>
            </w:pPr>
            <w:r>
              <w:t>PC-A NIC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109CD7D2" w14:textId="77777777" w:rsidR="00AC2D7F" w:rsidRDefault="00AC2D7F" w:rsidP="009A7A49">
            <w:pPr>
              <w:pStyle w:val="TableText"/>
            </w:pPr>
            <w:r>
              <w:t>DHCP</w:t>
            </w:r>
            <w:r w:rsidR="00456081">
              <w:t xml:space="preserve"> for IPv4 address</w:t>
            </w:r>
          </w:p>
        </w:tc>
        <w:tc>
          <w:tcPr>
            <w:tcW w:w="3325" w:type="dxa"/>
            <w:shd w:val="clear" w:color="auto" w:fill="F2F2F2" w:themeFill="background1" w:themeFillShade="F2"/>
            <w:vAlign w:val="bottom"/>
          </w:tcPr>
          <w:p w14:paraId="6C105E24" w14:textId="77777777" w:rsidR="00AC2D7F" w:rsidRDefault="00AC2D7F" w:rsidP="009A7A49">
            <w:pPr>
              <w:pStyle w:val="TableText"/>
            </w:pPr>
            <w:r>
              <w:t>DHCP</w:t>
            </w:r>
            <w:r w:rsidR="00456081">
              <w:t xml:space="preserve"> for IPv4 default gateway</w:t>
            </w:r>
          </w:p>
        </w:tc>
      </w:tr>
      <w:tr w:rsidR="00AC2D7F" w14:paraId="7CD793AB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8E7DECD" w14:textId="77777777" w:rsidR="00AC2D7F" w:rsidRDefault="00AC2D7F" w:rsidP="00AC2D7F">
            <w:pPr>
              <w:pStyle w:val="ConfigWindow"/>
            </w:pPr>
            <w:r w:rsidRPr="002E2707">
              <w:rPr>
                <w:color w:val="F2F2F2" w:themeColor="background1" w:themeShade="F2"/>
              </w:rPr>
              <w:t>PC-A NIC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325B3C6F" w14:textId="77777777" w:rsidR="00AC2D7F" w:rsidRDefault="00AC2D7F" w:rsidP="009A7A49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:a::50 /64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712A3F9E" w14:textId="77777777" w:rsidR="00AC2D7F" w:rsidRDefault="00D96A1C" w:rsidP="009A7A49">
            <w:pPr>
              <w:pStyle w:val="TableText"/>
            </w:pPr>
            <w:r>
              <w:t>fe80::1</w:t>
            </w:r>
          </w:p>
        </w:tc>
      </w:tr>
      <w:tr w:rsidR="00AC2D7F" w14:paraId="15CB1A51" w14:textId="77777777" w:rsidTr="00B8401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5491050" w14:textId="77777777" w:rsidR="00AC2D7F" w:rsidRDefault="00AC2D7F" w:rsidP="009A7A49">
            <w:pPr>
              <w:pStyle w:val="TableText"/>
            </w:pPr>
            <w:r>
              <w:t>PC-B NIC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0F03BD62" w14:textId="77777777" w:rsidR="00AC2D7F" w:rsidRDefault="00D96A1C" w:rsidP="009A7A49">
            <w:pPr>
              <w:pStyle w:val="TableText"/>
            </w:pPr>
            <w:r>
              <w:t>DHCP for IPv4 address</w:t>
            </w:r>
          </w:p>
        </w:tc>
        <w:tc>
          <w:tcPr>
            <w:tcW w:w="3325" w:type="dxa"/>
            <w:shd w:val="clear" w:color="auto" w:fill="FFFFFF" w:themeFill="background1"/>
            <w:vAlign w:val="bottom"/>
          </w:tcPr>
          <w:p w14:paraId="1D8516DF" w14:textId="77777777" w:rsidR="00AC2D7F" w:rsidRDefault="00D96A1C" w:rsidP="009A7A49">
            <w:pPr>
              <w:pStyle w:val="TableText"/>
            </w:pPr>
            <w:r>
              <w:t>DHCP for IPv4 default gateway</w:t>
            </w:r>
          </w:p>
        </w:tc>
      </w:tr>
      <w:tr w:rsidR="00AC2D7F" w14:paraId="6984760C" w14:textId="77777777" w:rsidTr="00B8401B">
        <w:trPr>
          <w:cantSplit/>
          <w:jc w:val="center"/>
        </w:trPr>
        <w:tc>
          <w:tcPr>
            <w:tcW w:w="332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BBD5CD6" w14:textId="77777777" w:rsidR="00AC2D7F" w:rsidRDefault="00AC2D7F" w:rsidP="00AC2D7F">
            <w:pPr>
              <w:pStyle w:val="ConfigWindow"/>
            </w:pPr>
            <w:r>
              <w:t>PC-B NIC</w:t>
            </w:r>
          </w:p>
        </w:tc>
        <w:tc>
          <w:tcPr>
            <w:tcW w:w="3325" w:type="dxa"/>
            <w:shd w:val="clear" w:color="auto" w:fill="FFFFFF" w:themeFill="background1"/>
          </w:tcPr>
          <w:p w14:paraId="1A9F3531" w14:textId="77777777" w:rsidR="00AC2D7F" w:rsidRDefault="00AC2D7F" w:rsidP="00AC2D7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:b::50 /64</w:t>
            </w:r>
          </w:p>
        </w:tc>
        <w:tc>
          <w:tcPr>
            <w:tcW w:w="3325" w:type="dxa"/>
            <w:shd w:val="clear" w:color="auto" w:fill="FFFFFF" w:themeFill="background1"/>
          </w:tcPr>
          <w:p w14:paraId="68C85C29" w14:textId="77777777" w:rsidR="00AC2D7F" w:rsidRDefault="00D96A1C" w:rsidP="00AC2D7F">
            <w:pPr>
              <w:pStyle w:val="TableText"/>
            </w:pPr>
            <w:r>
              <w:t>fe80::1</w:t>
            </w:r>
          </w:p>
        </w:tc>
      </w:tr>
    </w:tbl>
    <w:p w14:paraId="19B18C71" w14:textId="77777777" w:rsidR="002B3370" w:rsidRPr="0020062D" w:rsidRDefault="002B3370" w:rsidP="002B3370">
      <w:pPr>
        <w:pStyle w:val="BodyTextL25"/>
      </w:pPr>
      <w:r w:rsidRPr="006460BD">
        <w:rPr>
          <w:b/>
          <w:bCs/>
        </w:rPr>
        <w:t>Note</w:t>
      </w:r>
      <w:r>
        <w:t>: There is no interface on the router supporting VLAN 5</w:t>
      </w:r>
      <w:r w:rsidR="009A7A49">
        <w:t>.</w:t>
      </w:r>
    </w:p>
    <w:p w14:paraId="4B659BF9" w14:textId="77777777" w:rsidR="0043784A" w:rsidRDefault="0043784A" w:rsidP="0043784A">
      <w:pPr>
        <w:pStyle w:val="Heading1"/>
      </w:pPr>
      <w:r>
        <w:lastRenderedPageBreak/>
        <w:t>Instructions</w:t>
      </w:r>
    </w:p>
    <w:p w14:paraId="141D7FE5" w14:textId="77777777" w:rsidR="002B3370" w:rsidRDefault="002B3370" w:rsidP="002B3370">
      <w:pPr>
        <w:pStyle w:val="Heading2"/>
      </w:pPr>
      <w:r>
        <w:t>Initialize, Reload and Configure Basic Device Settings</w:t>
      </w:r>
    </w:p>
    <w:p w14:paraId="4AC01EE6" w14:textId="77777777" w:rsidR="002B3370" w:rsidRPr="001812E2" w:rsidRDefault="002B3370" w:rsidP="002B3370">
      <w:pPr>
        <w:pStyle w:val="BodyTextL25"/>
        <w:rPr>
          <w:b/>
        </w:rPr>
      </w:pPr>
      <w:r w:rsidRPr="001812E2">
        <w:rPr>
          <w:b/>
        </w:rPr>
        <w:t xml:space="preserve">Total points: </w:t>
      </w:r>
      <w:r w:rsidR="00EC27FD">
        <w:rPr>
          <w:b/>
        </w:rPr>
        <w:t>45</w:t>
      </w:r>
    </w:p>
    <w:p w14:paraId="476E4BED" w14:textId="77777777" w:rsidR="002B3370" w:rsidRPr="001812E2" w:rsidRDefault="002B3370" w:rsidP="002B3370">
      <w:pPr>
        <w:pStyle w:val="BodyTextL25"/>
        <w:rPr>
          <w:b/>
        </w:rPr>
      </w:pPr>
      <w:r w:rsidRPr="001812E2">
        <w:rPr>
          <w:b/>
        </w:rPr>
        <w:t xml:space="preserve">Time: </w:t>
      </w:r>
      <w:r>
        <w:rPr>
          <w:b/>
        </w:rPr>
        <w:t>20</w:t>
      </w:r>
      <w:r w:rsidRPr="001812E2">
        <w:rPr>
          <w:b/>
        </w:rPr>
        <w:t xml:space="preserve"> minutes</w:t>
      </w:r>
    </w:p>
    <w:p w14:paraId="6D638BED" w14:textId="77777777" w:rsidR="002B3370" w:rsidRDefault="002B3370" w:rsidP="002B3370">
      <w:pPr>
        <w:pStyle w:val="Heading3"/>
      </w:pPr>
      <w:r>
        <w:t>Initialize and reload router and s</w:t>
      </w:r>
      <w:r w:rsidRPr="00FD5CB1">
        <w:t>witch.</w:t>
      </w:r>
    </w:p>
    <w:p w14:paraId="1EFBF238" w14:textId="77777777" w:rsidR="002B3370" w:rsidRDefault="002B3370" w:rsidP="00FD5CB1">
      <w:pPr>
        <w:pStyle w:val="Bulletlevel1"/>
      </w:pPr>
      <w:r>
        <w:t>Erase the startup configurations and VLANs from the router and switch and reload the devices.</w:t>
      </w:r>
    </w:p>
    <w:p w14:paraId="42881035" w14:textId="77777777" w:rsidR="002B3370" w:rsidRDefault="00FD5CB1" w:rsidP="00FD5CB1">
      <w:pPr>
        <w:pStyle w:val="Bulletlevel1"/>
      </w:pPr>
      <w:r>
        <w:t>After</w:t>
      </w:r>
      <w:r w:rsidR="002B3370">
        <w:t xml:space="preserve"> the switch is reloaded, </w:t>
      </w:r>
      <w:r>
        <w:t>configure</w:t>
      </w:r>
      <w:r w:rsidR="002B3370">
        <w:t xml:space="preserve"> the SDM template </w:t>
      </w:r>
      <w:r>
        <w:t xml:space="preserve">to </w:t>
      </w:r>
      <w:r w:rsidR="002B3370">
        <w:t>support IPv6</w:t>
      </w:r>
      <w:r>
        <w:t xml:space="preserve"> as needed</w:t>
      </w:r>
      <w:r w:rsidR="002B3370">
        <w:t>, and reload the switch again.</w:t>
      </w:r>
    </w:p>
    <w:p w14:paraId="78E28E21" w14:textId="77777777" w:rsidR="002B3370" w:rsidRDefault="002B3370" w:rsidP="00FD5CB1">
      <w:pPr>
        <w:pStyle w:val="Bulletlevel1"/>
      </w:pPr>
      <w:r>
        <w:t>Before proceeding, have your instructor verify device initializations.</w:t>
      </w:r>
    </w:p>
    <w:p w14:paraId="0BA41482" w14:textId="77777777" w:rsidR="002B3370" w:rsidRDefault="002B3370" w:rsidP="002B3370">
      <w:pPr>
        <w:pStyle w:val="Heading3"/>
      </w:pPr>
      <w:r>
        <w:t>Configure R1.</w:t>
      </w:r>
    </w:p>
    <w:p w14:paraId="30B3727B" w14:textId="77777777" w:rsidR="002B3370" w:rsidRDefault="002B3370" w:rsidP="002B3370">
      <w:pPr>
        <w:pStyle w:val="BodyTextL25"/>
      </w:pPr>
      <w:r>
        <w:t>Configuration tasks for R1 include the following:</w:t>
      </w:r>
    </w:p>
    <w:tbl>
      <w:tblPr>
        <w:tblStyle w:val="LabTableStyle"/>
        <w:tblW w:w="0" w:type="auto"/>
        <w:tblLayout w:type="fixed"/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350"/>
        <w:gridCol w:w="4827"/>
        <w:gridCol w:w="897"/>
      </w:tblGrid>
      <w:tr w:rsidR="002B3370" w14:paraId="129E994A" w14:textId="77777777" w:rsidTr="0096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0" w:type="dxa"/>
          </w:tcPr>
          <w:p w14:paraId="6F3B9573" w14:textId="77777777" w:rsidR="002B3370" w:rsidRDefault="002B3370" w:rsidP="00004BA6">
            <w:pPr>
              <w:pStyle w:val="TableHeading"/>
            </w:pPr>
            <w:r>
              <w:t>Task</w:t>
            </w:r>
          </w:p>
        </w:tc>
        <w:tc>
          <w:tcPr>
            <w:tcW w:w="4827" w:type="dxa"/>
          </w:tcPr>
          <w:p w14:paraId="5BE14287" w14:textId="77777777" w:rsidR="002B3370" w:rsidRDefault="002B3370" w:rsidP="00004BA6">
            <w:pPr>
              <w:pStyle w:val="TableHeading"/>
            </w:pPr>
            <w:r>
              <w:t>Specification</w:t>
            </w:r>
          </w:p>
        </w:tc>
        <w:tc>
          <w:tcPr>
            <w:tcW w:w="897" w:type="dxa"/>
          </w:tcPr>
          <w:p w14:paraId="6BC228A8" w14:textId="77777777" w:rsidR="002B3370" w:rsidRDefault="002B3370" w:rsidP="00004BA6">
            <w:pPr>
              <w:pStyle w:val="TableHeading"/>
            </w:pPr>
            <w:r>
              <w:t>Points</w:t>
            </w:r>
          </w:p>
        </w:tc>
      </w:tr>
      <w:tr w:rsidR="002B3370" w14:paraId="72903C73" w14:textId="77777777" w:rsidTr="00967652">
        <w:tc>
          <w:tcPr>
            <w:tcW w:w="4350" w:type="dxa"/>
          </w:tcPr>
          <w:p w14:paraId="696B60DB" w14:textId="77777777" w:rsidR="002B3370" w:rsidRDefault="002B3370" w:rsidP="00004BA6">
            <w:pPr>
              <w:pStyle w:val="TableText"/>
            </w:pPr>
            <w:r>
              <w:t>Disable DNS lookup</w:t>
            </w:r>
          </w:p>
        </w:tc>
        <w:tc>
          <w:tcPr>
            <w:tcW w:w="4827" w:type="dxa"/>
          </w:tcPr>
          <w:p w14:paraId="576F9B82" w14:textId="77777777" w:rsidR="002B3370" w:rsidRDefault="002B3370" w:rsidP="00004BA6">
            <w:pPr>
              <w:pStyle w:val="TableText"/>
            </w:pPr>
          </w:p>
        </w:tc>
        <w:tc>
          <w:tcPr>
            <w:tcW w:w="897" w:type="dxa"/>
          </w:tcPr>
          <w:p w14:paraId="6FAD9DEB" w14:textId="77777777" w:rsidR="002B3370" w:rsidRDefault="000234B7" w:rsidP="00FD5CB1">
            <w:pPr>
              <w:pStyle w:val="TableText"/>
            </w:pPr>
            <w:r>
              <w:t>0.5</w:t>
            </w:r>
            <w:r w:rsidR="002B3370">
              <w:t xml:space="preserve"> </w:t>
            </w:r>
            <w:proofErr w:type="spellStart"/>
            <w:r w:rsidR="002B3370">
              <w:t>pt</w:t>
            </w:r>
            <w:proofErr w:type="spellEnd"/>
          </w:p>
        </w:tc>
      </w:tr>
      <w:tr w:rsidR="00967652" w14:paraId="57AC504E" w14:textId="77777777" w:rsidTr="00967652">
        <w:tc>
          <w:tcPr>
            <w:tcW w:w="4350" w:type="dxa"/>
          </w:tcPr>
          <w:p w14:paraId="226C0030" w14:textId="77777777" w:rsidR="00967652" w:rsidRDefault="00967652" w:rsidP="00967652">
            <w:pPr>
              <w:pStyle w:val="TableText"/>
            </w:pPr>
            <w:r>
              <w:t>Router name</w:t>
            </w:r>
          </w:p>
        </w:tc>
        <w:tc>
          <w:tcPr>
            <w:tcW w:w="4827" w:type="dxa"/>
          </w:tcPr>
          <w:p w14:paraId="24500762" w14:textId="77777777" w:rsidR="00967652" w:rsidRDefault="00967652" w:rsidP="00967652">
            <w:pPr>
              <w:pStyle w:val="TableText"/>
            </w:pPr>
            <w:r>
              <w:t>R1</w:t>
            </w:r>
          </w:p>
        </w:tc>
        <w:tc>
          <w:tcPr>
            <w:tcW w:w="897" w:type="dxa"/>
            <w:vAlign w:val="top"/>
          </w:tcPr>
          <w:p w14:paraId="2D37FB31" w14:textId="77777777" w:rsidR="00967652" w:rsidRDefault="000234B7" w:rsidP="00FD5CB1">
            <w:pPr>
              <w:pStyle w:val="TableText"/>
            </w:pPr>
            <w:r>
              <w:t>0.5</w:t>
            </w:r>
            <w:r w:rsidR="00967652">
              <w:t xml:space="preserve"> </w:t>
            </w:r>
            <w:proofErr w:type="spellStart"/>
            <w:r w:rsidR="00967652">
              <w:t>pt</w:t>
            </w:r>
            <w:proofErr w:type="spellEnd"/>
          </w:p>
        </w:tc>
      </w:tr>
      <w:tr w:rsidR="00967652" w14:paraId="3079CA26" w14:textId="77777777" w:rsidTr="00967652">
        <w:tc>
          <w:tcPr>
            <w:tcW w:w="4350" w:type="dxa"/>
          </w:tcPr>
          <w:p w14:paraId="0891A172" w14:textId="77777777" w:rsidR="00967652" w:rsidRDefault="00967652" w:rsidP="00967652">
            <w:pPr>
              <w:pStyle w:val="TableText"/>
            </w:pPr>
            <w:r>
              <w:t>Domain name</w:t>
            </w:r>
          </w:p>
        </w:tc>
        <w:tc>
          <w:tcPr>
            <w:tcW w:w="4827" w:type="dxa"/>
          </w:tcPr>
          <w:p w14:paraId="55EB5579" w14:textId="77777777" w:rsidR="00967652" w:rsidRDefault="00967652" w:rsidP="00967652">
            <w:pPr>
              <w:pStyle w:val="TableText"/>
            </w:pPr>
            <w:r>
              <w:t>ccna-lab.com</w:t>
            </w:r>
          </w:p>
        </w:tc>
        <w:tc>
          <w:tcPr>
            <w:tcW w:w="897" w:type="dxa"/>
            <w:vAlign w:val="top"/>
          </w:tcPr>
          <w:p w14:paraId="403AF29A" w14:textId="77777777" w:rsidR="00967652" w:rsidRDefault="000234B7" w:rsidP="00FD5CB1">
            <w:pPr>
              <w:pStyle w:val="TableText"/>
            </w:pPr>
            <w:r>
              <w:t>0.5</w:t>
            </w:r>
            <w:r w:rsidR="00967652" w:rsidRPr="00155361">
              <w:t xml:space="preserve"> </w:t>
            </w:r>
            <w:proofErr w:type="spellStart"/>
            <w:r w:rsidR="00967652" w:rsidRPr="00155361">
              <w:t>pt</w:t>
            </w:r>
            <w:proofErr w:type="spellEnd"/>
          </w:p>
        </w:tc>
      </w:tr>
      <w:tr w:rsidR="00967652" w14:paraId="38E63BA4" w14:textId="77777777" w:rsidTr="00967652">
        <w:tc>
          <w:tcPr>
            <w:tcW w:w="4350" w:type="dxa"/>
          </w:tcPr>
          <w:p w14:paraId="4B4CE33A" w14:textId="77777777" w:rsidR="00967652" w:rsidRDefault="00967652" w:rsidP="00967652">
            <w:pPr>
              <w:pStyle w:val="TableText"/>
            </w:pPr>
            <w:r>
              <w:t>Encrypted privileged EXEC password</w:t>
            </w:r>
          </w:p>
        </w:tc>
        <w:tc>
          <w:tcPr>
            <w:tcW w:w="4827" w:type="dxa"/>
          </w:tcPr>
          <w:p w14:paraId="5FB61697" w14:textId="77777777" w:rsidR="00967652" w:rsidRDefault="00967652" w:rsidP="00967652">
            <w:pPr>
              <w:pStyle w:val="TableText"/>
            </w:pPr>
            <w:proofErr w:type="spellStart"/>
            <w:r>
              <w:t>ciscoenpass</w:t>
            </w:r>
            <w:proofErr w:type="spellEnd"/>
          </w:p>
        </w:tc>
        <w:tc>
          <w:tcPr>
            <w:tcW w:w="897" w:type="dxa"/>
            <w:vAlign w:val="top"/>
          </w:tcPr>
          <w:p w14:paraId="678D759F" w14:textId="77777777" w:rsidR="00967652" w:rsidRDefault="00967652" w:rsidP="00FD5CB1">
            <w:pPr>
              <w:pStyle w:val="TableText"/>
            </w:pPr>
            <w:r w:rsidRPr="00155361">
              <w:t xml:space="preserve">1 </w:t>
            </w:r>
            <w:proofErr w:type="spellStart"/>
            <w:r w:rsidRPr="00155361">
              <w:t>pt</w:t>
            </w:r>
            <w:proofErr w:type="spellEnd"/>
          </w:p>
        </w:tc>
      </w:tr>
      <w:tr w:rsidR="00967652" w14:paraId="42959280" w14:textId="77777777" w:rsidTr="00967652">
        <w:tc>
          <w:tcPr>
            <w:tcW w:w="4350" w:type="dxa"/>
          </w:tcPr>
          <w:p w14:paraId="738AC51D" w14:textId="77777777" w:rsidR="00967652" w:rsidRDefault="00967652" w:rsidP="00967652">
            <w:pPr>
              <w:pStyle w:val="TableText"/>
            </w:pPr>
            <w:r>
              <w:t>Console access password</w:t>
            </w:r>
          </w:p>
        </w:tc>
        <w:tc>
          <w:tcPr>
            <w:tcW w:w="4827" w:type="dxa"/>
          </w:tcPr>
          <w:p w14:paraId="2DB8CEC4" w14:textId="77777777" w:rsidR="00967652" w:rsidRDefault="00967652" w:rsidP="00967652">
            <w:pPr>
              <w:pStyle w:val="TableText"/>
            </w:pPr>
            <w:proofErr w:type="spellStart"/>
            <w:r>
              <w:t>ciscoconpass</w:t>
            </w:r>
            <w:proofErr w:type="spellEnd"/>
          </w:p>
        </w:tc>
        <w:tc>
          <w:tcPr>
            <w:tcW w:w="897" w:type="dxa"/>
            <w:vAlign w:val="top"/>
          </w:tcPr>
          <w:p w14:paraId="25E0F7F7" w14:textId="77777777" w:rsidR="00967652" w:rsidRDefault="00967652" w:rsidP="00FD5CB1">
            <w:pPr>
              <w:pStyle w:val="TableText"/>
            </w:pPr>
            <w:r w:rsidRPr="00155361">
              <w:t xml:space="preserve">1 </w:t>
            </w:r>
            <w:proofErr w:type="spellStart"/>
            <w:r w:rsidRPr="00155361">
              <w:t>pt</w:t>
            </w:r>
            <w:proofErr w:type="spellEnd"/>
          </w:p>
        </w:tc>
      </w:tr>
      <w:tr w:rsidR="00967652" w14:paraId="1F347702" w14:textId="77777777" w:rsidTr="00967652">
        <w:tc>
          <w:tcPr>
            <w:tcW w:w="4350" w:type="dxa"/>
          </w:tcPr>
          <w:p w14:paraId="7F22152F" w14:textId="77777777" w:rsidR="00967652" w:rsidRDefault="00967652" w:rsidP="00967652">
            <w:pPr>
              <w:pStyle w:val="TableText"/>
            </w:pPr>
            <w:r>
              <w:t>Set the minimum length for passwords</w:t>
            </w:r>
          </w:p>
        </w:tc>
        <w:tc>
          <w:tcPr>
            <w:tcW w:w="4827" w:type="dxa"/>
          </w:tcPr>
          <w:p w14:paraId="5993A05D" w14:textId="77777777" w:rsidR="00967652" w:rsidRDefault="00967652" w:rsidP="00967652">
            <w:pPr>
              <w:pStyle w:val="TableText"/>
            </w:pPr>
            <w:r>
              <w:t>10 characters</w:t>
            </w:r>
          </w:p>
        </w:tc>
        <w:tc>
          <w:tcPr>
            <w:tcW w:w="897" w:type="dxa"/>
            <w:vAlign w:val="top"/>
          </w:tcPr>
          <w:p w14:paraId="0F7BE608" w14:textId="77777777" w:rsidR="00967652" w:rsidRDefault="00967652" w:rsidP="00FD5CB1">
            <w:pPr>
              <w:pStyle w:val="TableText"/>
            </w:pPr>
            <w:r w:rsidRPr="00155361">
              <w:t xml:space="preserve">1 </w:t>
            </w:r>
            <w:proofErr w:type="spellStart"/>
            <w:r w:rsidRPr="00155361">
              <w:t>pt</w:t>
            </w:r>
            <w:proofErr w:type="spellEnd"/>
          </w:p>
        </w:tc>
      </w:tr>
      <w:tr w:rsidR="002B3370" w14:paraId="28FAD175" w14:textId="77777777" w:rsidTr="00967652">
        <w:tc>
          <w:tcPr>
            <w:tcW w:w="4350" w:type="dxa"/>
          </w:tcPr>
          <w:p w14:paraId="3AC640BF" w14:textId="77777777" w:rsidR="002B3370" w:rsidRDefault="002B3370" w:rsidP="00004BA6">
            <w:pPr>
              <w:pStyle w:val="TableText"/>
            </w:pPr>
            <w:r>
              <w:t xml:space="preserve">Create an administrative user in the local database </w:t>
            </w:r>
          </w:p>
        </w:tc>
        <w:tc>
          <w:tcPr>
            <w:tcW w:w="4827" w:type="dxa"/>
          </w:tcPr>
          <w:p w14:paraId="62AEC1FE" w14:textId="49787D90" w:rsidR="002B3370" w:rsidRDefault="002B3370" w:rsidP="00004BA6">
            <w:pPr>
              <w:pStyle w:val="TableText"/>
            </w:pPr>
            <w:r>
              <w:t xml:space="preserve">Username: </w:t>
            </w:r>
            <w:r w:rsidR="00C71ACD">
              <w:rPr>
                <w:b/>
              </w:rPr>
              <w:t>Jon</w:t>
            </w:r>
          </w:p>
          <w:p w14:paraId="6555089C" w14:textId="33D96850" w:rsidR="002B3370" w:rsidRDefault="002B3370" w:rsidP="00004BA6">
            <w:pPr>
              <w:pStyle w:val="TableText"/>
            </w:pPr>
            <w:r>
              <w:t xml:space="preserve">Password: </w:t>
            </w:r>
            <w:r w:rsidR="00C71ACD">
              <w:rPr>
                <w:b/>
              </w:rPr>
              <w:t>Arbuckle</w:t>
            </w:r>
            <w:r w:rsidR="002F7A7A">
              <w:rPr>
                <w:b/>
              </w:rPr>
              <w:t>123</w:t>
            </w:r>
          </w:p>
        </w:tc>
        <w:tc>
          <w:tcPr>
            <w:tcW w:w="897" w:type="dxa"/>
          </w:tcPr>
          <w:p w14:paraId="0A3832A0" w14:textId="77777777" w:rsidR="002B3370" w:rsidRDefault="000234B7" w:rsidP="00FD5CB1">
            <w:pPr>
              <w:pStyle w:val="TableText"/>
            </w:pPr>
            <w:r>
              <w:t>1</w:t>
            </w:r>
            <w:r w:rsidR="00967652">
              <w:t xml:space="preserve"> </w:t>
            </w:r>
            <w:proofErr w:type="spellStart"/>
            <w:r w:rsidR="00967652">
              <w:t>pt</w:t>
            </w:r>
            <w:proofErr w:type="spellEnd"/>
          </w:p>
        </w:tc>
      </w:tr>
      <w:tr w:rsidR="00967652" w14:paraId="12984D2B" w14:textId="77777777" w:rsidTr="00967652">
        <w:tc>
          <w:tcPr>
            <w:tcW w:w="4350" w:type="dxa"/>
          </w:tcPr>
          <w:p w14:paraId="39424B39" w14:textId="77777777" w:rsidR="00967652" w:rsidRDefault="00967652" w:rsidP="00967652">
            <w:pPr>
              <w:pStyle w:val="TableText"/>
            </w:pPr>
            <w:r>
              <w:t xml:space="preserve">Set login on VTY lines to use local database </w:t>
            </w:r>
          </w:p>
        </w:tc>
        <w:tc>
          <w:tcPr>
            <w:tcW w:w="4827" w:type="dxa"/>
          </w:tcPr>
          <w:p w14:paraId="3F4C9BC1" w14:textId="77777777" w:rsidR="00967652" w:rsidRDefault="00967652" w:rsidP="00967652">
            <w:pPr>
              <w:pStyle w:val="TableText"/>
            </w:pPr>
          </w:p>
        </w:tc>
        <w:tc>
          <w:tcPr>
            <w:tcW w:w="897" w:type="dxa"/>
            <w:vAlign w:val="top"/>
          </w:tcPr>
          <w:p w14:paraId="790010FA" w14:textId="77777777" w:rsidR="00967652" w:rsidRDefault="000234B7" w:rsidP="00FD5CB1">
            <w:pPr>
              <w:pStyle w:val="TableText"/>
            </w:pPr>
            <w:r>
              <w:t>1</w:t>
            </w:r>
            <w:r w:rsidR="00967652" w:rsidRPr="00AD7223">
              <w:t xml:space="preserve"> </w:t>
            </w:r>
            <w:proofErr w:type="spellStart"/>
            <w:r w:rsidR="00967652" w:rsidRPr="00AD7223">
              <w:t>pt</w:t>
            </w:r>
            <w:proofErr w:type="spellEnd"/>
          </w:p>
        </w:tc>
      </w:tr>
      <w:tr w:rsidR="00967652" w14:paraId="29CB010F" w14:textId="77777777" w:rsidTr="00967652">
        <w:tc>
          <w:tcPr>
            <w:tcW w:w="4350" w:type="dxa"/>
          </w:tcPr>
          <w:p w14:paraId="77D53852" w14:textId="77777777" w:rsidR="00967652" w:rsidRDefault="00967652" w:rsidP="00967652">
            <w:pPr>
              <w:pStyle w:val="TableText"/>
            </w:pPr>
            <w:r>
              <w:t>Set VTY lines to accept SSH connections only</w:t>
            </w:r>
          </w:p>
        </w:tc>
        <w:tc>
          <w:tcPr>
            <w:tcW w:w="4827" w:type="dxa"/>
          </w:tcPr>
          <w:p w14:paraId="49DE897D" w14:textId="77777777" w:rsidR="00967652" w:rsidRDefault="00967652" w:rsidP="00967652">
            <w:pPr>
              <w:pStyle w:val="TableText"/>
            </w:pPr>
          </w:p>
        </w:tc>
        <w:tc>
          <w:tcPr>
            <w:tcW w:w="897" w:type="dxa"/>
            <w:vAlign w:val="top"/>
          </w:tcPr>
          <w:p w14:paraId="794D693B" w14:textId="77777777" w:rsidR="00967652" w:rsidRDefault="00967652" w:rsidP="00FD5CB1">
            <w:pPr>
              <w:pStyle w:val="TableText"/>
            </w:pPr>
            <w:r w:rsidRPr="00AD7223">
              <w:t xml:space="preserve">1 </w:t>
            </w:r>
            <w:proofErr w:type="spellStart"/>
            <w:r w:rsidRPr="00AD7223">
              <w:t>pt</w:t>
            </w:r>
            <w:proofErr w:type="spellEnd"/>
          </w:p>
        </w:tc>
      </w:tr>
      <w:tr w:rsidR="00967652" w14:paraId="264227B1" w14:textId="77777777" w:rsidTr="00967652">
        <w:tc>
          <w:tcPr>
            <w:tcW w:w="4350" w:type="dxa"/>
          </w:tcPr>
          <w:p w14:paraId="6BF46367" w14:textId="77777777" w:rsidR="00967652" w:rsidRDefault="00967652" w:rsidP="00967652">
            <w:pPr>
              <w:pStyle w:val="TableText"/>
            </w:pPr>
            <w:r>
              <w:t>Encrypt the clear text passwords</w:t>
            </w:r>
          </w:p>
        </w:tc>
        <w:tc>
          <w:tcPr>
            <w:tcW w:w="4827" w:type="dxa"/>
          </w:tcPr>
          <w:p w14:paraId="19966726" w14:textId="77777777" w:rsidR="00967652" w:rsidRDefault="00967652" w:rsidP="00967652">
            <w:pPr>
              <w:pStyle w:val="TableText"/>
            </w:pPr>
          </w:p>
        </w:tc>
        <w:tc>
          <w:tcPr>
            <w:tcW w:w="897" w:type="dxa"/>
            <w:vAlign w:val="top"/>
          </w:tcPr>
          <w:p w14:paraId="39FFD2AE" w14:textId="77777777" w:rsidR="00967652" w:rsidRDefault="00967652" w:rsidP="00FD5CB1">
            <w:pPr>
              <w:pStyle w:val="TableText"/>
            </w:pPr>
            <w:r w:rsidRPr="00AD7223">
              <w:t xml:space="preserve">1 </w:t>
            </w:r>
            <w:proofErr w:type="spellStart"/>
            <w:r w:rsidRPr="00AD7223">
              <w:t>pt</w:t>
            </w:r>
            <w:proofErr w:type="spellEnd"/>
          </w:p>
        </w:tc>
      </w:tr>
      <w:tr w:rsidR="00967652" w14:paraId="51DD04AB" w14:textId="77777777" w:rsidTr="00967652">
        <w:tc>
          <w:tcPr>
            <w:tcW w:w="4350" w:type="dxa"/>
          </w:tcPr>
          <w:p w14:paraId="52F979E8" w14:textId="77777777" w:rsidR="00967652" w:rsidRDefault="00967652" w:rsidP="00967652">
            <w:pPr>
              <w:pStyle w:val="TableText"/>
            </w:pPr>
            <w:r>
              <w:t>Configure an MOTD Banner</w:t>
            </w:r>
          </w:p>
        </w:tc>
        <w:tc>
          <w:tcPr>
            <w:tcW w:w="4827" w:type="dxa"/>
          </w:tcPr>
          <w:p w14:paraId="47C6937F" w14:textId="77777777" w:rsidR="00967652" w:rsidRDefault="00967652" w:rsidP="00967652">
            <w:pPr>
              <w:pStyle w:val="TableText"/>
            </w:pPr>
          </w:p>
        </w:tc>
        <w:tc>
          <w:tcPr>
            <w:tcW w:w="897" w:type="dxa"/>
            <w:vAlign w:val="top"/>
          </w:tcPr>
          <w:p w14:paraId="28153D4A" w14:textId="77777777" w:rsidR="00967652" w:rsidRDefault="000234B7" w:rsidP="00FD5CB1">
            <w:pPr>
              <w:pStyle w:val="TableText"/>
            </w:pPr>
            <w:r>
              <w:t>0.5</w:t>
            </w:r>
            <w:r w:rsidR="00967652" w:rsidRPr="00AD7223">
              <w:t xml:space="preserve"> </w:t>
            </w:r>
            <w:proofErr w:type="spellStart"/>
            <w:r w:rsidR="00967652" w:rsidRPr="00AD7223">
              <w:t>pt</w:t>
            </w:r>
            <w:proofErr w:type="spellEnd"/>
          </w:p>
        </w:tc>
      </w:tr>
      <w:tr w:rsidR="00967652" w14:paraId="1043570C" w14:textId="77777777" w:rsidTr="00967652">
        <w:tc>
          <w:tcPr>
            <w:tcW w:w="4350" w:type="dxa"/>
          </w:tcPr>
          <w:p w14:paraId="2708E439" w14:textId="77777777" w:rsidR="00967652" w:rsidRDefault="00967652" w:rsidP="00967652">
            <w:pPr>
              <w:pStyle w:val="TableText"/>
            </w:pPr>
            <w:r>
              <w:t>Enable IPv6 Routing</w:t>
            </w:r>
          </w:p>
        </w:tc>
        <w:tc>
          <w:tcPr>
            <w:tcW w:w="4827" w:type="dxa"/>
          </w:tcPr>
          <w:p w14:paraId="1B2818DB" w14:textId="77777777" w:rsidR="00967652" w:rsidRDefault="00967652" w:rsidP="00967652">
            <w:pPr>
              <w:pStyle w:val="TableText"/>
            </w:pPr>
          </w:p>
        </w:tc>
        <w:tc>
          <w:tcPr>
            <w:tcW w:w="897" w:type="dxa"/>
            <w:vAlign w:val="top"/>
          </w:tcPr>
          <w:p w14:paraId="6C4E3B3C" w14:textId="77777777" w:rsidR="00967652" w:rsidRDefault="00967652" w:rsidP="00FD5CB1">
            <w:pPr>
              <w:pStyle w:val="TableText"/>
            </w:pPr>
            <w:r w:rsidRPr="00AD7223">
              <w:t xml:space="preserve">1 </w:t>
            </w:r>
            <w:proofErr w:type="spellStart"/>
            <w:r w:rsidRPr="00AD7223">
              <w:t>pt</w:t>
            </w:r>
            <w:proofErr w:type="spellEnd"/>
          </w:p>
        </w:tc>
      </w:tr>
      <w:tr w:rsidR="002B3370" w14:paraId="1818EECB" w14:textId="77777777" w:rsidTr="00967652">
        <w:tc>
          <w:tcPr>
            <w:tcW w:w="4350" w:type="dxa"/>
          </w:tcPr>
          <w:p w14:paraId="026F30B8" w14:textId="77777777" w:rsidR="002B3370" w:rsidRDefault="002B3370" w:rsidP="00004BA6">
            <w:pPr>
              <w:pStyle w:val="TableText"/>
            </w:pPr>
            <w:r>
              <w:t>Configure Interface G0/0/1 and sub interfaces</w:t>
            </w:r>
          </w:p>
        </w:tc>
        <w:tc>
          <w:tcPr>
            <w:tcW w:w="4827" w:type="dxa"/>
          </w:tcPr>
          <w:p w14:paraId="7EACAFA6" w14:textId="77777777" w:rsidR="002B3370" w:rsidRDefault="002B3370" w:rsidP="00004BA6">
            <w:pPr>
              <w:pStyle w:val="TableText"/>
            </w:pPr>
            <w:r>
              <w:t>Set the description</w:t>
            </w:r>
          </w:p>
          <w:p w14:paraId="41DB64F9" w14:textId="77777777" w:rsidR="002B3370" w:rsidRDefault="002B3370" w:rsidP="00004BA6">
            <w:pPr>
              <w:pStyle w:val="TableText"/>
            </w:pPr>
            <w:r>
              <w:t>Set the I</w:t>
            </w:r>
            <w:r w:rsidR="004E51BA">
              <w:t>P</w:t>
            </w:r>
            <w:r>
              <w:t>v4 address</w:t>
            </w:r>
          </w:p>
          <w:p w14:paraId="18BD83FE" w14:textId="77777777" w:rsidR="002B3370" w:rsidRDefault="002B3370" w:rsidP="00004BA6">
            <w:pPr>
              <w:pStyle w:val="TableText"/>
            </w:pPr>
            <w:r>
              <w:t xml:space="preserve">Set the </w:t>
            </w:r>
            <w:r w:rsidR="004E51BA">
              <w:t>IP</w:t>
            </w:r>
            <w:r>
              <w:t xml:space="preserve">v6 Link Local Address as </w:t>
            </w:r>
            <w:r w:rsidR="00E73B15" w:rsidRPr="00E73B15">
              <w:rPr>
                <w:b/>
              </w:rPr>
              <w:t>fe</w:t>
            </w:r>
            <w:r w:rsidRPr="009938EF">
              <w:rPr>
                <w:b/>
                <w:bCs/>
              </w:rPr>
              <w:t>80::1</w:t>
            </w:r>
          </w:p>
          <w:p w14:paraId="397D7174" w14:textId="77777777" w:rsidR="002B3370" w:rsidRDefault="002B3370" w:rsidP="00004BA6">
            <w:pPr>
              <w:pStyle w:val="TableText"/>
            </w:pPr>
            <w:r>
              <w:t xml:space="preserve">Set the </w:t>
            </w:r>
            <w:r w:rsidR="004E51BA">
              <w:t>IP</w:t>
            </w:r>
            <w:r>
              <w:t>v6 address</w:t>
            </w:r>
          </w:p>
          <w:p w14:paraId="1C76423D" w14:textId="77777777" w:rsidR="002B3370" w:rsidRDefault="002B3370" w:rsidP="00004BA6">
            <w:pPr>
              <w:pStyle w:val="TableText"/>
            </w:pPr>
            <w:r>
              <w:t>Activate Interface</w:t>
            </w:r>
          </w:p>
        </w:tc>
        <w:tc>
          <w:tcPr>
            <w:tcW w:w="897" w:type="dxa"/>
          </w:tcPr>
          <w:p w14:paraId="7FD7E27E" w14:textId="77777777" w:rsidR="002B3370" w:rsidRDefault="000234B7" w:rsidP="00FD5CB1">
            <w:pPr>
              <w:pStyle w:val="TableText"/>
            </w:pPr>
            <w:r>
              <w:t>4</w:t>
            </w:r>
            <w:r w:rsidR="00967652">
              <w:t xml:space="preserve"> pts</w:t>
            </w:r>
          </w:p>
        </w:tc>
      </w:tr>
      <w:tr w:rsidR="00F21CA1" w14:paraId="710CDC99" w14:textId="77777777" w:rsidTr="00967652">
        <w:tc>
          <w:tcPr>
            <w:tcW w:w="4350" w:type="dxa"/>
          </w:tcPr>
          <w:p w14:paraId="0F8D8E55" w14:textId="77777777" w:rsidR="00F21CA1" w:rsidRDefault="00F21CA1" w:rsidP="00004BA6">
            <w:pPr>
              <w:pStyle w:val="TableText"/>
            </w:pPr>
            <w:r>
              <w:t>Configure the Loopback0 interface</w:t>
            </w:r>
          </w:p>
        </w:tc>
        <w:tc>
          <w:tcPr>
            <w:tcW w:w="4827" w:type="dxa"/>
          </w:tcPr>
          <w:p w14:paraId="449A0947" w14:textId="77777777" w:rsidR="00F21CA1" w:rsidRDefault="00E73B15" w:rsidP="00004BA6">
            <w:pPr>
              <w:pStyle w:val="TableText"/>
            </w:pPr>
            <w:r>
              <w:t>Set the description</w:t>
            </w:r>
          </w:p>
          <w:p w14:paraId="6462BDAF" w14:textId="77777777" w:rsidR="00E73B15" w:rsidRDefault="00FD5CB1" w:rsidP="00004BA6">
            <w:pPr>
              <w:pStyle w:val="TableText"/>
            </w:pPr>
            <w:r>
              <w:t>Set</w:t>
            </w:r>
            <w:r w:rsidR="00E73B15">
              <w:t xml:space="preserve"> the IPv4 address</w:t>
            </w:r>
          </w:p>
          <w:p w14:paraId="3B13DB0F" w14:textId="77777777" w:rsidR="00E73B15" w:rsidRDefault="00FD5CB1" w:rsidP="00004BA6">
            <w:pPr>
              <w:pStyle w:val="TableText"/>
            </w:pPr>
            <w:r>
              <w:t>Set</w:t>
            </w:r>
            <w:r w:rsidR="00E73B15">
              <w:t xml:space="preserve"> the IPv6 address</w:t>
            </w:r>
          </w:p>
          <w:p w14:paraId="03C7AB4A" w14:textId="77777777" w:rsidR="00E73B15" w:rsidRDefault="00FD5CB1" w:rsidP="00004BA6">
            <w:pPr>
              <w:pStyle w:val="TableText"/>
            </w:pPr>
            <w:r>
              <w:t>Set</w:t>
            </w:r>
            <w:r w:rsidR="00E73B15">
              <w:t xml:space="preserve"> the IPv6 Link Local Address as </w:t>
            </w:r>
            <w:r w:rsidR="00E73B15" w:rsidRPr="00967652">
              <w:rPr>
                <w:b/>
              </w:rPr>
              <w:t>fe80::1</w:t>
            </w:r>
          </w:p>
        </w:tc>
        <w:tc>
          <w:tcPr>
            <w:tcW w:w="897" w:type="dxa"/>
          </w:tcPr>
          <w:p w14:paraId="1E02EB62" w14:textId="77777777" w:rsidR="00F21CA1" w:rsidRDefault="000234B7" w:rsidP="00FD5CB1">
            <w:pPr>
              <w:pStyle w:val="TableText"/>
            </w:pPr>
            <w:r>
              <w:t>2</w:t>
            </w:r>
            <w:r w:rsidR="00E73B15">
              <w:t xml:space="preserve"> pts</w:t>
            </w:r>
          </w:p>
        </w:tc>
      </w:tr>
      <w:tr w:rsidR="002B3370" w14:paraId="64BE9DA6" w14:textId="77777777" w:rsidTr="00967652">
        <w:tc>
          <w:tcPr>
            <w:tcW w:w="4350" w:type="dxa"/>
          </w:tcPr>
          <w:p w14:paraId="1577DD29" w14:textId="77777777" w:rsidR="002B3370" w:rsidRDefault="002B3370" w:rsidP="00004BA6">
            <w:pPr>
              <w:pStyle w:val="TableText"/>
            </w:pPr>
            <w:r>
              <w:t>Generate an RSA crypto key</w:t>
            </w:r>
          </w:p>
        </w:tc>
        <w:tc>
          <w:tcPr>
            <w:tcW w:w="4827" w:type="dxa"/>
          </w:tcPr>
          <w:p w14:paraId="326C1FDF" w14:textId="77777777" w:rsidR="002B3370" w:rsidRDefault="002B3370" w:rsidP="00004BA6">
            <w:pPr>
              <w:pStyle w:val="TableText"/>
            </w:pPr>
            <w:r>
              <w:t>1024 bits modulus</w:t>
            </w:r>
          </w:p>
        </w:tc>
        <w:tc>
          <w:tcPr>
            <w:tcW w:w="897" w:type="dxa"/>
          </w:tcPr>
          <w:p w14:paraId="790F8DC4" w14:textId="77777777" w:rsidR="002B3370" w:rsidRDefault="00967652" w:rsidP="00FD5CB1">
            <w:pPr>
              <w:pStyle w:val="TableText"/>
            </w:pPr>
            <w:r>
              <w:t xml:space="preserve">1 </w:t>
            </w:r>
            <w:proofErr w:type="spellStart"/>
            <w:r>
              <w:t>pt</w:t>
            </w:r>
            <w:proofErr w:type="spellEnd"/>
          </w:p>
        </w:tc>
      </w:tr>
    </w:tbl>
    <w:p w14:paraId="761656B4" w14:textId="77777777" w:rsidR="002B3370" w:rsidRDefault="002B3370" w:rsidP="002B3370">
      <w:pPr>
        <w:pStyle w:val="Heading3"/>
      </w:pPr>
      <w:r>
        <w:lastRenderedPageBreak/>
        <w:t>Configure S1 and S2.</w:t>
      </w:r>
    </w:p>
    <w:p w14:paraId="5209278F" w14:textId="77777777" w:rsidR="002B3370" w:rsidRDefault="002B3370" w:rsidP="002B3370">
      <w:pPr>
        <w:pStyle w:val="BodyTextL25"/>
      </w:pPr>
      <w:r>
        <w:t>Configuration tasks for the switches include the following: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 with the specifications and associated points for both S1 and S2."/>
      </w:tblPr>
      <w:tblGrid>
        <w:gridCol w:w="4827"/>
        <w:gridCol w:w="3720"/>
        <w:gridCol w:w="675"/>
        <w:gridCol w:w="675"/>
      </w:tblGrid>
      <w:tr w:rsidR="002B3370" w:rsidRPr="00653647" w14:paraId="772CF61C" w14:textId="77777777" w:rsidTr="009A6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4827" w:type="dxa"/>
          </w:tcPr>
          <w:p w14:paraId="443F6FA4" w14:textId="77777777" w:rsidR="002B3370" w:rsidRPr="00AD7861" w:rsidRDefault="009A6237" w:rsidP="00AD7861">
            <w:pPr>
              <w:pStyle w:val="TableHeading"/>
            </w:pPr>
            <w:r>
              <w:t>Task</w:t>
            </w:r>
          </w:p>
        </w:tc>
        <w:tc>
          <w:tcPr>
            <w:tcW w:w="3720" w:type="dxa"/>
          </w:tcPr>
          <w:p w14:paraId="50AAC67C" w14:textId="77777777" w:rsidR="002B3370" w:rsidRPr="00AD7861" w:rsidRDefault="009A6237" w:rsidP="00AD7861">
            <w:pPr>
              <w:pStyle w:val="TableHeading"/>
            </w:pPr>
            <w:r>
              <w:t>Specification</w:t>
            </w:r>
          </w:p>
        </w:tc>
        <w:tc>
          <w:tcPr>
            <w:tcW w:w="630" w:type="dxa"/>
          </w:tcPr>
          <w:p w14:paraId="428D7011" w14:textId="77777777" w:rsidR="002B3370" w:rsidRPr="00AD7861" w:rsidRDefault="002B3370" w:rsidP="00AD7861">
            <w:pPr>
              <w:pStyle w:val="TableHeading"/>
            </w:pPr>
            <w:r w:rsidRPr="00AD7861">
              <w:t>S1</w:t>
            </w:r>
          </w:p>
        </w:tc>
        <w:tc>
          <w:tcPr>
            <w:tcW w:w="618" w:type="dxa"/>
          </w:tcPr>
          <w:p w14:paraId="47112107" w14:textId="77777777" w:rsidR="002B3370" w:rsidRPr="00AD7861" w:rsidRDefault="002B3370" w:rsidP="00AD7861">
            <w:pPr>
              <w:pStyle w:val="TableHeading"/>
            </w:pPr>
            <w:r w:rsidRPr="00AD7861">
              <w:t>S2</w:t>
            </w:r>
          </w:p>
        </w:tc>
      </w:tr>
      <w:tr w:rsidR="002B3370" w:rsidRPr="00087569" w14:paraId="4B5FC56A" w14:textId="77777777" w:rsidTr="009A6237">
        <w:tc>
          <w:tcPr>
            <w:tcW w:w="4827" w:type="dxa"/>
          </w:tcPr>
          <w:p w14:paraId="12EA97F2" w14:textId="77777777" w:rsidR="002B3370" w:rsidRPr="00087569" w:rsidRDefault="002B3370" w:rsidP="009A6237">
            <w:pPr>
              <w:pStyle w:val="TableText"/>
            </w:pPr>
            <w:r w:rsidRPr="00087569">
              <w:t>Disable DNS lookup</w:t>
            </w:r>
          </w:p>
        </w:tc>
        <w:tc>
          <w:tcPr>
            <w:tcW w:w="3720" w:type="dxa"/>
          </w:tcPr>
          <w:p w14:paraId="4CD3D77C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</w:p>
        </w:tc>
        <w:tc>
          <w:tcPr>
            <w:tcW w:w="630" w:type="dxa"/>
          </w:tcPr>
          <w:p w14:paraId="75FE8F34" w14:textId="77777777" w:rsidR="002B3370" w:rsidRPr="009A6237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="002B3370" w:rsidRPr="009A6237">
              <w:rPr>
                <w:bCs/>
              </w:rPr>
              <w:t>pt</w:t>
            </w:r>
          </w:p>
        </w:tc>
        <w:tc>
          <w:tcPr>
            <w:tcW w:w="618" w:type="dxa"/>
          </w:tcPr>
          <w:p w14:paraId="41C8B1F4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0.5pt</w:t>
            </w:r>
          </w:p>
        </w:tc>
      </w:tr>
      <w:tr w:rsidR="002B3370" w:rsidRPr="00087569" w14:paraId="7A9DC28C" w14:textId="77777777" w:rsidTr="009A6237">
        <w:tc>
          <w:tcPr>
            <w:tcW w:w="4827" w:type="dxa"/>
          </w:tcPr>
          <w:p w14:paraId="3425634D" w14:textId="77777777" w:rsidR="002B3370" w:rsidRPr="00087569" w:rsidRDefault="002B3370" w:rsidP="009A6237">
            <w:pPr>
              <w:pStyle w:val="TableText"/>
            </w:pPr>
            <w:r>
              <w:t>Switch</w:t>
            </w:r>
            <w:r w:rsidRPr="00087569">
              <w:t xml:space="preserve"> name</w:t>
            </w:r>
          </w:p>
        </w:tc>
        <w:tc>
          <w:tcPr>
            <w:tcW w:w="3720" w:type="dxa"/>
          </w:tcPr>
          <w:p w14:paraId="195F5B1D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08756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or S2, as appropriate</w:t>
            </w:r>
          </w:p>
        </w:tc>
        <w:tc>
          <w:tcPr>
            <w:tcW w:w="630" w:type="dxa"/>
          </w:tcPr>
          <w:p w14:paraId="7A372EB7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18" w:type="dxa"/>
          </w:tcPr>
          <w:p w14:paraId="320811C0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2B3370" w:rsidRPr="00087569" w14:paraId="43D1FB27" w14:textId="77777777" w:rsidTr="009A6237">
        <w:tc>
          <w:tcPr>
            <w:tcW w:w="4827" w:type="dxa"/>
          </w:tcPr>
          <w:p w14:paraId="113D5FDC" w14:textId="77777777" w:rsidR="002B3370" w:rsidRPr="00087569" w:rsidRDefault="002B3370" w:rsidP="009A6237">
            <w:pPr>
              <w:pStyle w:val="TableText"/>
            </w:pPr>
            <w:r w:rsidRPr="00087569">
              <w:t>Domain name</w:t>
            </w:r>
          </w:p>
        </w:tc>
        <w:tc>
          <w:tcPr>
            <w:tcW w:w="3720" w:type="dxa"/>
          </w:tcPr>
          <w:p w14:paraId="7A933D15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r w:rsidRPr="00087569">
              <w:rPr>
                <w:b/>
                <w:bCs/>
              </w:rPr>
              <w:t>ccna-lab.com</w:t>
            </w:r>
          </w:p>
        </w:tc>
        <w:tc>
          <w:tcPr>
            <w:tcW w:w="630" w:type="dxa"/>
          </w:tcPr>
          <w:p w14:paraId="7D9B3760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18" w:type="dxa"/>
          </w:tcPr>
          <w:p w14:paraId="46A85BAE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2B3370" w:rsidRPr="00087569" w14:paraId="14E6B62A" w14:textId="77777777" w:rsidTr="009A6237">
        <w:tc>
          <w:tcPr>
            <w:tcW w:w="4827" w:type="dxa"/>
          </w:tcPr>
          <w:p w14:paraId="699CD1F2" w14:textId="77777777" w:rsidR="002B3370" w:rsidRPr="00087569" w:rsidRDefault="002B3370" w:rsidP="009A6237">
            <w:pPr>
              <w:pStyle w:val="TableText"/>
            </w:pPr>
            <w:r w:rsidRPr="00087569">
              <w:t xml:space="preserve">Encrypted privileged </w:t>
            </w:r>
            <w:r w:rsidR="004B3202">
              <w:t>EXEC</w:t>
            </w:r>
            <w:r w:rsidRPr="00087569">
              <w:t xml:space="preserve"> password</w:t>
            </w:r>
          </w:p>
        </w:tc>
        <w:tc>
          <w:tcPr>
            <w:tcW w:w="3720" w:type="dxa"/>
          </w:tcPr>
          <w:p w14:paraId="402F1565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proofErr w:type="spellStart"/>
            <w:r w:rsidRPr="00087569">
              <w:rPr>
                <w:b/>
                <w:bCs/>
              </w:rPr>
              <w:t>ciscoenpass</w:t>
            </w:r>
            <w:proofErr w:type="spellEnd"/>
          </w:p>
        </w:tc>
        <w:tc>
          <w:tcPr>
            <w:tcW w:w="630" w:type="dxa"/>
          </w:tcPr>
          <w:p w14:paraId="69548D6B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6BC237E1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0622599E" w14:textId="77777777" w:rsidTr="009A6237">
        <w:tc>
          <w:tcPr>
            <w:tcW w:w="4827" w:type="dxa"/>
          </w:tcPr>
          <w:p w14:paraId="71E733CF" w14:textId="77777777" w:rsidR="002B3370" w:rsidRPr="00087569" w:rsidRDefault="002B3370" w:rsidP="009A6237">
            <w:pPr>
              <w:pStyle w:val="TableText"/>
            </w:pPr>
            <w:r w:rsidRPr="00087569">
              <w:t>Console access password</w:t>
            </w:r>
          </w:p>
        </w:tc>
        <w:tc>
          <w:tcPr>
            <w:tcW w:w="3720" w:type="dxa"/>
          </w:tcPr>
          <w:p w14:paraId="4DBB8223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proofErr w:type="spellStart"/>
            <w:r w:rsidRPr="00087569">
              <w:rPr>
                <w:b/>
                <w:bCs/>
              </w:rPr>
              <w:t>ciscoconpass</w:t>
            </w:r>
            <w:proofErr w:type="spellEnd"/>
          </w:p>
        </w:tc>
        <w:tc>
          <w:tcPr>
            <w:tcW w:w="630" w:type="dxa"/>
          </w:tcPr>
          <w:p w14:paraId="2D7C4EF5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14EDE978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34682387" w14:textId="77777777" w:rsidTr="009A6237">
        <w:tc>
          <w:tcPr>
            <w:tcW w:w="4827" w:type="dxa"/>
          </w:tcPr>
          <w:p w14:paraId="6ED4BEA3" w14:textId="77777777" w:rsidR="002B3370" w:rsidRPr="00087569" w:rsidRDefault="002B3370" w:rsidP="009A6237">
            <w:pPr>
              <w:pStyle w:val="TableText"/>
            </w:pPr>
            <w:r w:rsidRPr="00087569">
              <w:t xml:space="preserve">Create an administrative user in the local database </w:t>
            </w:r>
          </w:p>
        </w:tc>
        <w:tc>
          <w:tcPr>
            <w:tcW w:w="3720" w:type="dxa"/>
          </w:tcPr>
          <w:p w14:paraId="72A274EA" w14:textId="21E49F10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r w:rsidRPr="00C47DC5">
              <w:rPr>
                <w:bCs/>
              </w:rPr>
              <w:t xml:space="preserve">Username: </w:t>
            </w:r>
            <w:r w:rsidR="00C71ACD">
              <w:rPr>
                <w:b/>
                <w:bCs/>
              </w:rPr>
              <w:t>dinner</w:t>
            </w:r>
          </w:p>
          <w:p w14:paraId="5D6C1F08" w14:textId="7A1FFE2C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r w:rsidRPr="00C47DC5">
              <w:rPr>
                <w:bCs/>
              </w:rPr>
              <w:t xml:space="preserve">Password: </w:t>
            </w:r>
            <w:proofErr w:type="spellStart"/>
            <w:r w:rsidR="00C71ACD">
              <w:rPr>
                <w:b/>
                <w:bCs/>
              </w:rPr>
              <w:t>lasagne</w:t>
            </w:r>
            <w:proofErr w:type="spellEnd"/>
          </w:p>
        </w:tc>
        <w:tc>
          <w:tcPr>
            <w:tcW w:w="630" w:type="dxa"/>
          </w:tcPr>
          <w:p w14:paraId="17EF50A6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52F5A281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2569DB28" w14:textId="77777777" w:rsidTr="009A6237">
        <w:tc>
          <w:tcPr>
            <w:tcW w:w="4827" w:type="dxa"/>
          </w:tcPr>
          <w:p w14:paraId="1A27C4C4" w14:textId="77777777" w:rsidR="002B3370" w:rsidRPr="00087569" w:rsidRDefault="002B3370" w:rsidP="009A6237">
            <w:pPr>
              <w:pStyle w:val="TableText"/>
            </w:pPr>
            <w:r w:rsidRPr="00087569">
              <w:t xml:space="preserve">Set login on VTY lines to use local database </w:t>
            </w:r>
          </w:p>
        </w:tc>
        <w:tc>
          <w:tcPr>
            <w:tcW w:w="3720" w:type="dxa"/>
          </w:tcPr>
          <w:p w14:paraId="02B45B10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</w:p>
        </w:tc>
        <w:tc>
          <w:tcPr>
            <w:tcW w:w="630" w:type="dxa"/>
          </w:tcPr>
          <w:p w14:paraId="5C162FB4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5A3103C1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16E26D25" w14:textId="77777777" w:rsidTr="009A6237">
        <w:tc>
          <w:tcPr>
            <w:tcW w:w="4827" w:type="dxa"/>
          </w:tcPr>
          <w:p w14:paraId="6909516A" w14:textId="77777777" w:rsidR="002B3370" w:rsidRPr="00087569" w:rsidRDefault="002B3370" w:rsidP="009A6237">
            <w:pPr>
              <w:pStyle w:val="TableText"/>
            </w:pPr>
            <w:r w:rsidRPr="00087569">
              <w:t xml:space="preserve">Set VTY lines to accept </w:t>
            </w:r>
            <w:r w:rsidR="004B3202">
              <w:t>SSH</w:t>
            </w:r>
            <w:r w:rsidRPr="00087569">
              <w:t xml:space="preserve"> connections only</w:t>
            </w:r>
          </w:p>
        </w:tc>
        <w:tc>
          <w:tcPr>
            <w:tcW w:w="3720" w:type="dxa"/>
          </w:tcPr>
          <w:p w14:paraId="25853F14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</w:p>
        </w:tc>
        <w:tc>
          <w:tcPr>
            <w:tcW w:w="630" w:type="dxa"/>
          </w:tcPr>
          <w:p w14:paraId="03D1A781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1D13AD0C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21DA2EC5" w14:textId="77777777" w:rsidTr="009A6237">
        <w:tc>
          <w:tcPr>
            <w:tcW w:w="4827" w:type="dxa"/>
          </w:tcPr>
          <w:p w14:paraId="0781D85F" w14:textId="77777777" w:rsidR="002B3370" w:rsidRPr="00087569" w:rsidRDefault="002B3370" w:rsidP="009A6237">
            <w:pPr>
              <w:pStyle w:val="TableText"/>
            </w:pPr>
            <w:r w:rsidRPr="00087569">
              <w:t>Encrypt the clear text passwords</w:t>
            </w:r>
          </w:p>
        </w:tc>
        <w:tc>
          <w:tcPr>
            <w:tcW w:w="3720" w:type="dxa"/>
          </w:tcPr>
          <w:p w14:paraId="1B566345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</w:p>
        </w:tc>
        <w:tc>
          <w:tcPr>
            <w:tcW w:w="630" w:type="dxa"/>
          </w:tcPr>
          <w:p w14:paraId="5C2B0EBA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7AE0EC67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:rsidRPr="00087569" w14:paraId="58D8ECA4" w14:textId="77777777" w:rsidTr="009A6237">
        <w:tc>
          <w:tcPr>
            <w:tcW w:w="4827" w:type="dxa"/>
          </w:tcPr>
          <w:p w14:paraId="4A40FF14" w14:textId="77777777" w:rsidR="002B3370" w:rsidRPr="00087569" w:rsidRDefault="002B3370" w:rsidP="009A6237">
            <w:pPr>
              <w:pStyle w:val="TableText"/>
            </w:pPr>
            <w:r w:rsidRPr="00087569">
              <w:t>Configure an MOTD Banner</w:t>
            </w:r>
          </w:p>
        </w:tc>
        <w:tc>
          <w:tcPr>
            <w:tcW w:w="3720" w:type="dxa"/>
          </w:tcPr>
          <w:p w14:paraId="3A866EFE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</w:p>
        </w:tc>
        <w:tc>
          <w:tcPr>
            <w:tcW w:w="630" w:type="dxa"/>
          </w:tcPr>
          <w:p w14:paraId="525CE01D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18" w:type="dxa"/>
          </w:tcPr>
          <w:p w14:paraId="500E8A35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2B3370" w:rsidRPr="00087569" w14:paraId="783782C9" w14:textId="77777777" w:rsidTr="009A6237">
        <w:tc>
          <w:tcPr>
            <w:tcW w:w="4827" w:type="dxa"/>
          </w:tcPr>
          <w:p w14:paraId="14FB442B" w14:textId="77777777" w:rsidR="002B3370" w:rsidRPr="00087569" w:rsidRDefault="002B3370" w:rsidP="009A6237">
            <w:pPr>
              <w:pStyle w:val="TableText"/>
            </w:pPr>
            <w:r w:rsidRPr="00087569">
              <w:t>Generate an RSA crypto key</w:t>
            </w:r>
          </w:p>
        </w:tc>
        <w:tc>
          <w:tcPr>
            <w:tcW w:w="3720" w:type="dxa"/>
          </w:tcPr>
          <w:p w14:paraId="0672F161" w14:textId="77777777" w:rsidR="002B3370" w:rsidRPr="00087569" w:rsidRDefault="002B3370" w:rsidP="009A6237">
            <w:pPr>
              <w:pStyle w:val="TableText"/>
              <w:rPr>
                <w:b/>
                <w:bCs/>
              </w:rPr>
            </w:pPr>
            <w:r w:rsidRPr="00087569">
              <w:rPr>
                <w:b/>
                <w:bCs/>
              </w:rPr>
              <w:t>1024 bits modulus</w:t>
            </w:r>
          </w:p>
        </w:tc>
        <w:tc>
          <w:tcPr>
            <w:tcW w:w="630" w:type="dxa"/>
          </w:tcPr>
          <w:p w14:paraId="02A2BBDB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18" w:type="dxa"/>
          </w:tcPr>
          <w:p w14:paraId="380D7B14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2B3370" w14:paraId="1354AC51" w14:textId="77777777" w:rsidTr="009A6237">
        <w:tc>
          <w:tcPr>
            <w:tcW w:w="4827" w:type="dxa"/>
          </w:tcPr>
          <w:p w14:paraId="04A145AB" w14:textId="77777777" w:rsidR="002B3370" w:rsidRDefault="002B3370" w:rsidP="009A6237">
            <w:pPr>
              <w:pStyle w:val="TableText"/>
            </w:pPr>
            <w:r>
              <w:t>Configure Management Interface (SVI)</w:t>
            </w:r>
          </w:p>
        </w:tc>
        <w:tc>
          <w:tcPr>
            <w:tcW w:w="3720" w:type="dxa"/>
          </w:tcPr>
          <w:p w14:paraId="39FA7349" w14:textId="77777777" w:rsidR="002B3370" w:rsidRPr="00967652" w:rsidRDefault="002B3370" w:rsidP="009A6237">
            <w:pPr>
              <w:pStyle w:val="TableText"/>
            </w:pPr>
            <w:r>
              <w:t>Set the Layer 3 IPv4 address</w:t>
            </w:r>
            <w:r w:rsidRPr="009938EF">
              <w:rPr>
                <w:color w:val="FF0000"/>
              </w:rPr>
              <w:t xml:space="preserve"> </w:t>
            </w:r>
          </w:p>
          <w:p w14:paraId="582579E8" w14:textId="77777777" w:rsidR="002B3370" w:rsidRPr="00087569" w:rsidRDefault="002B3370" w:rsidP="009A6237">
            <w:pPr>
              <w:pStyle w:val="TableText"/>
            </w:pPr>
            <w:r w:rsidRPr="00087569">
              <w:t xml:space="preserve">Set the Ipv6 Link Local Address as </w:t>
            </w:r>
            <w:r w:rsidRPr="00B63590">
              <w:rPr>
                <w:b/>
                <w:bCs/>
              </w:rPr>
              <w:t>FE80::</w:t>
            </w:r>
            <w:r>
              <w:rPr>
                <w:b/>
                <w:bCs/>
              </w:rPr>
              <w:t>98 for S1 and FE80::99 for S2</w:t>
            </w:r>
          </w:p>
          <w:p w14:paraId="30C29093" w14:textId="77777777" w:rsidR="002B3370" w:rsidRDefault="002B3370" w:rsidP="009A6237">
            <w:pPr>
              <w:pStyle w:val="TableText"/>
            </w:pPr>
            <w:r w:rsidRPr="00087569">
              <w:t>Set the Layer 3 I</w:t>
            </w:r>
            <w:r w:rsidR="00C47DC5">
              <w:t>P</w:t>
            </w:r>
            <w:r w:rsidRPr="00087569">
              <w:t>v6 address</w:t>
            </w:r>
          </w:p>
        </w:tc>
        <w:tc>
          <w:tcPr>
            <w:tcW w:w="630" w:type="dxa"/>
          </w:tcPr>
          <w:p w14:paraId="33312255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2</w:t>
            </w:r>
            <w:r w:rsidR="002B3370" w:rsidRPr="003D77AB">
              <w:rPr>
                <w:bCs/>
              </w:rPr>
              <w:t>pt</w:t>
            </w:r>
            <w:r>
              <w:rPr>
                <w:bCs/>
              </w:rPr>
              <w:t>s</w:t>
            </w:r>
          </w:p>
        </w:tc>
        <w:tc>
          <w:tcPr>
            <w:tcW w:w="618" w:type="dxa"/>
          </w:tcPr>
          <w:p w14:paraId="7EFEE2ED" w14:textId="77777777" w:rsidR="002B3370" w:rsidRPr="003D77AB" w:rsidRDefault="000234B7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2</w:t>
            </w:r>
            <w:r w:rsidR="002B3370" w:rsidRPr="003D77AB">
              <w:rPr>
                <w:bCs/>
              </w:rPr>
              <w:t>pt</w:t>
            </w:r>
            <w:r>
              <w:rPr>
                <w:bCs/>
              </w:rPr>
              <w:t>s</w:t>
            </w:r>
          </w:p>
        </w:tc>
      </w:tr>
      <w:tr w:rsidR="002B3370" w14:paraId="7C3D9C87" w14:textId="77777777" w:rsidTr="009A6237">
        <w:tc>
          <w:tcPr>
            <w:tcW w:w="4827" w:type="dxa"/>
          </w:tcPr>
          <w:p w14:paraId="3263499D" w14:textId="77777777" w:rsidR="002B3370" w:rsidRDefault="002B3370" w:rsidP="009A6237">
            <w:pPr>
              <w:pStyle w:val="TableText"/>
            </w:pPr>
            <w:r>
              <w:t>Configure Default Gateway</w:t>
            </w:r>
          </w:p>
        </w:tc>
        <w:tc>
          <w:tcPr>
            <w:tcW w:w="3720" w:type="dxa"/>
          </w:tcPr>
          <w:p w14:paraId="260BC9A1" w14:textId="57B191B0" w:rsidR="002B3370" w:rsidRDefault="002B3370" w:rsidP="009A6237">
            <w:pPr>
              <w:pStyle w:val="TableText"/>
            </w:pPr>
            <w:r>
              <w:t xml:space="preserve">Configure the default gateway as </w:t>
            </w:r>
            <w:r w:rsidR="002F4677">
              <w:t>172.29.24</w:t>
            </w:r>
            <w:r>
              <w:t xml:space="preserve">.97 for IPv4 </w:t>
            </w:r>
          </w:p>
        </w:tc>
        <w:tc>
          <w:tcPr>
            <w:tcW w:w="630" w:type="dxa"/>
          </w:tcPr>
          <w:p w14:paraId="2D42E4CE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1pt</w:t>
            </w:r>
          </w:p>
        </w:tc>
        <w:tc>
          <w:tcPr>
            <w:tcW w:w="618" w:type="dxa"/>
          </w:tcPr>
          <w:p w14:paraId="7A5078F7" w14:textId="77777777" w:rsidR="002B3370" w:rsidRPr="003D77AB" w:rsidRDefault="002B3370" w:rsidP="009A6237">
            <w:pPr>
              <w:pStyle w:val="TableText"/>
              <w:rPr>
                <w:bCs/>
              </w:rPr>
            </w:pPr>
            <w:r>
              <w:rPr>
                <w:bCs/>
              </w:rPr>
              <w:t>1pt</w:t>
            </w:r>
          </w:p>
        </w:tc>
      </w:tr>
    </w:tbl>
    <w:p w14:paraId="63415298" w14:textId="77777777" w:rsidR="000234B7" w:rsidRDefault="000234B7" w:rsidP="000234B7">
      <w:pPr>
        <w:pStyle w:val="BodyTextL25"/>
        <w:rPr>
          <w:b/>
          <w:bCs/>
        </w:rPr>
      </w:pPr>
      <w:r w:rsidRPr="003D77AB">
        <w:rPr>
          <w:b/>
          <w:bCs/>
        </w:rPr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1</w:t>
      </w:r>
      <w:r>
        <w:rPr>
          <w:b/>
          <w:bCs/>
        </w:rPr>
        <w:t xml:space="preserve"> (4 points)</w:t>
      </w:r>
      <w:r w:rsidRPr="003D77AB">
        <w:rPr>
          <w:b/>
          <w:bCs/>
        </w:rPr>
        <w:t>:</w:t>
      </w:r>
    </w:p>
    <w:p w14:paraId="5C0A73C0" w14:textId="77777777" w:rsidR="000234B7" w:rsidRPr="003D77AB" w:rsidRDefault="000234B7" w:rsidP="000234B7">
      <w:pPr>
        <w:pStyle w:val="AnswerLineL25"/>
      </w:pPr>
      <w:r>
        <w:t>Enter score here.</w:t>
      </w:r>
    </w:p>
    <w:p w14:paraId="18077820" w14:textId="77777777" w:rsidR="000234B7" w:rsidRDefault="000234B7" w:rsidP="000234B7">
      <w:pPr>
        <w:pStyle w:val="BodyTextL25"/>
        <w:rPr>
          <w:b/>
          <w:bCs/>
        </w:rPr>
      </w:pPr>
      <w:r w:rsidRPr="003D77AB">
        <w:rPr>
          <w:b/>
          <w:bCs/>
        </w:rPr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2</w:t>
      </w:r>
      <w:r>
        <w:rPr>
          <w:b/>
          <w:bCs/>
        </w:rPr>
        <w:t xml:space="preserve"> (17 points):</w:t>
      </w:r>
    </w:p>
    <w:p w14:paraId="71982243" w14:textId="77777777" w:rsidR="000234B7" w:rsidRPr="003D77AB" w:rsidRDefault="000234B7" w:rsidP="000234B7">
      <w:pPr>
        <w:pStyle w:val="AnswerLineL25"/>
      </w:pPr>
      <w:r>
        <w:t>Enter score here.</w:t>
      </w:r>
    </w:p>
    <w:p w14:paraId="74675ED8" w14:textId="77777777" w:rsidR="000234B7" w:rsidRDefault="000234B7" w:rsidP="000234B7">
      <w:pPr>
        <w:pStyle w:val="BodyTextL25"/>
        <w:rPr>
          <w:b/>
          <w:bCs/>
        </w:rPr>
      </w:pPr>
      <w:r>
        <w:rPr>
          <w:b/>
          <w:bCs/>
        </w:rPr>
        <w:t>Points for Step 3 (24 points):</w:t>
      </w:r>
    </w:p>
    <w:p w14:paraId="3CAE8412" w14:textId="77777777" w:rsidR="000234B7" w:rsidRPr="003D77AB" w:rsidRDefault="000234B7" w:rsidP="000234B7">
      <w:pPr>
        <w:pStyle w:val="AnswerLineL25"/>
      </w:pPr>
      <w:r>
        <w:t>Enter score here.</w:t>
      </w:r>
    </w:p>
    <w:p w14:paraId="0E0D8D45" w14:textId="77777777" w:rsidR="000234B7" w:rsidRDefault="000234B7" w:rsidP="000234B7">
      <w:pPr>
        <w:pStyle w:val="BodyTextL25"/>
        <w:rPr>
          <w:b/>
        </w:rPr>
      </w:pPr>
      <w:r w:rsidRPr="001812E2">
        <w:rPr>
          <w:b/>
        </w:rPr>
        <w:t xml:space="preserve">Instructor Sign-off </w:t>
      </w:r>
      <w:r>
        <w:rPr>
          <w:b/>
        </w:rPr>
        <w:t>Part</w:t>
      </w:r>
      <w:r w:rsidRPr="001812E2">
        <w:rPr>
          <w:b/>
        </w:rPr>
        <w:t xml:space="preserve"> </w:t>
      </w:r>
      <w:r w:rsidR="005552A5">
        <w:rPr>
          <w:b/>
        </w:rPr>
        <w:t>1</w:t>
      </w:r>
      <w:r w:rsidRPr="001812E2">
        <w:rPr>
          <w:b/>
        </w:rPr>
        <w:t>:</w:t>
      </w:r>
    </w:p>
    <w:p w14:paraId="38F144AB" w14:textId="77777777" w:rsidR="000234B7" w:rsidRPr="001812E2" w:rsidRDefault="000234B7" w:rsidP="000234B7">
      <w:pPr>
        <w:pStyle w:val="AnswerLineL25"/>
      </w:pPr>
      <w:r>
        <w:t>Instructor Sign-off</w:t>
      </w:r>
    </w:p>
    <w:p w14:paraId="1AE41B3B" w14:textId="77777777" w:rsidR="000234B7" w:rsidRDefault="000234B7" w:rsidP="000234B7">
      <w:pPr>
        <w:pStyle w:val="BodyTextL25"/>
        <w:rPr>
          <w:b/>
        </w:rPr>
      </w:pPr>
      <w:r>
        <w:rPr>
          <w:b/>
        </w:rPr>
        <w:t xml:space="preserve">Total Points for Part </w:t>
      </w:r>
      <w:r w:rsidR="005552A5">
        <w:rPr>
          <w:b/>
        </w:rPr>
        <w:t>1</w:t>
      </w:r>
      <w:r>
        <w:rPr>
          <w:b/>
        </w:rPr>
        <w:t xml:space="preserve"> (45 points)</w:t>
      </w:r>
    </w:p>
    <w:p w14:paraId="3BF5685F" w14:textId="77777777" w:rsidR="000234B7" w:rsidRPr="001812E2" w:rsidRDefault="000234B7" w:rsidP="000234B7">
      <w:pPr>
        <w:pStyle w:val="AnswerLineL25"/>
      </w:pPr>
      <w:r>
        <w:t>Enter score here.</w:t>
      </w:r>
    </w:p>
    <w:p w14:paraId="50B1D85B" w14:textId="77777777" w:rsidR="002B3370" w:rsidRDefault="002B3370" w:rsidP="002B3370">
      <w:pPr>
        <w:pStyle w:val="Heading2"/>
      </w:pPr>
      <w:r>
        <w:t xml:space="preserve">Configure Network Infrastructure Settings (VLANs, </w:t>
      </w:r>
      <w:proofErr w:type="spellStart"/>
      <w:r>
        <w:t>Trunking</w:t>
      </w:r>
      <w:proofErr w:type="spellEnd"/>
      <w:r>
        <w:t>, Ether</w:t>
      </w:r>
      <w:r w:rsidR="00B8401B">
        <w:t>C</w:t>
      </w:r>
      <w:r>
        <w:t>hannel)</w:t>
      </w:r>
    </w:p>
    <w:p w14:paraId="51C5FEB6" w14:textId="77777777" w:rsidR="002B3370" w:rsidRPr="00B63590" w:rsidRDefault="002B3370" w:rsidP="002B3370">
      <w:pPr>
        <w:pStyle w:val="BodyTextL50"/>
        <w:rPr>
          <w:b/>
          <w:bCs/>
        </w:rPr>
      </w:pPr>
      <w:r w:rsidRPr="00B63590">
        <w:rPr>
          <w:b/>
          <w:bCs/>
        </w:rPr>
        <w:t xml:space="preserve">Total points: </w:t>
      </w:r>
      <w:r w:rsidR="005552A5">
        <w:rPr>
          <w:b/>
          <w:bCs/>
        </w:rPr>
        <w:t>30</w:t>
      </w:r>
    </w:p>
    <w:p w14:paraId="33C97C49" w14:textId="77777777" w:rsidR="002B3370" w:rsidRDefault="002B3370" w:rsidP="002B3370">
      <w:pPr>
        <w:pStyle w:val="BodyTextL50"/>
        <w:rPr>
          <w:b/>
          <w:bCs/>
        </w:rPr>
      </w:pPr>
      <w:r w:rsidRPr="00B63590">
        <w:rPr>
          <w:b/>
          <w:bCs/>
        </w:rPr>
        <w:t>Time: 20 minutes</w:t>
      </w:r>
    </w:p>
    <w:p w14:paraId="53B1D323" w14:textId="77777777" w:rsidR="002B3370" w:rsidRDefault="002B3370" w:rsidP="002B3370">
      <w:pPr>
        <w:pStyle w:val="Heading3"/>
      </w:pPr>
      <w:r>
        <w:lastRenderedPageBreak/>
        <w:t>Configure S1</w:t>
      </w:r>
      <w:r w:rsidR="00AD7861">
        <w:t>.</w:t>
      </w:r>
    </w:p>
    <w:p w14:paraId="67FDBEA7" w14:textId="77777777" w:rsidR="002B3370" w:rsidRDefault="002B3370" w:rsidP="009B580D">
      <w:pPr>
        <w:pStyle w:val="BodyTextL25"/>
        <w:keepNext/>
      </w:pPr>
      <w:r>
        <w:t>Configuration tasks for S1 include the following: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705"/>
        <w:gridCol w:w="4050"/>
        <w:gridCol w:w="1195"/>
      </w:tblGrid>
      <w:tr w:rsidR="002B3370" w:rsidRPr="00805468" w14:paraId="57C5BB33" w14:textId="77777777" w:rsidTr="00CF260B">
        <w:trPr>
          <w:cantSplit/>
          <w:tblHeader/>
          <w:jc w:val="center"/>
        </w:trPr>
        <w:tc>
          <w:tcPr>
            <w:tcW w:w="4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87FDD0" w14:textId="77777777" w:rsidR="002B3370" w:rsidRPr="00805468" w:rsidRDefault="002B3370" w:rsidP="00AD7861">
            <w:pPr>
              <w:pStyle w:val="TableHeading"/>
            </w:pPr>
            <w:r w:rsidRPr="00805468">
              <w:t>Task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20D2AD" w14:textId="77777777" w:rsidR="002B3370" w:rsidRPr="00805468" w:rsidRDefault="002B3370" w:rsidP="00004BA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Specification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3F26F0" w14:textId="77777777" w:rsidR="002B3370" w:rsidRPr="00805468" w:rsidRDefault="002B3370" w:rsidP="00004BA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Points</w:t>
            </w:r>
          </w:p>
        </w:tc>
      </w:tr>
      <w:tr w:rsidR="002B3370" w14:paraId="1577A07A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57AB70A9" w14:textId="77777777" w:rsidR="002B3370" w:rsidRDefault="002B3370" w:rsidP="00004BA6">
            <w:pPr>
              <w:pStyle w:val="BodyTextL25"/>
              <w:ind w:left="0"/>
            </w:pPr>
            <w:r>
              <w:t>Create VLANs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670DFB21" w14:textId="6EEF61C5" w:rsidR="002B3370" w:rsidRDefault="002B3370" w:rsidP="00004BA6">
            <w:pPr>
              <w:pStyle w:val="BodyTextL25"/>
              <w:ind w:left="0"/>
            </w:pPr>
            <w:r>
              <w:t xml:space="preserve">VLAN 2, name </w:t>
            </w:r>
            <w:r w:rsidR="00C71ACD">
              <w:t>Garf</w:t>
            </w:r>
            <w:r w:rsidR="00CF2CA0">
              <w:t>iel</w:t>
            </w:r>
            <w:bookmarkStart w:id="0" w:name="_GoBack"/>
            <w:bookmarkEnd w:id="0"/>
            <w:r w:rsidR="00C71ACD">
              <w:t>d</w:t>
            </w:r>
          </w:p>
          <w:p w14:paraId="1E6804DF" w14:textId="39B2AF5E" w:rsidR="002B3370" w:rsidRDefault="002B3370" w:rsidP="00004BA6">
            <w:pPr>
              <w:pStyle w:val="BodyTextL25"/>
              <w:ind w:left="0"/>
            </w:pPr>
            <w:r>
              <w:t xml:space="preserve">VLAN 3, name </w:t>
            </w:r>
            <w:r w:rsidR="00C71ACD">
              <w:t>Odie</w:t>
            </w:r>
          </w:p>
          <w:p w14:paraId="178F975C" w14:textId="77777777" w:rsidR="002B3370" w:rsidRDefault="002B3370" w:rsidP="00004BA6">
            <w:pPr>
              <w:pStyle w:val="BodyTextL25"/>
              <w:ind w:left="0"/>
            </w:pPr>
            <w:r>
              <w:t>VLAN 4, name Management</w:t>
            </w:r>
          </w:p>
          <w:p w14:paraId="7AAE6EAC" w14:textId="77777777" w:rsidR="002B3370" w:rsidRDefault="002B3370" w:rsidP="00004BA6">
            <w:pPr>
              <w:pStyle w:val="BodyTextL25"/>
              <w:ind w:left="0"/>
            </w:pPr>
            <w:r>
              <w:t>VLAN 5, name Parking</w:t>
            </w:r>
          </w:p>
          <w:p w14:paraId="10D8BCEA" w14:textId="77777777" w:rsidR="002B3370" w:rsidRDefault="002B3370" w:rsidP="00004BA6">
            <w:pPr>
              <w:pStyle w:val="BodyTextL25"/>
              <w:ind w:left="0"/>
            </w:pPr>
            <w:r>
              <w:t>VLAN 6, name Native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5D41D5F" w14:textId="77777777" w:rsidR="002B3370" w:rsidRDefault="00927340" w:rsidP="00004BA6">
            <w:pPr>
              <w:pStyle w:val="BodyTextL25"/>
              <w:ind w:left="0"/>
            </w:pPr>
            <w:r>
              <w:t>5</w:t>
            </w:r>
            <w:r w:rsidR="002B3370">
              <w:t xml:space="preserve"> points</w:t>
            </w:r>
          </w:p>
        </w:tc>
      </w:tr>
      <w:tr w:rsidR="002B3370" w14:paraId="33C73BB6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29542F6E" w14:textId="77777777" w:rsidR="002B3370" w:rsidRDefault="002B3370" w:rsidP="00004BA6">
            <w:pPr>
              <w:pStyle w:val="BodyTextL25"/>
              <w:ind w:left="0"/>
            </w:pPr>
            <w:r>
              <w:t>Create 802.1Q trunks that use the native VLAN 6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1DAC50E6" w14:textId="77777777" w:rsidR="002B3370" w:rsidRDefault="002B3370" w:rsidP="00004BA6">
            <w:pPr>
              <w:pStyle w:val="BodyTextL25"/>
              <w:ind w:left="0"/>
            </w:pPr>
            <w:r>
              <w:t>Interfaces F0/1, F0/2, and F0/5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A85B65" w14:textId="77777777" w:rsidR="002B3370" w:rsidRDefault="002B3370" w:rsidP="00004BA6">
            <w:pPr>
              <w:pStyle w:val="BodyTextL25"/>
              <w:ind w:left="0"/>
            </w:pPr>
            <w:r>
              <w:t>1 point</w:t>
            </w:r>
          </w:p>
        </w:tc>
      </w:tr>
      <w:tr w:rsidR="002B3370" w14:paraId="1D13C325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D4A7F11" w14:textId="77777777" w:rsidR="002B3370" w:rsidRDefault="002B3370" w:rsidP="00004BA6">
            <w:pPr>
              <w:pStyle w:val="BodyTextL25"/>
              <w:ind w:left="0"/>
            </w:pPr>
            <w:r>
              <w:t>Create a Layer 2 EtherChannel port group that uses interfaces F0/1 and F0/2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2DF9BA18" w14:textId="77777777" w:rsidR="002B3370" w:rsidRDefault="002B3370" w:rsidP="00004BA6">
            <w:pPr>
              <w:pStyle w:val="BodyTextL25"/>
              <w:ind w:left="0"/>
            </w:pPr>
            <w:r>
              <w:t>Use the LACP protocol for negotiation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064FB91" w14:textId="77777777" w:rsidR="002B3370" w:rsidRDefault="002B3370" w:rsidP="00004BA6">
            <w:pPr>
              <w:pStyle w:val="BodyTextL25"/>
              <w:ind w:left="0"/>
            </w:pPr>
            <w:r>
              <w:t>2 points</w:t>
            </w:r>
          </w:p>
        </w:tc>
      </w:tr>
      <w:tr w:rsidR="002B3370" w14:paraId="427CD49E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1A321146" w14:textId="77777777" w:rsidR="002B3370" w:rsidRDefault="002B3370" w:rsidP="00004BA6">
            <w:pPr>
              <w:pStyle w:val="BodyTextL25"/>
              <w:ind w:left="0"/>
            </w:pPr>
            <w:r>
              <w:t>Configure host access port for VLAN 2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0DCD7211" w14:textId="77777777" w:rsidR="002B3370" w:rsidRDefault="002B3370" w:rsidP="00004BA6">
            <w:pPr>
              <w:pStyle w:val="BodyTextL25"/>
              <w:ind w:left="0"/>
            </w:pPr>
            <w:r>
              <w:t>Interface F0/6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1D9D9C2B" w14:textId="77777777" w:rsidR="002B3370" w:rsidRDefault="002B3370" w:rsidP="00004BA6">
            <w:pPr>
              <w:pStyle w:val="BodyTextL25"/>
              <w:ind w:left="0"/>
            </w:pPr>
            <w:r>
              <w:t>1 poin</w:t>
            </w:r>
            <w:r w:rsidR="005552A5">
              <w:t>t</w:t>
            </w:r>
          </w:p>
        </w:tc>
      </w:tr>
      <w:tr w:rsidR="002B3370" w14:paraId="5F839D86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49F597AD" w14:textId="77777777" w:rsidR="002B3370" w:rsidRDefault="002B3370" w:rsidP="00004BA6">
            <w:pPr>
              <w:pStyle w:val="BodyTextL25"/>
              <w:ind w:left="0"/>
            </w:pPr>
            <w:r>
              <w:t>Configure port-security on access ports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6DC89F5D" w14:textId="77777777" w:rsidR="002B3370" w:rsidRDefault="002B3370" w:rsidP="00004BA6">
            <w:pPr>
              <w:pStyle w:val="BodyTextL25"/>
              <w:ind w:left="0"/>
            </w:pPr>
            <w:r>
              <w:t>Allow 3 MAC addresses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496929E" w14:textId="77777777" w:rsidR="002B3370" w:rsidRDefault="002B3370" w:rsidP="00004BA6">
            <w:pPr>
              <w:pStyle w:val="BodyTextL25"/>
              <w:ind w:left="0"/>
            </w:pPr>
            <w:r>
              <w:t>2 points</w:t>
            </w:r>
          </w:p>
        </w:tc>
      </w:tr>
      <w:tr w:rsidR="002B3370" w14:paraId="47576504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bottom"/>
          </w:tcPr>
          <w:p w14:paraId="573F0D9F" w14:textId="77777777" w:rsidR="002B3370" w:rsidRDefault="002B3370" w:rsidP="00004BA6">
            <w:pPr>
              <w:pStyle w:val="BodyTextL25"/>
              <w:ind w:left="0"/>
            </w:pPr>
            <w:r>
              <w:t>Secure all unused interfaces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28FA74D7" w14:textId="77777777" w:rsidR="002B3370" w:rsidRDefault="002B3370" w:rsidP="00004BA6">
            <w:pPr>
              <w:pStyle w:val="BodyTextL25"/>
              <w:ind w:left="0"/>
            </w:pPr>
            <w:r>
              <w:t>Assign to VLAN 5, Set to access mode, add a description, and shutdown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B611B0C" w14:textId="77777777" w:rsidR="002B3370" w:rsidRDefault="009F75C8" w:rsidP="00004BA6">
            <w:pPr>
              <w:pStyle w:val="BodyTextL25"/>
              <w:ind w:left="0"/>
            </w:pPr>
            <w:r>
              <w:t>4</w:t>
            </w:r>
            <w:r w:rsidR="002B3370">
              <w:t xml:space="preserve"> point</w:t>
            </w:r>
            <w:r>
              <w:t>s</w:t>
            </w:r>
          </w:p>
        </w:tc>
      </w:tr>
    </w:tbl>
    <w:p w14:paraId="27883203" w14:textId="77777777" w:rsidR="002B3370" w:rsidRDefault="002B3370" w:rsidP="002B3370">
      <w:pPr>
        <w:pStyle w:val="Heading3"/>
      </w:pPr>
      <w:r>
        <w:t>Configure S2</w:t>
      </w:r>
      <w:r w:rsidR="00AD7861">
        <w:t>.</w:t>
      </w:r>
    </w:p>
    <w:p w14:paraId="2EF37176" w14:textId="77777777" w:rsidR="002B3370" w:rsidRDefault="002B3370" w:rsidP="009B580D">
      <w:pPr>
        <w:pStyle w:val="BodyTextL25"/>
        <w:keepNext/>
      </w:pPr>
      <w:r>
        <w:t>Configuration tasks for S</w:t>
      </w:r>
      <w:r w:rsidR="0043462E">
        <w:t>2</w:t>
      </w:r>
      <w:r>
        <w:t xml:space="preserve"> include the following: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705"/>
        <w:gridCol w:w="4050"/>
        <w:gridCol w:w="1195"/>
      </w:tblGrid>
      <w:tr w:rsidR="002B3370" w:rsidRPr="00805468" w14:paraId="2AD4BF11" w14:textId="77777777" w:rsidTr="00CF260B">
        <w:trPr>
          <w:cantSplit/>
          <w:tblHeader/>
          <w:jc w:val="center"/>
        </w:trPr>
        <w:tc>
          <w:tcPr>
            <w:tcW w:w="4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548393" w14:textId="77777777" w:rsidR="002B3370" w:rsidRPr="00805468" w:rsidRDefault="002B3370" w:rsidP="00AD7861">
            <w:pPr>
              <w:pStyle w:val="TableHeading"/>
            </w:pPr>
            <w:r w:rsidRPr="00805468">
              <w:t>Task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871B9" w14:textId="77777777" w:rsidR="002B3370" w:rsidRPr="00805468" w:rsidRDefault="002B3370" w:rsidP="00004BA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Specification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3F9F73" w14:textId="77777777" w:rsidR="002B3370" w:rsidRPr="00805468" w:rsidRDefault="002B3370" w:rsidP="00004BA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Points</w:t>
            </w:r>
          </w:p>
        </w:tc>
      </w:tr>
      <w:tr w:rsidR="002B3370" w14:paraId="36EE0A89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3EB2C32C" w14:textId="77777777" w:rsidR="002B3370" w:rsidRDefault="002B3370" w:rsidP="00004BA6">
            <w:pPr>
              <w:pStyle w:val="BodyTextL25"/>
              <w:ind w:left="0"/>
            </w:pPr>
            <w:r>
              <w:t>Create VLANs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6AF63A36" w14:textId="5546DB4C" w:rsidR="002B3370" w:rsidRDefault="002B3370" w:rsidP="00004BA6">
            <w:pPr>
              <w:pStyle w:val="BodyTextL25"/>
              <w:ind w:left="0"/>
            </w:pPr>
            <w:r>
              <w:t xml:space="preserve">VLAN 2, name </w:t>
            </w:r>
            <w:r w:rsidR="00C71ACD">
              <w:t>Garfield</w:t>
            </w:r>
          </w:p>
          <w:p w14:paraId="0324118C" w14:textId="1F370FA9" w:rsidR="002B3370" w:rsidRDefault="002B3370" w:rsidP="00004BA6">
            <w:pPr>
              <w:pStyle w:val="BodyTextL25"/>
              <w:ind w:left="0"/>
            </w:pPr>
            <w:r>
              <w:t xml:space="preserve">VLAN 3, name </w:t>
            </w:r>
            <w:r w:rsidR="00C71ACD">
              <w:t>Odie</w:t>
            </w:r>
          </w:p>
          <w:p w14:paraId="19C1D8F1" w14:textId="77777777" w:rsidR="002B3370" w:rsidRDefault="002B3370" w:rsidP="00004BA6">
            <w:pPr>
              <w:pStyle w:val="BodyTextL25"/>
              <w:ind w:left="0"/>
            </w:pPr>
            <w:r>
              <w:t>VLAN 4, name Management</w:t>
            </w:r>
          </w:p>
          <w:p w14:paraId="3CAC480E" w14:textId="77777777" w:rsidR="002B3370" w:rsidRDefault="002B3370" w:rsidP="00004BA6">
            <w:pPr>
              <w:pStyle w:val="BodyTextL25"/>
              <w:ind w:left="0"/>
            </w:pPr>
            <w:r>
              <w:t>VLAN 5, name Parking</w:t>
            </w:r>
          </w:p>
          <w:p w14:paraId="38551BE6" w14:textId="77777777" w:rsidR="002B3370" w:rsidRDefault="002B3370" w:rsidP="00004BA6">
            <w:pPr>
              <w:pStyle w:val="BodyTextL25"/>
              <w:ind w:left="0"/>
            </w:pPr>
            <w:r>
              <w:t>VLAN 6, name Native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41C2617" w14:textId="77777777" w:rsidR="002B3370" w:rsidRDefault="009F75C8" w:rsidP="00004BA6">
            <w:pPr>
              <w:pStyle w:val="BodyTextL25"/>
              <w:ind w:left="0"/>
            </w:pPr>
            <w:r>
              <w:t>5</w:t>
            </w:r>
            <w:r w:rsidR="002B3370">
              <w:t xml:space="preserve"> points</w:t>
            </w:r>
          </w:p>
        </w:tc>
      </w:tr>
      <w:tr w:rsidR="002B3370" w14:paraId="6B31FB65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6516FCDD" w14:textId="77777777" w:rsidR="002B3370" w:rsidRDefault="002B3370" w:rsidP="00004BA6">
            <w:pPr>
              <w:pStyle w:val="BodyTextL25"/>
              <w:ind w:left="0"/>
            </w:pPr>
            <w:r>
              <w:t>Create 802.1Q trunks that use the native VLAN 6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3DEF94FC" w14:textId="77777777" w:rsidR="002B3370" w:rsidRDefault="002B3370" w:rsidP="00004BA6">
            <w:pPr>
              <w:pStyle w:val="BodyTextL25"/>
              <w:ind w:left="0"/>
            </w:pPr>
            <w:r>
              <w:t>Interfaces F0/1</w:t>
            </w:r>
            <w:r w:rsidR="001A376D">
              <w:t xml:space="preserve"> and </w:t>
            </w:r>
            <w:r>
              <w:t>F0/2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B335433" w14:textId="77777777" w:rsidR="002B3370" w:rsidRDefault="002B3370" w:rsidP="00004BA6">
            <w:pPr>
              <w:pStyle w:val="BodyTextL25"/>
              <w:ind w:left="0"/>
            </w:pPr>
            <w:r>
              <w:t>1 point</w:t>
            </w:r>
          </w:p>
        </w:tc>
      </w:tr>
      <w:tr w:rsidR="002B3370" w14:paraId="13B71BF6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7864DD8" w14:textId="77777777" w:rsidR="002B3370" w:rsidRDefault="002B3370" w:rsidP="00004BA6">
            <w:pPr>
              <w:pStyle w:val="BodyTextL25"/>
              <w:ind w:left="0"/>
            </w:pPr>
            <w:r>
              <w:t>Create a Layer 2 EtherChannel port group that uses interfaces F0/1 and F0/2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766556EB" w14:textId="77777777" w:rsidR="002B3370" w:rsidRDefault="002B3370" w:rsidP="00004BA6">
            <w:pPr>
              <w:pStyle w:val="BodyTextL25"/>
              <w:ind w:left="0"/>
            </w:pPr>
            <w:r>
              <w:t>Use the LACP protocol for negotiation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8C47487" w14:textId="77777777" w:rsidR="002B3370" w:rsidRDefault="002B3370" w:rsidP="00004BA6">
            <w:pPr>
              <w:pStyle w:val="BodyTextL25"/>
              <w:ind w:left="0"/>
            </w:pPr>
            <w:r>
              <w:t>2 points</w:t>
            </w:r>
          </w:p>
        </w:tc>
      </w:tr>
      <w:tr w:rsidR="002B3370" w14:paraId="2F8AD0A5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2B879B1" w14:textId="77777777" w:rsidR="002B3370" w:rsidRDefault="002B3370" w:rsidP="00004BA6">
            <w:pPr>
              <w:pStyle w:val="BodyTextL25"/>
              <w:ind w:left="0"/>
            </w:pPr>
            <w:r>
              <w:t xml:space="preserve">Configure host access port for VLAN </w:t>
            </w:r>
            <w:r w:rsidR="00456081">
              <w:t>3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2A216686" w14:textId="77777777" w:rsidR="002B3370" w:rsidRDefault="002B3370" w:rsidP="00004BA6">
            <w:pPr>
              <w:pStyle w:val="BodyTextL25"/>
              <w:ind w:left="0"/>
            </w:pPr>
            <w:r>
              <w:t>Interface F0/18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E66F9D2" w14:textId="77777777" w:rsidR="002B3370" w:rsidRDefault="002B3370" w:rsidP="00004BA6">
            <w:pPr>
              <w:pStyle w:val="BodyTextL25"/>
              <w:ind w:left="0"/>
            </w:pPr>
            <w:r>
              <w:t>1 point</w:t>
            </w:r>
          </w:p>
        </w:tc>
      </w:tr>
      <w:tr w:rsidR="002B3370" w14:paraId="1D29FF81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B731E3C" w14:textId="77777777" w:rsidR="002B3370" w:rsidRDefault="002B3370" w:rsidP="00004BA6">
            <w:pPr>
              <w:pStyle w:val="BodyTextL25"/>
              <w:ind w:left="0"/>
            </w:pPr>
            <w:r>
              <w:t>Configure port-security on access ports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0A5BCAE7" w14:textId="77777777" w:rsidR="002B3370" w:rsidRDefault="002B3370" w:rsidP="00004BA6">
            <w:pPr>
              <w:pStyle w:val="BodyTextL25"/>
              <w:ind w:left="0"/>
            </w:pPr>
            <w:r>
              <w:t>Allow 3 MAC addresses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E83B0FE" w14:textId="77777777" w:rsidR="002B3370" w:rsidRDefault="002B3370" w:rsidP="00004BA6">
            <w:pPr>
              <w:pStyle w:val="BodyTextL25"/>
              <w:ind w:left="0"/>
            </w:pPr>
            <w:r>
              <w:t>2 points</w:t>
            </w:r>
          </w:p>
        </w:tc>
      </w:tr>
      <w:tr w:rsidR="002B3370" w14:paraId="428338A6" w14:textId="77777777" w:rsidTr="00004BA6">
        <w:trPr>
          <w:cantSplit/>
          <w:jc w:val="center"/>
        </w:trPr>
        <w:tc>
          <w:tcPr>
            <w:tcW w:w="4705" w:type="dxa"/>
            <w:shd w:val="clear" w:color="auto" w:fill="auto"/>
            <w:vAlign w:val="bottom"/>
          </w:tcPr>
          <w:p w14:paraId="6F3BBBD2" w14:textId="77777777" w:rsidR="002B3370" w:rsidRDefault="002B3370" w:rsidP="00004BA6">
            <w:pPr>
              <w:pStyle w:val="BodyTextL25"/>
              <w:ind w:left="0"/>
            </w:pPr>
            <w:r>
              <w:t>Secure all unused interfaces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61A15DD3" w14:textId="77777777" w:rsidR="002B3370" w:rsidRDefault="002B3370" w:rsidP="00004BA6">
            <w:pPr>
              <w:pStyle w:val="BodyTextL25"/>
              <w:ind w:left="0"/>
            </w:pPr>
            <w:r>
              <w:t>Assign to VLAN 5, Set to access mode, add a description, and shutdown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6994F48" w14:textId="77777777" w:rsidR="002B3370" w:rsidRDefault="009F75C8" w:rsidP="00004BA6">
            <w:pPr>
              <w:pStyle w:val="BodyTextL25"/>
              <w:ind w:left="0"/>
            </w:pPr>
            <w:r>
              <w:t>4</w:t>
            </w:r>
            <w:r w:rsidR="002B3370">
              <w:t xml:space="preserve"> point</w:t>
            </w:r>
            <w:r>
              <w:t>s</w:t>
            </w:r>
          </w:p>
        </w:tc>
      </w:tr>
    </w:tbl>
    <w:p w14:paraId="7A2A751B" w14:textId="77777777" w:rsidR="005552A5" w:rsidRDefault="005552A5" w:rsidP="00146D8D">
      <w:pPr>
        <w:pStyle w:val="BodyTextL25"/>
        <w:keepNext/>
        <w:rPr>
          <w:b/>
          <w:bCs/>
        </w:rPr>
      </w:pPr>
      <w:r w:rsidRPr="003D77AB">
        <w:rPr>
          <w:b/>
          <w:bCs/>
        </w:rPr>
        <w:lastRenderedPageBreak/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1</w:t>
      </w:r>
      <w:r>
        <w:rPr>
          <w:b/>
          <w:bCs/>
        </w:rPr>
        <w:t xml:space="preserve"> (15 points)</w:t>
      </w:r>
      <w:r w:rsidRPr="003D77AB">
        <w:rPr>
          <w:b/>
          <w:bCs/>
        </w:rPr>
        <w:t>:</w:t>
      </w:r>
    </w:p>
    <w:p w14:paraId="49DB8837" w14:textId="77777777" w:rsidR="005552A5" w:rsidRPr="003D77AB" w:rsidRDefault="005552A5" w:rsidP="005552A5">
      <w:pPr>
        <w:pStyle w:val="AnswerLineL25"/>
      </w:pPr>
      <w:r>
        <w:t>Enter score here.</w:t>
      </w:r>
    </w:p>
    <w:p w14:paraId="0605861E" w14:textId="77777777" w:rsidR="005552A5" w:rsidRDefault="005552A5" w:rsidP="005552A5">
      <w:pPr>
        <w:pStyle w:val="BodyTextL25"/>
        <w:rPr>
          <w:b/>
          <w:bCs/>
        </w:rPr>
      </w:pPr>
      <w:r w:rsidRPr="003D77AB">
        <w:rPr>
          <w:b/>
          <w:bCs/>
        </w:rPr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2</w:t>
      </w:r>
      <w:r>
        <w:rPr>
          <w:b/>
          <w:bCs/>
        </w:rPr>
        <w:t xml:space="preserve"> (15 points):</w:t>
      </w:r>
    </w:p>
    <w:p w14:paraId="1CF6E21A" w14:textId="77777777" w:rsidR="005552A5" w:rsidRPr="003D77AB" w:rsidRDefault="005552A5" w:rsidP="005552A5">
      <w:pPr>
        <w:pStyle w:val="AnswerLineL25"/>
      </w:pPr>
      <w:r>
        <w:t>Enter score here.</w:t>
      </w:r>
    </w:p>
    <w:p w14:paraId="464CB193" w14:textId="77777777" w:rsidR="005552A5" w:rsidRDefault="005552A5" w:rsidP="005552A5">
      <w:pPr>
        <w:pStyle w:val="BodyTextL25"/>
        <w:rPr>
          <w:b/>
        </w:rPr>
      </w:pPr>
      <w:r w:rsidRPr="001812E2">
        <w:rPr>
          <w:b/>
        </w:rPr>
        <w:t xml:space="preserve">Instructor Sign-off </w:t>
      </w:r>
      <w:r>
        <w:rPr>
          <w:b/>
        </w:rPr>
        <w:t>Part</w:t>
      </w:r>
      <w:r w:rsidRPr="001812E2">
        <w:rPr>
          <w:b/>
        </w:rPr>
        <w:t xml:space="preserve"> </w:t>
      </w:r>
      <w:r>
        <w:rPr>
          <w:b/>
        </w:rPr>
        <w:t>2</w:t>
      </w:r>
      <w:r w:rsidRPr="001812E2">
        <w:rPr>
          <w:b/>
        </w:rPr>
        <w:t>:</w:t>
      </w:r>
    </w:p>
    <w:p w14:paraId="07451BBD" w14:textId="77777777" w:rsidR="005552A5" w:rsidRPr="001812E2" w:rsidRDefault="005552A5" w:rsidP="005552A5">
      <w:pPr>
        <w:pStyle w:val="AnswerLineL25"/>
      </w:pPr>
      <w:r>
        <w:t>Instructor Sign-off</w:t>
      </w:r>
    </w:p>
    <w:p w14:paraId="0145D225" w14:textId="77777777" w:rsidR="005552A5" w:rsidRDefault="005552A5" w:rsidP="005552A5">
      <w:pPr>
        <w:pStyle w:val="BodyTextL25"/>
        <w:rPr>
          <w:b/>
        </w:rPr>
      </w:pPr>
      <w:r>
        <w:rPr>
          <w:b/>
        </w:rPr>
        <w:t>Total Points for Part 2 (30 points)</w:t>
      </w:r>
    </w:p>
    <w:p w14:paraId="6E9B768F" w14:textId="77777777" w:rsidR="005552A5" w:rsidRPr="001812E2" w:rsidRDefault="005552A5" w:rsidP="005552A5">
      <w:pPr>
        <w:pStyle w:val="AnswerLineL25"/>
      </w:pPr>
      <w:r>
        <w:t>Enter score here.</w:t>
      </w:r>
    </w:p>
    <w:p w14:paraId="5D2030BA" w14:textId="77777777" w:rsidR="002B3370" w:rsidRDefault="002B3370" w:rsidP="002B3370">
      <w:pPr>
        <w:pStyle w:val="Heading2"/>
      </w:pPr>
      <w:r>
        <w:t>Configure Host Support</w:t>
      </w:r>
    </w:p>
    <w:p w14:paraId="36FA40CA" w14:textId="77777777" w:rsidR="002B3370" w:rsidRPr="00707126" w:rsidRDefault="002B3370" w:rsidP="002B3370">
      <w:pPr>
        <w:pStyle w:val="BodyTextL25"/>
        <w:rPr>
          <w:b/>
          <w:bCs/>
        </w:rPr>
      </w:pPr>
      <w:r w:rsidRPr="00707126">
        <w:rPr>
          <w:b/>
          <w:bCs/>
        </w:rPr>
        <w:t xml:space="preserve">Total points: </w:t>
      </w:r>
      <w:r>
        <w:rPr>
          <w:b/>
          <w:bCs/>
        </w:rPr>
        <w:t>20</w:t>
      </w:r>
    </w:p>
    <w:p w14:paraId="39944A78" w14:textId="77777777" w:rsidR="002B3370" w:rsidRPr="00707126" w:rsidRDefault="002B3370" w:rsidP="002B3370">
      <w:pPr>
        <w:pStyle w:val="BodyTextL25"/>
        <w:rPr>
          <w:b/>
          <w:bCs/>
        </w:rPr>
      </w:pPr>
      <w:r w:rsidRPr="00707126">
        <w:rPr>
          <w:b/>
          <w:bCs/>
        </w:rPr>
        <w:t>Time: 10 minutes</w:t>
      </w:r>
    </w:p>
    <w:p w14:paraId="08F9A335" w14:textId="77777777" w:rsidR="002B3370" w:rsidRDefault="002B3370" w:rsidP="002B3370">
      <w:pPr>
        <w:pStyle w:val="Heading3"/>
      </w:pPr>
      <w:r>
        <w:t>Configure R1</w:t>
      </w:r>
    </w:p>
    <w:p w14:paraId="6BF6D1E9" w14:textId="77777777" w:rsidR="002B3370" w:rsidRDefault="002B3370" w:rsidP="002B3370">
      <w:pPr>
        <w:pStyle w:val="BodyTextL25"/>
      </w:pPr>
      <w:r>
        <w:t>Configuration Tasks for R1 include the following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3314"/>
        <w:gridCol w:w="5171"/>
        <w:gridCol w:w="1465"/>
      </w:tblGrid>
      <w:tr w:rsidR="002B3370" w:rsidRPr="00805468" w14:paraId="7E2103C9" w14:textId="77777777" w:rsidTr="00CF260B">
        <w:trPr>
          <w:cantSplit/>
          <w:tblHeader/>
          <w:jc w:val="center"/>
        </w:trPr>
        <w:tc>
          <w:tcPr>
            <w:tcW w:w="3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DFD78B" w14:textId="77777777" w:rsidR="002B3370" w:rsidRPr="00805468" w:rsidRDefault="002B3370" w:rsidP="00AD7861">
            <w:pPr>
              <w:pStyle w:val="TableHeading"/>
            </w:pPr>
            <w:r w:rsidRPr="00805468">
              <w:t>Task</w:t>
            </w:r>
          </w:p>
        </w:tc>
        <w:tc>
          <w:tcPr>
            <w:tcW w:w="5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CF21A" w14:textId="77777777" w:rsidR="002B3370" w:rsidRPr="00805468" w:rsidRDefault="002B3370" w:rsidP="00AD7861">
            <w:pPr>
              <w:pStyle w:val="TableHeading"/>
            </w:pPr>
            <w:r w:rsidRPr="00805468">
              <w:t>Specification</w:t>
            </w:r>
          </w:p>
        </w:tc>
        <w:tc>
          <w:tcPr>
            <w:tcW w:w="1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C073A2" w14:textId="77777777" w:rsidR="002B3370" w:rsidRPr="00805468" w:rsidRDefault="002B3370" w:rsidP="00AD7861">
            <w:pPr>
              <w:pStyle w:val="TableHeading"/>
            </w:pPr>
            <w:r w:rsidRPr="00805468">
              <w:t>Points</w:t>
            </w:r>
          </w:p>
        </w:tc>
      </w:tr>
      <w:tr w:rsidR="002B3370" w14:paraId="678432DF" w14:textId="77777777" w:rsidTr="00004BA6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539B32A0" w14:textId="77777777" w:rsidR="002B3370" w:rsidRDefault="002B3370" w:rsidP="009B580D">
            <w:pPr>
              <w:pStyle w:val="TableText"/>
            </w:pPr>
            <w:r>
              <w:t>Configure Default Routing</w:t>
            </w:r>
          </w:p>
        </w:tc>
        <w:tc>
          <w:tcPr>
            <w:tcW w:w="5171" w:type="dxa"/>
            <w:shd w:val="clear" w:color="auto" w:fill="auto"/>
            <w:vAlign w:val="bottom"/>
          </w:tcPr>
          <w:p w14:paraId="03F200AA" w14:textId="77777777" w:rsidR="002B3370" w:rsidRDefault="002B3370" w:rsidP="009B580D">
            <w:pPr>
              <w:pStyle w:val="TableText"/>
            </w:pPr>
            <w:r>
              <w:t xml:space="preserve">Create a default routes for IPv4 and IPv6 that direct traffic to interface Loopback 0 </w:t>
            </w:r>
          </w:p>
        </w:tc>
        <w:tc>
          <w:tcPr>
            <w:tcW w:w="1465" w:type="dxa"/>
            <w:shd w:val="clear" w:color="auto" w:fill="auto"/>
            <w:vAlign w:val="bottom"/>
          </w:tcPr>
          <w:p w14:paraId="761039BE" w14:textId="77777777" w:rsidR="002B3370" w:rsidRDefault="002B3370" w:rsidP="009B580D">
            <w:pPr>
              <w:pStyle w:val="TableText"/>
            </w:pPr>
            <w:r>
              <w:t>(4 points)</w:t>
            </w:r>
          </w:p>
        </w:tc>
      </w:tr>
      <w:tr w:rsidR="002B3370" w14:paraId="4457DB21" w14:textId="77777777" w:rsidTr="00004BA6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55A070CC" w14:textId="77777777" w:rsidR="002B3370" w:rsidRDefault="002B3370" w:rsidP="009B580D">
            <w:pPr>
              <w:pStyle w:val="TableText"/>
            </w:pPr>
            <w:r>
              <w:t>Configure IPv4 DHCP for VLAN 2</w:t>
            </w:r>
          </w:p>
        </w:tc>
        <w:tc>
          <w:tcPr>
            <w:tcW w:w="5171" w:type="dxa"/>
            <w:shd w:val="clear" w:color="auto" w:fill="auto"/>
            <w:vAlign w:val="bottom"/>
          </w:tcPr>
          <w:p w14:paraId="07142F82" w14:textId="77777777" w:rsidR="002B3370" w:rsidRDefault="002B3370" w:rsidP="009B580D">
            <w:pPr>
              <w:pStyle w:val="TableText"/>
            </w:pPr>
            <w:r>
              <w:t>Create a DHCP pool for VLAN 2, consisting of the last 10 addresses in the subnet only. Assign the domain name ccna-a.net and specify the default gateway address as the router interface address for the subnet involved</w:t>
            </w:r>
          </w:p>
        </w:tc>
        <w:tc>
          <w:tcPr>
            <w:tcW w:w="1465" w:type="dxa"/>
            <w:shd w:val="clear" w:color="auto" w:fill="auto"/>
            <w:vAlign w:val="bottom"/>
          </w:tcPr>
          <w:p w14:paraId="2C6F4932" w14:textId="77777777" w:rsidR="002B3370" w:rsidRDefault="002B3370" w:rsidP="009B580D">
            <w:pPr>
              <w:pStyle w:val="TableText"/>
            </w:pPr>
            <w:r>
              <w:t>(6 points)</w:t>
            </w:r>
          </w:p>
        </w:tc>
      </w:tr>
      <w:tr w:rsidR="002B3370" w14:paraId="58E61B4A" w14:textId="77777777" w:rsidTr="00004BA6">
        <w:trPr>
          <w:cantSplit/>
          <w:jc w:val="center"/>
        </w:trPr>
        <w:tc>
          <w:tcPr>
            <w:tcW w:w="3314" w:type="dxa"/>
            <w:shd w:val="clear" w:color="auto" w:fill="auto"/>
            <w:vAlign w:val="bottom"/>
          </w:tcPr>
          <w:p w14:paraId="797E6444" w14:textId="77777777" w:rsidR="002B3370" w:rsidRDefault="002B3370" w:rsidP="009B580D">
            <w:pPr>
              <w:pStyle w:val="TableText"/>
            </w:pPr>
            <w:r>
              <w:t>Configure IPv4 DHCP for VLAN 3</w:t>
            </w:r>
          </w:p>
        </w:tc>
        <w:tc>
          <w:tcPr>
            <w:tcW w:w="5171" w:type="dxa"/>
            <w:shd w:val="clear" w:color="auto" w:fill="auto"/>
            <w:vAlign w:val="bottom"/>
          </w:tcPr>
          <w:p w14:paraId="00D97866" w14:textId="77777777" w:rsidR="002B3370" w:rsidRDefault="002B3370" w:rsidP="009B580D">
            <w:pPr>
              <w:pStyle w:val="TableText"/>
            </w:pPr>
            <w:r>
              <w:t>Create a DHCP pool for VLAN 3, consisting of the last 10 addresses in the subnet only. Assign the domain name ccna-b.net and specify the default gateway address as the router interface address for the subnet involved</w:t>
            </w:r>
          </w:p>
        </w:tc>
        <w:tc>
          <w:tcPr>
            <w:tcW w:w="1465" w:type="dxa"/>
            <w:shd w:val="clear" w:color="auto" w:fill="auto"/>
            <w:vAlign w:val="bottom"/>
          </w:tcPr>
          <w:p w14:paraId="31EC7F8D" w14:textId="77777777" w:rsidR="002B3370" w:rsidRDefault="002B3370" w:rsidP="009B580D">
            <w:pPr>
              <w:pStyle w:val="TableText"/>
            </w:pPr>
            <w:r>
              <w:t>(6 points)</w:t>
            </w:r>
          </w:p>
        </w:tc>
      </w:tr>
    </w:tbl>
    <w:p w14:paraId="198E8F9E" w14:textId="77777777" w:rsidR="002B3370" w:rsidRDefault="002B3370" w:rsidP="002B3370">
      <w:pPr>
        <w:pStyle w:val="Heading3"/>
      </w:pPr>
      <w:r>
        <w:t>Configure host computers.</w:t>
      </w:r>
    </w:p>
    <w:p w14:paraId="0D285B5F" w14:textId="77777777" w:rsidR="002B3370" w:rsidRDefault="002B3370" w:rsidP="002B3370">
      <w:pPr>
        <w:pStyle w:val="BodyTextL25"/>
      </w:pPr>
      <w:r>
        <w:t xml:space="preserve">Configure the host computers PC-A and PC-B to use DHCP for IPv4 and statically assign the IPv6 GUA and Link Local addresses. After configuring each host computer, record the host network settings with the </w:t>
      </w:r>
      <w:r w:rsidRPr="00D92E2B">
        <w:rPr>
          <w:b/>
        </w:rPr>
        <w:t>ipconfig /all</w:t>
      </w:r>
      <w:r>
        <w:t xml:space="preserve"> command.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allows you to record network configuration for PC-A. Type your answers in the cells marked as &quot;blank&quot;"/>
      </w:tblPr>
      <w:tblGrid>
        <w:gridCol w:w="6393"/>
        <w:gridCol w:w="3681"/>
      </w:tblGrid>
      <w:tr w:rsidR="003C4064" w:rsidRPr="00CC7F24" w14:paraId="780C24D0" w14:textId="77777777" w:rsidTr="003C4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74" w:type="dxa"/>
            <w:gridSpan w:val="2"/>
          </w:tcPr>
          <w:p w14:paraId="6045FD1D" w14:textId="77777777" w:rsidR="003C4064" w:rsidRDefault="003C4064" w:rsidP="00004BA6">
            <w:pPr>
              <w:pStyle w:val="TableHeading"/>
            </w:pPr>
            <w:r>
              <w:t>PC-A Network Configuration (2 points)</w:t>
            </w:r>
          </w:p>
        </w:tc>
      </w:tr>
      <w:tr w:rsidR="00146D8D" w:rsidRPr="00CC7F24" w14:paraId="537C3E06" w14:textId="77777777" w:rsidTr="0007675F">
        <w:tc>
          <w:tcPr>
            <w:tcW w:w="6393" w:type="dxa"/>
          </w:tcPr>
          <w:p w14:paraId="04ED3341" w14:textId="77777777" w:rsidR="00146D8D" w:rsidRDefault="00146D8D" w:rsidP="00146D8D">
            <w:pPr>
              <w:pStyle w:val="TableText"/>
            </w:pPr>
            <w:r>
              <w:t>Description</w:t>
            </w:r>
          </w:p>
        </w:tc>
        <w:tc>
          <w:tcPr>
            <w:tcW w:w="3681" w:type="dxa"/>
            <w:vAlign w:val="top"/>
          </w:tcPr>
          <w:p w14:paraId="1AD4097A" w14:textId="3E631618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  <w:tr w:rsidR="00146D8D" w:rsidRPr="00CC7F24" w14:paraId="08564816" w14:textId="77777777" w:rsidTr="0007675F">
        <w:tc>
          <w:tcPr>
            <w:tcW w:w="6393" w:type="dxa"/>
          </w:tcPr>
          <w:p w14:paraId="60644891" w14:textId="77777777" w:rsidR="00146D8D" w:rsidRDefault="00146D8D" w:rsidP="00146D8D">
            <w:pPr>
              <w:pStyle w:val="TableText"/>
            </w:pPr>
            <w:r>
              <w:t>Physical Address</w:t>
            </w:r>
          </w:p>
        </w:tc>
        <w:tc>
          <w:tcPr>
            <w:tcW w:w="3681" w:type="dxa"/>
            <w:vAlign w:val="top"/>
          </w:tcPr>
          <w:p w14:paraId="0240BB18" w14:textId="6AF89350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  <w:tr w:rsidR="00146D8D" w:rsidRPr="00CC7F24" w14:paraId="3B0972E3" w14:textId="77777777" w:rsidTr="0007675F">
        <w:tc>
          <w:tcPr>
            <w:tcW w:w="6393" w:type="dxa"/>
          </w:tcPr>
          <w:p w14:paraId="71182897" w14:textId="77777777" w:rsidR="00146D8D" w:rsidRDefault="00146D8D" w:rsidP="00146D8D">
            <w:pPr>
              <w:pStyle w:val="TableText"/>
            </w:pPr>
            <w:r>
              <w:t>IP Address</w:t>
            </w:r>
          </w:p>
        </w:tc>
        <w:tc>
          <w:tcPr>
            <w:tcW w:w="3681" w:type="dxa"/>
            <w:vAlign w:val="top"/>
          </w:tcPr>
          <w:p w14:paraId="46DA2D52" w14:textId="555A6E3F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  <w:tr w:rsidR="00146D8D" w:rsidRPr="00CC7F24" w14:paraId="7EACB875" w14:textId="77777777" w:rsidTr="0007675F">
        <w:tc>
          <w:tcPr>
            <w:tcW w:w="6393" w:type="dxa"/>
          </w:tcPr>
          <w:p w14:paraId="74894EF8" w14:textId="77777777" w:rsidR="00146D8D" w:rsidRDefault="00146D8D" w:rsidP="00146D8D">
            <w:pPr>
              <w:pStyle w:val="TableText"/>
            </w:pPr>
            <w:r>
              <w:t>Subnet Mask</w:t>
            </w:r>
          </w:p>
        </w:tc>
        <w:tc>
          <w:tcPr>
            <w:tcW w:w="3681" w:type="dxa"/>
            <w:vAlign w:val="top"/>
          </w:tcPr>
          <w:p w14:paraId="52A77E7F" w14:textId="1A151583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  <w:tr w:rsidR="00146D8D" w:rsidRPr="00CC7F24" w14:paraId="33707FD6" w14:textId="77777777" w:rsidTr="0007675F">
        <w:tc>
          <w:tcPr>
            <w:tcW w:w="6393" w:type="dxa"/>
          </w:tcPr>
          <w:p w14:paraId="432D570A" w14:textId="77777777" w:rsidR="00146D8D" w:rsidRDefault="00146D8D" w:rsidP="00146D8D">
            <w:pPr>
              <w:pStyle w:val="TableText"/>
            </w:pPr>
            <w:r>
              <w:t>Default Gateway</w:t>
            </w:r>
          </w:p>
        </w:tc>
        <w:tc>
          <w:tcPr>
            <w:tcW w:w="3681" w:type="dxa"/>
            <w:vAlign w:val="top"/>
          </w:tcPr>
          <w:p w14:paraId="3D710242" w14:textId="7B8B788A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  <w:tr w:rsidR="00146D8D" w:rsidRPr="00CC7F24" w14:paraId="23236061" w14:textId="77777777" w:rsidTr="0007675F">
        <w:tc>
          <w:tcPr>
            <w:tcW w:w="6393" w:type="dxa"/>
          </w:tcPr>
          <w:p w14:paraId="7DE4F0C2" w14:textId="77777777" w:rsidR="00146D8D" w:rsidRDefault="00146D8D" w:rsidP="00146D8D">
            <w:pPr>
              <w:pStyle w:val="TableText"/>
            </w:pPr>
            <w:r>
              <w:t>IPv6 Default Gateway</w:t>
            </w:r>
          </w:p>
        </w:tc>
        <w:tc>
          <w:tcPr>
            <w:tcW w:w="3681" w:type="dxa"/>
            <w:vAlign w:val="top"/>
          </w:tcPr>
          <w:p w14:paraId="52F52F46" w14:textId="7451D96F" w:rsidR="00146D8D" w:rsidRPr="004B3202" w:rsidRDefault="00146D8D" w:rsidP="00146D8D">
            <w:pPr>
              <w:pStyle w:val="ConfigWindow"/>
            </w:pPr>
            <w:r w:rsidRPr="00D818ED">
              <w:t>blank</w:t>
            </w:r>
          </w:p>
        </w:tc>
      </w:tr>
    </w:tbl>
    <w:p w14:paraId="1F353BD0" w14:textId="77777777" w:rsidR="002B3370" w:rsidRDefault="002B3370" w:rsidP="002B3370">
      <w:pPr>
        <w:pStyle w:val="BodyTextL25"/>
      </w:pP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allows you to record network configuration for PC-A. Type your answers in the cells marked as &quot;blank&quot;"/>
      </w:tblPr>
      <w:tblGrid>
        <w:gridCol w:w="6393"/>
        <w:gridCol w:w="3681"/>
      </w:tblGrid>
      <w:tr w:rsidR="003C4064" w:rsidRPr="00D92E2B" w14:paraId="5069DC2F" w14:textId="77777777" w:rsidTr="003C4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74" w:type="dxa"/>
            <w:gridSpan w:val="2"/>
          </w:tcPr>
          <w:p w14:paraId="5844547B" w14:textId="77777777" w:rsidR="003C4064" w:rsidRDefault="003C4064" w:rsidP="00004BA6">
            <w:pPr>
              <w:pStyle w:val="TableHeading"/>
            </w:pPr>
            <w:r>
              <w:t>PC-B Network Configuration (2 points)</w:t>
            </w:r>
          </w:p>
        </w:tc>
      </w:tr>
      <w:tr w:rsidR="00146D8D" w:rsidRPr="00D92E2B" w14:paraId="1BC66499" w14:textId="77777777" w:rsidTr="0007675F">
        <w:tc>
          <w:tcPr>
            <w:tcW w:w="6393" w:type="dxa"/>
          </w:tcPr>
          <w:p w14:paraId="0830C753" w14:textId="77777777" w:rsidR="00146D8D" w:rsidRDefault="00146D8D" w:rsidP="00146D8D">
            <w:pPr>
              <w:pStyle w:val="TableText"/>
            </w:pPr>
            <w:r>
              <w:t>Description</w:t>
            </w:r>
          </w:p>
        </w:tc>
        <w:tc>
          <w:tcPr>
            <w:tcW w:w="3681" w:type="dxa"/>
            <w:vAlign w:val="top"/>
          </w:tcPr>
          <w:p w14:paraId="525B833C" w14:textId="035FF5CA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  <w:tr w:rsidR="00146D8D" w:rsidRPr="00D92E2B" w14:paraId="01E3C19E" w14:textId="77777777" w:rsidTr="0007675F">
        <w:tc>
          <w:tcPr>
            <w:tcW w:w="6393" w:type="dxa"/>
          </w:tcPr>
          <w:p w14:paraId="250E0638" w14:textId="77777777" w:rsidR="00146D8D" w:rsidRDefault="00146D8D" w:rsidP="00146D8D">
            <w:pPr>
              <w:pStyle w:val="TableText"/>
            </w:pPr>
            <w:r>
              <w:t>Physical Address</w:t>
            </w:r>
          </w:p>
        </w:tc>
        <w:tc>
          <w:tcPr>
            <w:tcW w:w="3681" w:type="dxa"/>
            <w:vAlign w:val="top"/>
          </w:tcPr>
          <w:p w14:paraId="26115482" w14:textId="24BB141F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  <w:tr w:rsidR="00146D8D" w:rsidRPr="00D92E2B" w14:paraId="0DEAC879" w14:textId="77777777" w:rsidTr="0007675F">
        <w:tc>
          <w:tcPr>
            <w:tcW w:w="6393" w:type="dxa"/>
          </w:tcPr>
          <w:p w14:paraId="19877B54" w14:textId="77777777" w:rsidR="00146D8D" w:rsidRDefault="00146D8D" w:rsidP="00146D8D">
            <w:pPr>
              <w:pStyle w:val="TableText"/>
            </w:pPr>
            <w:r>
              <w:t>IP Address</w:t>
            </w:r>
          </w:p>
        </w:tc>
        <w:tc>
          <w:tcPr>
            <w:tcW w:w="3681" w:type="dxa"/>
            <w:vAlign w:val="top"/>
          </w:tcPr>
          <w:p w14:paraId="7D931071" w14:textId="65D35D52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  <w:tr w:rsidR="00146D8D" w:rsidRPr="00D92E2B" w14:paraId="21F81C99" w14:textId="77777777" w:rsidTr="0007675F">
        <w:tc>
          <w:tcPr>
            <w:tcW w:w="6393" w:type="dxa"/>
          </w:tcPr>
          <w:p w14:paraId="03198288" w14:textId="77777777" w:rsidR="00146D8D" w:rsidRDefault="00146D8D" w:rsidP="00146D8D">
            <w:pPr>
              <w:pStyle w:val="TableText"/>
            </w:pPr>
            <w:r>
              <w:t>Subnet Mask</w:t>
            </w:r>
          </w:p>
        </w:tc>
        <w:tc>
          <w:tcPr>
            <w:tcW w:w="3681" w:type="dxa"/>
            <w:vAlign w:val="top"/>
          </w:tcPr>
          <w:p w14:paraId="04B15435" w14:textId="1138011A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  <w:tr w:rsidR="00146D8D" w:rsidRPr="00D92E2B" w14:paraId="5056E99F" w14:textId="77777777" w:rsidTr="0007675F">
        <w:tc>
          <w:tcPr>
            <w:tcW w:w="6393" w:type="dxa"/>
          </w:tcPr>
          <w:p w14:paraId="466DCB8D" w14:textId="77777777" w:rsidR="00146D8D" w:rsidRDefault="00146D8D" w:rsidP="00146D8D">
            <w:pPr>
              <w:pStyle w:val="TableText"/>
            </w:pPr>
            <w:r>
              <w:t>Default Gateway</w:t>
            </w:r>
          </w:p>
        </w:tc>
        <w:tc>
          <w:tcPr>
            <w:tcW w:w="3681" w:type="dxa"/>
            <w:vAlign w:val="top"/>
          </w:tcPr>
          <w:p w14:paraId="7D26B0BB" w14:textId="044C2719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  <w:tr w:rsidR="00146D8D" w:rsidRPr="00D92E2B" w14:paraId="343C106C" w14:textId="77777777" w:rsidTr="0007675F">
        <w:tc>
          <w:tcPr>
            <w:tcW w:w="6393" w:type="dxa"/>
          </w:tcPr>
          <w:p w14:paraId="314D63FC" w14:textId="77777777" w:rsidR="00146D8D" w:rsidRDefault="00146D8D" w:rsidP="00146D8D">
            <w:pPr>
              <w:pStyle w:val="TableText"/>
            </w:pPr>
            <w:r>
              <w:t>IPv6 Default Gateway</w:t>
            </w:r>
          </w:p>
        </w:tc>
        <w:tc>
          <w:tcPr>
            <w:tcW w:w="3681" w:type="dxa"/>
            <w:vAlign w:val="top"/>
          </w:tcPr>
          <w:p w14:paraId="0101919E" w14:textId="1412F7D0" w:rsidR="00146D8D" w:rsidRPr="004B3202" w:rsidRDefault="00146D8D" w:rsidP="00146D8D">
            <w:pPr>
              <w:pStyle w:val="ConfigWindow"/>
            </w:pPr>
            <w:r w:rsidRPr="00E242D7">
              <w:t>blank</w:t>
            </w:r>
          </w:p>
        </w:tc>
      </w:tr>
    </w:tbl>
    <w:p w14:paraId="7F4ED7A6" w14:textId="77777777" w:rsidR="005552A5" w:rsidRDefault="005552A5" w:rsidP="005552A5">
      <w:pPr>
        <w:pStyle w:val="BodyTextL25"/>
        <w:rPr>
          <w:b/>
          <w:bCs/>
        </w:rPr>
      </w:pPr>
      <w:r w:rsidRPr="003D77AB">
        <w:rPr>
          <w:b/>
          <w:bCs/>
        </w:rPr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1</w:t>
      </w:r>
      <w:r>
        <w:rPr>
          <w:b/>
          <w:bCs/>
        </w:rPr>
        <w:t xml:space="preserve"> (16 points)</w:t>
      </w:r>
      <w:r w:rsidRPr="003D77AB">
        <w:rPr>
          <w:b/>
          <w:bCs/>
        </w:rPr>
        <w:t>:</w:t>
      </w:r>
    </w:p>
    <w:p w14:paraId="0EB3ED89" w14:textId="77777777" w:rsidR="005552A5" w:rsidRPr="003D77AB" w:rsidRDefault="005552A5" w:rsidP="005552A5">
      <w:pPr>
        <w:pStyle w:val="AnswerLineL25"/>
      </w:pPr>
      <w:r>
        <w:t>Enter score here.</w:t>
      </w:r>
    </w:p>
    <w:p w14:paraId="27AC6422" w14:textId="77777777" w:rsidR="005552A5" w:rsidRDefault="005552A5" w:rsidP="005552A5">
      <w:pPr>
        <w:pStyle w:val="BodyTextL25"/>
        <w:rPr>
          <w:b/>
          <w:bCs/>
        </w:rPr>
      </w:pPr>
      <w:r w:rsidRPr="003D77AB">
        <w:rPr>
          <w:b/>
          <w:bCs/>
        </w:rPr>
        <w:t>Points for S</w:t>
      </w:r>
      <w:r>
        <w:rPr>
          <w:b/>
          <w:bCs/>
        </w:rPr>
        <w:t xml:space="preserve">tep </w:t>
      </w:r>
      <w:r w:rsidRPr="003D77AB">
        <w:rPr>
          <w:b/>
          <w:bCs/>
        </w:rPr>
        <w:t>2</w:t>
      </w:r>
      <w:r>
        <w:rPr>
          <w:b/>
          <w:bCs/>
        </w:rPr>
        <w:t xml:space="preserve"> (4 points):</w:t>
      </w:r>
    </w:p>
    <w:p w14:paraId="1B8A2B25" w14:textId="77777777" w:rsidR="005552A5" w:rsidRPr="003D77AB" w:rsidRDefault="005552A5" w:rsidP="005552A5">
      <w:pPr>
        <w:pStyle w:val="AnswerLineL25"/>
      </w:pPr>
      <w:r>
        <w:t>Enter score here.</w:t>
      </w:r>
    </w:p>
    <w:p w14:paraId="1EA5E629" w14:textId="77777777" w:rsidR="005552A5" w:rsidRDefault="005552A5" w:rsidP="005552A5">
      <w:pPr>
        <w:pStyle w:val="BodyTextL25"/>
        <w:rPr>
          <w:b/>
        </w:rPr>
      </w:pPr>
      <w:r w:rsidRPr="001812E2">
        <w:rPr>
          <w:b/>
        </w:rPr>
        <w:t xml:space="preserve">Instructor Sign-off </w:t>
      </w:r>
      <w:r>
        <w:rPr>
          <w:b/>
        </w:rPr>
        <w:t>Part</w:t>
      </w:r>
      <w:r w:rsidRPr="001812E2">
        <w:rPr>
          <w:b/>
        </w:rPr>
        <w:t xml:space="preserve"> </w:t>
      </w:r>
      <w:r>
        <w:rPr>
          <w:b/>
        </w:rPr>
        <w:t>3</w:t>
      </w:r>
      <w:r w:rsidRPr="001812E2">
        <w:rPr>
          <w:b/>
        </w:rPr>
        <w:t>:</w:t>
      </w:r>
    </w:p>
    <w:p w14:paraId="5D7B83D1" w14:textId="77777777" w:rsidR="005552A5" w:rsidRPr="001812E2" w:rsidRDefault="005552A5" w:rsidP="005552A5">
      <w:pPr>
        <w:pStyle w:val="AnswerLineL25"/>
      </w:pPr>
      <w:r>
        <w:t>Instructor Sign-off</w:t>
      </w:r>
    </w:p>
    <w:p w14:paraId="667CC95B" w14:textId="77777777" w:rsidR="005552A5" w:rsidRDefault="005552A5" w:rsidP="005552A5">
      <w:pPr>
        <w:pStyle w:val="BodyTextL25"/>
        <w:rPr>
          <w:b/>
        </w:rPr>
      </w:pPr>
      <w:r>
        <w:rPr>
          <w:b/>
        </w:rPr>
        <w:t>Total Points for Part 3 (20 points)</w:t>
      </w:r>
    </w:p>
    <w:p w14:paraId="5C459F7E" w14:textId="77777777" w:rsidR="005552A5" w:rsidRPr="001812E2" w:rsidRDefault="005552A5" w:rsidP="005552A5">
      <w:pPr>
        <w:pStyle w:val="AnswerLineL25"/>
      </w:pPr>
      <w:r>
        <w:t>Enter score here.</w:t>
      </w:r>
    </w:p>
    <w:p w14:paraId="76049324" w14:textId="77777777" w:rsidR="002B3370" w:rsidRDefault="002B3370" w:rsidP="002B3370">
      <w:pPr>
        <w:pStyle w:val="Heading2"/>
      </w:pPr>
      <w:r>
        <w:t>Test and Verify End-to-End Connectivit</w:t>
      </w:r>
      <w:r w:rsidR="005552A5">
        <w:t>y</w:t>
      </w:r>
    </w:p>
    <w:p w14:paraId="288DBB46" w14:textId="77777777" w:rsidR="002B3370" w:rsidRPr="001812E2" w:rsidRDefault="002B3370" w:rsidP="002B3370">
      <w:pPr>
        <w:pStyle w:val="BodyTextL25"/>
        <w:rPr>
          <w:b/>
        </w:rPr>
      </w:pPr>
      <w:r w:rsidRPr="001812E2">
        <w:rPr>
          <w:b/>
        </w:rPr>
        <w:t xml:space="preserve">Total points: </w:t>
      </w:r>
      <w:r w:rsidR="009F75C8">
        <w:rPr>
          <w:b/>
        </w:rPr>
        <w:t>5</w:t>
      </w:r>
    </w:p>
    <w:p w14:paraId="6056352F" w14:textId="77777777" w:rsidR="002B3370" w:rsidRPr="001812E2" w:rsidRDefault="002B3370" w:rsidP="002B3370">
      <w:pPr>
        <w:pStyle w:val="BodyTextL25"/>
        <w:rPr>
          <w:b/>
        </w:rPr>
      </w:pPr>
      <w:r w:rsidRPr="001812E2">
        <w:rPr>
          <w:b/>
        </w:rPr>
        <w:t>Time: 1</w:t>
      </w:r>
      <w:r>
        <w:rPr>
          <w:b/>
        </w:rPr>
        <w:t>0</w:t>
      </w:r>
      <w:r w:rsidRPr="001812E2">
        <w:rPr>
          <w:b/>
        </w:rPr>
        <w:t xml:space="preserve"> minutes</w:t>
      </w:r>
    </w:p>
    <w:p w14:paraId="66433439" w14:textId="77777777" w:rsidR="002B3370" w:rsidRPr="00C7121F" w:rsidRDefault="002B3370" w:rsidP="002B3370">
      <w:pPr>
        <w:pStyle w:val="BodyTextL25"/>
      </w:pPr>
      <w:r>
        <w:t xml:space="preserve">Use </w:t>
      </w:r>
      <w:r w:rsidRPr="00C7121F">
        <w:t>the ping command</w:t>
      </w:r>
      <w:r>
        <w:t xml:space="preserve"> to test IPv4 and IPv6 connectivity between all network devices.</w:t>
      </w:r>
    </w:p>
    <w:p w14:paraId="3B375AFB" w14:textId="77777777" w:rsidR="002B3370" w:rsidRPr="00C7121F" w:rsidRDefault="002B3370" w:rsidP="002B3370">
      <w:pPr>
        <w:pStyle w:val="BodyTextL25"/>
      </w:pPr>
      <w:r w:rsidRPr="001F1B28">
        <w:rPr>
          <w:b/>
        </w:rPr>
        <w:t>Note</w:t>
      </w:r>
      <w:r w:rsidRPr="00C7121F">
        <w:t>: If pings to host computers fail, temporarily disable the computer firewall and retest.</w:t>
      </w:r>
    </w:p>
    <w:p w14:paraId="55AA14B7" w14:textId="77777777" w:rsidR="002B3370" w:rsidRPr="00C7121F" w:rsidRDefault="002B3370" w:rsidP="002B3370">
      <w:pPr>
        <w:pStyle w:val="BodyTextL25"/>
      </w:pPr>
      <w:r w:rsidRPr="00C7121F">
        <w:t>Use the following table to methodically verify connectivity with each network device. Take corrective action to establish connectivity if a test fails:</w:t>
      </w:r>
    </w:p>
    <w:tbl>
      <w:tblPr>
        <w:tblStyle w:val="LabTableStyle"/>
        <w:tblW w:w="0" w:type="auto"/>
        <w:tblLook w:val="01E0" w:firstRow="1" w:lastRow="1" w:firstColumn="1" w:lastColumn="1" w:noHBand="0" w:noVBand="0"/>
        <w:tblDescription w:val="this table allows you to record the ping results. Type your answers in the cells marked as &quot;blank&quot;"/>
      </w:tblPr>
      <w:tblGrid>
        <w:gridCol w:w="1437"/>
        <w:gridCol w:w="1710"/>
        <w:gridCol w:w="1350"/>
        <w:gridCol w:w="2813"/>
        <w:gridCol w:w="2433"/>
      </w:tblGrid>
      <w:tr w:rsidR="003C4064" w:rsidRPr="00C7121F" w14:paraId="1E852062" w14:textId="77777777" w:rsidTr="0055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7" w:type="dxa"/>
          </w:tcPr>
          <w:p w14:paraId="78E99FE5" w14:textId="77777777" w:rsidR="003C4064" w:rsidRPr="00C7121F" w:rsidRDefault="003C4064" w:rsidP="00004BA6">
            <w:pPr>
              <w:pStyle w:val="TableHeading"/>
            </w:pPr>
            <w:r w:rsidRPr="00C7121F">
              <w:t>From</w:t>
            </w:r>
          </w:p>
        </w:tc>
        <w:tc>
          <w:tcPr>
            <w:tcW w:w="1710" w:type="dxa"/>
          </w:tcPr>
          <w:p w14:paraId="35A81837" w14:textId="77777777" w:rsidR="003C4064" w:rsidRPr="00C7121F" w:rsidRDefault="003C4064" w:rsidP="00004BA6">
            <w:pPr>
              <w:pStyle w:val="TableHeading"/>
            </w:pPr>
            <w:r w:rsidRPr="00C7121F">
              <w:t>To</w:t>
            </w:r>
          </w:p>
        </w:tc>
        <w:tc>
          <w:tcPr>
            <w:tcW w:w="1350" w:type="dxa"/>
          </w:tcPr>
          <w:p w14:paraId="0CB5D1EC" w14:textId="77777777" w:rsidR="003C4064" w:rsidRPr="00C7121F" w:rsidRDefault="003C4064" w:rsidP="00004BA6">
            <w:pPr>
              <w:pStyle w:val="TableHeading"/>
            </w:pPr>
            <w:r>
              <w:t>Protocol</w:t>
            </w:r>
          </w:p>
        </w:tc>
        <w:tc>
          <w:tcPr>
            <w:tcW w:w="2813" w:type="dxa"/>
          </w:tcPr>
          <w:p w14:paraId="3642F957" w14:textId="77777777" w:rsidR="003C4064" w:rsidRPr="00C7121F" w:rsidRDefault="003C4064" w:rsidP="00004BA6">
            <w:pPr>
              <w:pStyle w:val="TableHeading"/>
            </w:pPr>
            <w:r w:rsidRPr="00C7121F">
              <w:t>IP Address</w:t>
            </w:r>
          </w:p>
        </w:tc>
        <w:tc>
          <w:tcPr>
            <w:tcW w:w="2433" w:type="dxa"/>
          </w:tcPr>
          <w:p w14:paraId="426457B2" w14:textId="77777777" w:rsidR="003C4064" w:rsidRPr="00C7121F" w:rsidRDefault="003C4064" w:rsidP="00004BA6">
            <w:pPr>
              <w:pStyle w:val="TableHeading"/>
            </w:pPr>
            <w:r w:rsidRPr="00C7121F">
              <w:t xml:space="preserve">Ping </w:t>
            </w:r>
            <w:r>
              <w:t>R</w:t>
            </w:r>
            <w:r w:rsidRPr="00C7121F">
              <w:t>esults</w:t>
            </w:r>
          </w:p>
        </w:tc>
      </w:tr>
      <w:tr w:rsidR="00146D8D" w:rsidRPr="00C7121F" w14:paraId="56727BEE" w14:textId="77777777" w:rsidTr="0007675F">
        <w:trPr>
          <w:trHeight w:val="293"/>
        </w:trPr>
        <w:tc>
          <w:tcPr>
            <w:tcW w:w="1437" w:type="dxa"/>
            <w:tcBorders>
              <w:bottom w:val="nil"/>
            </w:tcBorders>
          </w:tcPr>
          <w:p w14:paraId="74380579" w14:textId="77777777" w:rsidR="00146D8D" w:rsidRPr="00C7121F" w:rsidRDefault="00146D8D" w:rsidP="00146D8D">
            <w:pPr>
              <w:pStyle w:val="TableText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2436E3CD" w14:textId="77777777" w:rsidR="00146D8D" w:rsidRPr="00C7121F" w:rsidRDefault="00146D8D" w:rsidP="00146D8D">
            <w:pPr>
              <w:pStyle w:val="TableText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/1.2</w:t>
            </w:r>
          </w:p>
        </w:tc>
        <w:tc>
          <w:tcPr>
            <w:tcW w:w="1350" w:type="dxa"/>
          </w:tcPr>
          <w:p w14:paraId="68CDF83A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40B8B139" w14:textId="706BBA05" w:rsidR="00146D8D" w:rsidRPr="00873EF7" w:rsidRDefault="00C71ACD" w:rsidP="00146D8D">
            <w:pPr>
              <w:pStyle w:val="TableText"/>
            </w:pPr>
            <w:r>
              <w:t>172.2</w:t>
            </w:r>
            <w:r w:rsidR="002F4677">
              <w:t>9</w:t>
            </w:r>
            <w:r>
              <w:t>.24</w:t>
            </w:r>
            <w:r w:rsidR="00146D8D">
              <w:t>.1</w:t>
            </w:r>
          </w:p>
        </w:tc>
        <w:tc>
          <w:tcPr>
            <w:tcW w:w="2433" w:type="dxa"/>
            <w:vAlign w:val="top"/>
          </w:tcPr>
          <w:p w14:paraId="08739D9E" w14:textId="70D269C5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5B038D9D" w14:textId="77777777" w:rsidTr="0007675F">
        <w:trPr>
          <w:trHeight w:val="292"/>
        </w:trPr>
        <w:tc>
          <w:tcPr>
            <w:tcW w:w="1437" w:type="dxa"/>
            <w:tcBorders>
              <w:top w:val="nil"/>
              <w:bottom w:val="nil"/>
            </w:tcBorders>
          </w:tcPr>
          <w:p w14:paraId="010948E2" w14:textId="77777777" w:rsidR="00146D8D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5C3DBD66" w14:textId="77777777" w:rsidR="00146D8D" w:rsidRPr="00C7121F" w:rsidRDefault="00146D8D" w:rsidP="00146D8D">
            <w:pPr>
              <w:pStyle w:val="ConfigWindow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/1.2</w:t>
            </w:r>
          </w:p>
        </w:tc>
        <w:tc>
          <w:tcPr>
            <w:tcW w:w="1350" w:type="dxa"/>
          </w:tcPr>
          <w:p w14:paraId="4797CDD8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25C0A9F7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</w:t>
            </w:r>
          </w:p>
        </w:tc>
        <w:tc>
          <w:tcPr>
            <w:tcW w:w="2433" w:type="dxa"/>
            <w:vAlign w:val="top"/>
          </w:tcPr>
          <w:p w14:paraId="6B45420B" w14:textId="0B147056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6C2239D3" w14:textId="77777777" w:rsidTr="0007675F">
        <w:trPr>
          <w:trHeight w:val="292"/>
        </w:trPr>
        <w:tc>
          <w:tcPr>
            <w:tcW w:w="1437" w:type="dxa"/>
            <w:tcBorders>
              <w:top w:val="nil"/>
              <w:bottom w:val="nil"/>
            </w:tcBorders>
          </w:tcPr>
          <w:p w14:paraId="325CB659" w14:textId="77777777" w:rsidR="00146D8D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29CC46E8" w14:textId="77777777" w:rsidR="00146D8D" w:rsidRPr="00C7121F" w:rsidRDefault="00146D8D" w:rsidP="00146D8D">
            <w:pPr>
              <w:pStyle w:val="TableText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/1.3</w:t>
            </w:r>
          </w:p>
        </w:tc>
        <w:tc>
          <w:tcPr>
            <w:tcW w:w="1350" w:type="dxa"/>
          </w:tcPr>
          <w:p w14:paraId="1CC8EC34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631A4A06" w14:textId="0B0EEB9A" w:rsidR="00146D8D" w:rsidRPr="00873EF7" w:rsidRDefault="00C71ACD" w:rsidP="00146D8D">
            <w:pPr>
              <w:pStyle w:val="TableText"/>
            </w:pPr>
            <w:r>
              <w:t>172.2</w:t>
            </w:r>
            <w:r w:rsidR="002F4677">
              <w:t>9</w:t>
            </w:r>
            <w:r>
              <w:t>.24</w:t>
            </w:r>
            <w:r w:rsidR="00146D8D">
              <w:t>.65</w:t>
            </w:r>
          </w:p>
        </w:tc>
        <w:tc>
          <w:tcPr>
            <w:tcW w:w="2433" w:type="dxa"/>
            <w:vAlign w:val="top"/>
          </w:tcPr>
          <w:p w14:paraId="0296BECC" w14:textId="1B201F40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697CFBC5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781149D0" w14:textId="77777777" w:rsidR="00146D8D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4A49B290" w14:textId="77777777" w:rsidR="00146D8D" w:rsidRPr="00C7121F" w:rsidRDefault="00146D8D" w:rsidP="00146D8D">
            <w:pPr>
              <w:pStyle w:val="ConfigWindow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/1.3</w:t>
            </w:r>
          </w:p>
        </w:tc>
        <w:tc>
          <w:tcPr>
            <w:tcW w:w="1350" w:type="dxa"/>
          </w:tcPr>
          <w:p w14:paraId="08541DDA" w14:textId="77777777" w:rsidR="00146D8D" w:rsidRPr="0010678A" w:rsidRDefault="00146D8D" w:rsidP="00146D8D">
            <w:pPr>
              <w:pStyle w:val="TableText"/>
            </w:pPr>
            <w:r w:rsidRPr="0068004E">
              <w:t>IPv6</w:t>
            </w:r>
          </w:p>
        </w:tc>
        <w:tc>
          <w:tcPr>
            <w:tcW w:w="2813" w:type="dxa"/>
          </w:tcPr>
          <w:p w14:paraId="1E09D803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:b::1</w:t>
            </w:r>
          </w:p>
        </w:tc>
        <w:tc>
          <w:tcPr>
            <w:tcW w:w="2433" w:type="dxa"/>
            <w:vAlign w:val="top"/>
          </w:tcPr>
          <w:p w14:paraId="7AB0BE2F" w14:textId="653F0B67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2F515C00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7AD3A794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24D0D200" w14:textId="77777777" w:rsidR="00146D8D" w:rsidRPr="00C7121F" w:rsidRDefault="00146D8D" w:rsidP="00146D8D">
            <w:pPr>
              <w:pStyle w:val="TableText"/>
            </w:pPr>
            <w:r>
              <w:t>R1, G0/0/1.4</w:t>
            </w:r>
          </w:p>
        </w:tc>
        <w:tc>
          <w:tcPr>
            <w:tcW w:w="1350" w:type="dxa"/>
          </w:tcPr>
          <w:p w14:paraId="7A151FF1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17774781" w14:textId="50B02E51" w:rsidR="00146D8D" w:rsidRPr="00873EF7" w:rsidRDefault="00C71ACD" w:rsidP="00146D8D">
            <w:pPr>
              <w:pStyle w:val="TableText"/>
            </w:pPr>
            <w:r>
              <w:t>172.2</w:t>
            </w:r>
            <w:r w:rsidR="002F4677">
              <w:t>9</w:t>
            </w:r>
            <w:r>
              <w:t>.24</w:t>
            </w:r>
            <w:r w:rsidR="00146D8D">
              <w:t>.97</w:t>
            </w:r>
          </w:p>
        </w:tc>
        <w:tc>
          <w:tcPr>
            <w:tcW w:w="2433" w:type="dxa"/>
            <w:vAlign w:val="top"/>
          </w:tcPr>
          <w:p w14:paraId="55FEE984" w14:textId="6B4F7E68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6FAF4DC7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5F4326D1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2E351052" w14:textId="77777777" w:rsidR="00146D8D" w:rsidRPr="00C7121F" w:rsidRDefault="00146D8D" w:rsidP="00146D8D">
            <w:pPr>
              <w:pStyle w:val="ConfigWindow"/>
            </w:pPr>
            <w:r>
              <w:t>R1, G0/0/1.4</w:t>
            </w:r>
          </w:p>
        </w:tc>
        <w:tc>
          <w:tcPr>
            <w:tcW w:w="1350" w:type="dxa"/>
          </w:tcPr>
          <w:p w14:paraId="44BFDEF3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0FD8DCDB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:c::1</w:t>
            </w:r>
          </w:p>
        </w:tc>
        <w:tc>
          <w:tcPr>
            <w:tcW w:w="2433" w:type="dxa"/>
            <w:vAlign w:val="top"/>
          </w:tcPr>
          <w:p w14:paraId="0D9D8977" w14:textId="23066832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1FD34672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3347CA4C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64289AF3" w14:textId="77777777" w:rsidR="00146D8D" w:rsidRPr="00C7121F" w:rsidRDefault="00146D8D" w:rsidP="00146D8D">
            <w:pPr>
              <w:pStyle w:val="TableText"/>
            </w:pPr>
            <w:r>
              <w:t>S1, VLAN 4</w:t>
            </w:r>
          </w:p>
        </w:tc>
        <w:tc>
          <w:tcPr>
            <w:tcW w:w="1350" w:type="dxa"/>
          </w:tcPr>
          <w:p w14:paraId="04CD5836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54BDD3BA" w14:textId="668A4ECE" w:rsidR="00146D8D" w:rsidRPr="00873EF7" w:rsidRDefault="00C71ACD" w:rsidP="00146D8D">
            <w:pPr>
              <w:pStyle w:val="TableText"/>
            </w:pPr>
            <w:r>
              <w:t>172.2</w:t>
            </w:r>
            <w:r w:rsidR="002F4677">
              <w:t>9</w:t>
            </w:r>
            <w:r>
              <w:t>.24</w:t>
            </w:r>
            <w:r w:rsidR="00146D8D">
              <w:t>.98</w:t>
            </w:r>
          </w:p>
        </w:tc>
        <w:tc>
          <w:tcPr>
            <w:tcW w:w="2433" w:type="dxa"/>
            <w:vAlign w:val="top"/>
          </w:tcPr>
          <w:p w14:paraId="117064AF" w14:textId="442EF323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31E5FDA3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07425816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173A0136" w14:textId="77777777" w:rsidR="00146D8D" w:rsidRPr="00C7121F" w:rsidRDefault="00146D8D" w:rsidP="00146D8D">
            <w:pPr>
              <w:pStyle w:val="ConfigWindow"/>
            </w:pPr>
            <w:r>
              <w:t>S1, VLAN 4</w:t>
            </w:r>
          </w:p>
        </w:tc>
        <w:tc>
          <w:tcPr>
            <w:tcW w:w="1350" w:type="dxa"/>
          </w:tcPr>
          <w:p w14:paraId="274D3774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585537E1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:c::98</w:t>
            </w:r>
          </w:p>
        </w:tc>
        <w:tc>
          <w:tcPr>
            <w:tcW w:w="2433" w:type="dxa"/>
            <w:vAlign w:val="top"/>
          </w:tcPr>
          <w:p w14:paraId="584D8B4D" w14:textId="1FFE76F5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08A3E5DB" w14:textId="77777777" w:rsidTr="00DC17FD">
        <w:tc>
          <w:tcPr>
            <w:tcW w:w="1437" w:type="dxa"/>
            <w:tcBorders>
              <w:top w:val="nil"/>
              <w:bottom w:val="nil"/>
            </w:tcBorders>
          </w:tcPr>
          <w:p w14:paraId="5F4028EF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3B6F470B" w14:textId="77777777" w:rsidR="00146D8D" w:rsidRPr="00C7121F" w:rsidRDefault="00146D8D" w:rsidP="00146D8D">
            <w:pPr>
              <w:pStyle w:val="TableText"/>
            </w:pPr>
            <w:r>
              <w:t>S2, VLAN 4</w:t>
            </w:r>
          </w:p>
        </w:tc>
        <w:tc>
          <w:tcPr>
            <w:tcW w:w="1350" w:type="dxa"/>
          </w:tcPr>
          <w:p w14:paraId="37055241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6231589C" w14:textId="4A65B369" w:rsidR="00146D8D" w:rsidRPr="00873EF7" w:rsidRDefault="00C71ACD" w:rsidP="00146D8D">
            <w:pPr>
              <w:pStyle w:val="TableText"/>
            </w:pPr>
            <w:r>
              <w:t>172.2</w:t>
            </w:r>
            <w:r w:rsidR="002F4677">
              <w:t>9</w:t>
            </w:r>
            <w:r>
              <w:t>.24</w:t>
            </w:r>
            <w:r w:rsidR="00146D8D">
              <w:t>.99</w:t>
            </w:r>
            <w:r w:rsidR="00146D8D" w:rsidRPr="00873EF7">
              <w:t>.</w:t>
            </w:r>
          </w:p>
        </w:tc>
        <w:tc>
          <w:tcPr>
            <w:tcW w:w="2433" w:type="dxa"/>
            <w:vAlign w:val="top"/>
          </w:tcPr>
          <w:p w14:paraId="1A214013" w14:textId="5B12E1B0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0BD5023D" w14:textId="77777777" w:rsidTr="00DC17FD">
        <w:tc>
          <w:tcPr>
            <w:tcW w:w="1437" w:type="dxa"/>
            <w:tcBorders>
              <w:top w:val="nil"/>
              <w:bottom w:val="single" w:sz="4" w:space="0" w:color="auto"/>
            </w:tcBorders>
          </w:tcPr>
          <w:p w14:paraId="12B5CAF1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633744DC" w14:textId="77777777" w:rsidR="00146D8D" w:rsidRPr="00C7121F" w:rsidRDefault="00146D8D" w:rsidP="00146D8D">
            <w:pPr>
              <w:pStyle w:val="ConfigWindow"/>
            </w:pPr>
            <w:r>
              <w:t>S2, VLAN 4</w:t>
            </w:r>
          </w:p>
        </w:tc>
        <w:tc>
          <w:tcPr>
            <w:tcW w:w="1350" w:type="dxa"/>
          </w:tcPr>
          <w:p w14:paraId="5A59866F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37873A59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:c::99</w:t>
            </w:r>
          </w:p>
        </w:tc>
        <w:tc>
          <w:tcPr>
            <w:tcW w:w="2433" w:type="dxa"/>
            <w:vAlign w:val="top"/>
          </w:tcPr>
          <w:p w14:paraId="59D642FE" w14:textId="1B0F7905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329E7D0B" w14:textId="77777777" w:rsidTr="00DC17FD">
        <w:tc>
          <w:tcPr>
            <w:tcW w:w="1437" w:type="dxa"/>
            <w:tcBorders>
              <w:top w:val="single" w:sz="4" w:space="0" w:color="auto"/>
              <w:bottom w:val="nil"/>
            </w:tcBorders>
          </w:tcPr>
          <w:p w14:paraId="05C38A39" w14:textId="77777777" w:rsidR="00146D8D" w:rsidRPr="00C7121F" w:rsidRDefault="00146D8D" w:rsidP="00146D8D">
            <w:pPr>
              <w:pStyle w:val="ConfigWindow"/>
            </w:pPr>
            <w:r>
              <w:lastRenderedPageBreak/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399A58B1" w14:textId="77777777" w:rsidR="00146D8D" w:rsidRDefault="00146D8D" w:rsidP="00146D8D">
            <w:pPr>
              <w:pStyle w:val="TableText"/>
            </w:pPr>
            <w:r>
              <w:t>PC-B</w:t>
            </w:r>
          </w:p>
        </w:tc>
        <w:tc>
          <w:tcPr>
            <w:tcW w:w="1350" w:type="dxa"/>
          </w:tcPr>
          <w:p w14:paraId="714949AD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239C67B6" w14:textId="77777777" w:rsidR="00146D8D" w:rsidRPr="00873EF7" w:rsidRDefault="00146D8D" w:rsidP="00146D8D">
            <w:pPr>
              <w:pStyle w:val="TableText"/>
            </w:pPr>
            <w:r>
              <w:t>IP address will vary</w:t>
            </w:r>
            <w:r w:rsidRPr="00873EF7">
              <w:t>.</w:t>
            </w:r>
          </w:p>
        </w:tc>
        <w:tc>
          <w:tcPr>
            <w:tcW w:w="2433" w:type="dxa"/>
            <w:vAlign w:val="top"/>
          </w:tcPr>
          <w:p w14:paraId="42438051" w14:textId="60E3D2C7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362A436C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052FCBC4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15A8DD98" w14:textId="77777777" w:rsidR="00146D8D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350" w:type="dxa"/>
          </w:tcPr>
          <w:p w14:paraId="0A49DD53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4EBC691B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:b::50</w:t>
            </w:r>
          </w:p>
        </w:tc>
        <w:tc>
          <w:tcPr>
            <w:tcW w:w="2433" w:type="dxa"/>
            <w:vAlign w:val="top"/>
          </w:tcPr>
          <w:p w14:paraId="2D19143D" w14:textId="452EE38E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26642713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0E696938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bottom w:val="nil"/>
            </w:tcBorders>
          </w:tcPr>
          <w:p w14:paraId="7CF63ACB" w14:textId="77777777" w:rsidR="00146D8D" w:rsidRDefault="00146D8D" w:rsidP="00146D8D">
            <w:pPr>
              <w:pStyle w:val="TableText"/>
            </w:pPr>
            <w:r>
              <w:t>R1 Loop0</w:t>
            </w:r>
          </w:p>
        </w:tc>
        <w:tc>
          <w:tcPr>
            <w:tcW w:w="1350" w:type="dxa"/>
          </w:tcPr>
          <w:p w14:paraId="0D3A7975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17522CC9" w14:textId="77777777" w:rsidR="00146D8D" w:rsidRPr="00873EF7" w:rsidRDefault="00146D8D" w:rsidP="00146D8D">
            <w:pPr>
              <w:pStyle w:val="TableText"/>
            </w:pPr>
            <w:r>
              <w:t>209.165.201.1</w:t>
            </w:r>
          </w:p>
        </w:tc>
        <w:tc>
          <w:tcPr>
            <w:tcW w:w="2433" w:type="dxa"/>
            <w:vAlign w:val="top"/>
          </w:tcPr>
          <w:p w14:paraId="468CE619" w14:textId="520FF372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7B95AF90" w14:textId="77777777" w:rsidTr="0007675F">
        <w:tc>
          <w:tcPr>
            <w:tcW w:w="1437" w:type="dxa"/>
            <w:tcBorders>
              <w:top w:val="nil"/>
              <w:bottom w:val="single" w:sz="2" w:space="0" w:color="auto"/>
            </w:tcBorders>
          </w:tcPr>
          <w:p w14:paraId="6B3BBD25" w14:textId="77777777" w:rsidR="00146D8D" w:rsidRPr="00C7121F" w:rsidRDefault="00146D8D" w:rsidP="00146D8D">
            <w:pPr>
              <w:pStyle w:val="ConfigWindow"/>
            </w:pPr>
            <w:r>
              <w:t>PC-A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6DD42BF3" w14:textId="77777777" w:rsidR="00146D8D" w:rsidRDefault="00146D8D" w:rsidP="00146D8D">
            <w:pPr>
              <w:pStyle w:val="ConfigWindow"/>
            </w:pPr>
            <w:r>
              <w:t>R1 Loop0</w:t>
            </w:r>
          </w:p>
        </w:tc>
        <w:tc>
          <w:tcPr>
            <w:tcW w:w="1350" w:type="dxa"/>
          </w:tcPr>
          <w:p w14:paraId="7FA6FEB0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4485980E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:209::1</w:t>
            </w:r>
          </w:p>
        </w:tc>
        <w:tc>
          <w:tcPr>
            <w:tcW w:w="2433" w:type="dxa"/>
            <w:vAlign w:val="top"/>
          </w:tcPr>
          <w:p w14:paraId="54271D23" w14:textId="66E77E18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5642635D" w14:textId="77777777" w:rsidTr="0007675F">
        <w:tc>
          <w:tcPr>
            <w:tcW w:w="1437" w:type="dxa"/>
            <w:tcBorders>
              <w:bottom w:val="nil"/>
            </w:tcBorders>
          </w:tcPr>
          <w:p w14:paraId="387D1E13" w14:textId="77777777" w:rsidR="00146D8D" w:rsidRPr="00C7121F" w:rsidRDefault="00146D8D" w:rsidP="00146D8D">
            <w:pPr>
              <w:pStyle w:val="TableText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32F794FF" w14:textId="77777777" w:rsidR="00146D8D" w:rsidRDefault="00146D8D" w:rsidP="00146D8D">
            <w:pPr>
              <w:pStyle w:val="TableText"/>
            </w:pPr>
            <w:r>
              <w:t>R1 Loop0</w:t>
            </w:r>
          </w:p>
        </w:tc>
        <w:tc>
          <w:tcPr>
            <w:tcW w:w="1350" w:type="dxa"/>
          </w:tcPr>
          <w:p w14:paraId="5F1BC929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48011185" w14:textId="77777777" w:rsidR="00146D8D" w:rsidRPr="00873EF7" w:rsidRDefault="00146D8D" w:rsidP="00146D8D">
            <w:pPr>
              <w:pStyle w:val="TableText"/>
            </w:pPr>
            <w:r>
              <w:t>209.165.201.1</w:t>
            </w:r>
          </w:p>
        </w:tc>
        <w:tc>
          <w:tcPr>
            <w:tcW w:w="2433" w:type="dxa"/>
            <w:vAlign w:val="top"/>
          </w:tcPr>
          <w:p w14:paraId="6C09FD2C" w14:textId="1C4A5883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6D5C425E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4BEAD3A8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0AC6AAF4" w14:textId="77777777" w:rsidR="00146D8D" w:rsidRDefault="00146D8D" w:rsidP="00146D8D">
            <w:pPr>
              <w:pStyle w:val="ConfigWindow"/>
            </w:pPr>
            <w:r>
              <w:t>R1 Loop0</w:t>
            </w:r>
          </w:p>
        </w:tc>
        <w:tc>
          <w:tcPr>
            <w:tcW w:w="1350" w:type="dxa"/>
          </w:tcPr>
          <w:p w14:paraId="0298FABB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41D7923A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:209::1</w:t>
            </w:r>
          </w:p>
        </w:tc>
        <w:tc>
          <w:tcPr>
            <w:tcW w:w="2433" w:type="dxa"/>
            <w:vAlign w:val="top"/>
          </w:tcPr>
          <w:p w14:paraId="0611A10E" w14:textId="0704F159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32E4D738" w14:textId="77777777" w:rsidTr="0007675F">
        <w:trPr>
          <w:trHeight w:val="293"/>
        </w:trPr>
        <w:tc>
          <w:tcPr>
            <w:tcW w:w="1437" w:type="dxa"/>
            <w:tcBorders>
              <w:top w:val="nil"/>
              <w:bottom w:val="nil"/>
            </w:tcBorders>
          </w:tcPr>
          <w:p w14:paraId="076AF767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2DA1E995" w14:textId="77777777" w:rsidR="00146D8D" w:rsidRPr="00C7121F" w:rsidRDefault="00146D8D" w:rsidP="00146D8D">
            <w:pPr>
              <w:pStyle w:val="TableText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/1.2</w:t>
            </w:r>
          </w:p>
        </w:tc>
        <w:tc>
          <w:tcPr>
            <w:tcW w:w="1350" w:type="dxa"/>
          </w:tcPr>
          <w:p w14:paraId="378AD7B0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64815D9E" w14:textId="19FACB76" w:rsidR="00146D8D" w:rsidRPr="00873EF7" w:rsidRDefault="00C71ACD" w:rsidP="00146D8D">
            <w:pPr>
              <w:pStyle w:val="TableText"/>
            </w:pPr>
            <w:r>
              <w:t>172.29.24</w:t>
            </w:r>
            <w:r w:rsidR="00146D8D">
              <w:t>.1</w:t>
            </w:r>
          </w:p>
        </w:tc>
        <w:tc>
          <w:tcPr>
            <w:tcW w:w="2433" w:type="dxa"/>
            <w:vAlign w:val="top"/>
          </w:tcPr>
          <w:p w14:paraId="51F158B4" w14:textId="47D3DFBC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0FE9E9E0" w14:textId="77777777" w:rsidTr="0007675F">
        <w:trPr>
          <w:trHeight w:val="292"/>
        </w:trPr>
        <w:tc>
          <w:tcPr>
            <w:tcW w:w="1437" w:type="dxa"/>
            <w:tcBorders>
              <w:top w:val="nil"/>
              <w:bottom w:val="nil"/>
            </w:tcBorders>
          </w:tcPr>
          <w:p w14:paraId="1021536B" w14:textId="77777777" w:rsidR="00146D8D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6989DBB4" w14:textId="77777777" w:rsidR="00146D8D" w:rsidRPr="00C7121F" w:rsidRDefault="00146D8D" w:rsidP="00146D8D">
            <w:pPr>
              <w:pStyle w:val="ConfigWindow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/1.2</w:t>
            </w:r>
          </w:p>
        </w:tc>
        <w:tc>
          <w:tcPr>
            <w:tcW w:w="1350" w:type="dxa"/>
          </w:tcPr>
          <w:p w14:paraId="68BE6C31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6C4991E7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</w:t>
            </w:r>
          </w:p>
        </w:tc>
        <w:tc>
          <w:tcPr>
            <w:tcW w:w="2433" w:type="dxa"/>
            <w:vAlign w:val="top"/>
          </w:tcPr>
          <w:p w14:paraId="5D6F3FA8" w14:textId="41EB949C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7C8B0F05" w14:textId="77777777" w:rsidTr="0007675F">
        <w:trPr>
          <w:trHeight w:val="292"/>
        </w:trPr>
        <w:tc>
          <w:tcPr>
            <w:tcW w:w="1437" w:type="dxa"/>
            <w:tcBorders>
              <w:top w:val="nil"/>
              <w:bottom w:val="nil"/>
            </w:tcBorders>
          </w:tcPr>
          <w:p w14:paraId="1BBDE1B0" w14:textId="77777777" w:rsidR="00146D8D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5E87CFF6" w14:textId="77777777" w:rsidR="00146D8D" w:rsidRPr="00C7121F" w:rsidRDefault="00146D8D" w:rsidP="00146D8D">
            <w:pPr>
              <w:pStyle w:val="TableText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/1.3</w:t>
            </w:r>
          </w:p>
        </w:tc>
        <w:tc>
          <w:tcPr>
            <w:tcW w:w="1350" w:type="dxa"/>
          </w:tcPr>
          <w:p w14:paraId="1B4204F5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4EC4F6C1" w14:textId="4482C215" w:rsidR="00146D8D" w:rsidRPr="00873EF7" w:rsidRDefault="00C71ACD" w:rsidP="00146D8D">
            <w:pPr>
              <w:pStyle w:val="TableText"/>
            </w:pPr>
            <w:r>
              <w:t>172.29.24</w:t>
            </w:r>
            <w:r w:rsidR="00146D8D">
              <w:t>.65</w:t>
            </w:r>
          </w:p>
        </w:tc>
        <w:tc>
          <w:tcPr>
            <w:tcW w:w="2433" w:type="dxa"/>
            <w:vAlign w:val="top"/>
          </w:tcPr>
          <w:p w14:paraId="753B3C73" w14:textId="741AA27F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793BB8C0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7DCC2DC5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1D04E19E" w14:textId="77777777" w:rsidR="00146D8D" w:rsidRPr="00C7121F" w:rsidRDefault="00146D8D" w:rsidP="00146D8D">
            <w:pPr>
              <w:pStyle w:val="ConfigWindow"/>
            </w:pPr>
            <w:r w:rsidRPr="00C7121F">
              <w:t xml:space="preserve">R1, </w:t>
            </w:r>
            <w:r>
              <w:t>G</w:t>
            </w:r>
            <w:r w:rsidRPr="00C7121F">
              <w:t>0/0</w:t>
            </w:r>
            <w:r>
              <w:t>/1.3</w:t>
            </w:r>
          </w:p>
        </w:tc>
        <w:tc>
          <w:tcPr>
            <w:tcW w:w="1350" w:type="dxa"/>
          </w:tcPr>
          <w:p w14:paraId="5F503866" w14:textId="77777777" w:rsidR="00146D8D" w:rsidRPr="00B8401B" w:rsidRDefault="00146D8D" w:rsidP="00146D8D">
            <w:pPr>
              <w:pStyle w:val="TableText"/>
            </w:pPr>
            <w:r w:rsidRPr="0068004E">
              <w:t>IPv6</w:t>
            </w:r>
          </w:p>
        </w:tc>
        <w:tc>
          <w:tcPr>
            <w:tcW w:w="2813" w:type="dxa"/>
          </w:tcPr>
          <w:p w14:paraId="23907E44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:b::1</w:t>
            </w:r>
          </w:p>
        </w:tc>
        <w:tc>
          <w:tcPr>
            <w:tcW w:w="2433" w:type="dxa"/>
            <w:vAlign w:val="top"/>
          </w:tcPr>
          <w:p w14:paraId="7948CF0A" w14:textId="67E8AFEB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46690509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032BA35A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3C266214" w14:textId="77777777" w:rsidR="00146D8D" w:rsidRPr="00C7121F" w:rsidRDefault="00146D8D" w:rsidP="00146D8D">
            <w:pPr>
              <w:pStyle w:val="TableText"/>
            </w:pPr>
            <w:r>
              <w:t>R1, G0/0/1.4</w:t>
            </w:r>
          </w:p>
        </w:tc>
        <w:tc>
          <w:tcPr>
            <w:tcW w:w="1350" w:type="dxa"/>
          </w:tcPr>
          <w:p w14:paraId="278D5D74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754700DB" w14:textId="6142670D" w:rsidR="00146D8D" w:rsidRPr="00873EF7" w:rsidRDefault="00C71ACD" w:rsidP="00146D8D">
            <w:pPr>
              <w:pStyle w:val="TableText"/>
            </w:pPr>
            <w:r>
              <w:t>172.29.24</w:t>
            </w:r>
            <w:r w:rsidR="00146D8D">
              <w:t>.97</w:t>
            </w:r>
          </w:p>
        </w:tc>
        <w:tc>
          <w:tcPr>
            <w:tcW w:w="2433" w:type="dxa"/>
            <w:vAlign w:val="top"/>
          </w:tcPr>
          <w:p w14:paraId="3FF8C9F8" w14:textId="11BE31B6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7B4B0F8D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45F31139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18E88137" w14:textId="77777777" w:rsidR="00146D8D" w:rsidRPr="00C7121F" w:rsidRDefault="00146D8D" w:rsidP="00146D8D">
            <w:pPr>
              <w:pStyle w:val="ConfigWindow"/>
            </w:pPr>
            <w:r>
              <w:t>R1, G0/0/1.4</w:t>
            </w:r>
          </w:p>
        </w:tc>
        <w:tc>
          <w:tcPr>
            <w:tcW w:w="1350" w:type="dxa"/>
          </w:tcPr>
          <w:p w14:paraId="2AB1D5BA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036103A3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:c::1</w:t>
            </w:r>
          </w:p>
        </w:tc>
        <w:tc>
          <w:tcPr>
            <w:tcW w:w="2433" w:type="dxa"/>
            <w:vAlign w:val="top"/>
          </w:tcPr>
          <w:p w14:paraId="3BD52722" w14:textId="4DE734FD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5024C992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09A08A03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6EDB5D3E" w14:textId="77777777" w:rsidR="00146D8D" w:rsidRPr="00C7121F" w:rsidRDefault="00146D8D" w:rsidP="00146D8D">
            <w:pPr>
              <w:pStyle w:val="TableText"/>
            </w:pPr>
            <w:r>
              <w:t>S1, VLAN 4</w:t>
            </w:r>
          </w:p>
        </w:tc>
        <w:tc>
          <w:tcPr>
            <w:tcW w:w="1350" w:type="dxa"/>
          </w:tcPr>
          <w:p w14:paraId="709510A7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21ACBDB2" w14:textId="5DC1C371" w:rsidR="00146D8D" w:rsidRPr="00873EF7" w:rsidRDefault="00C71ACD" w:rsidP="00146D8D">
            <w:pPr>
              <w:pStyle w:val="TableText"/>
            </w:pPr>
            <w:r>
              <w:t>172.29.24</w:t>
            </w:r>
            <w:r w:rsidR="00146D8D">
              <w:t>.98</w:t>
            </w:r>
          </w:p>
        </w:tc>
        <w:tc>
          <w:tcPr>
            <w:tcW w:w="2433" w:type="dxa"/>
            <w:vAlign w:val="top"/>
          </w:tcPr>
          <w:p w14:paraId="7AF62635" w14:textId="2BBAB678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077FA56A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2E55CBDE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</w:tcPr>
          <w:p w14:paraId="2C7AD7B8" w14:textId="77777777" w:rsidR="00146D8D" w:rsidRPr="00C7121F" w:rsidRDefault="00146D8D" w:rsidP="00146D8D">
            <w:pPr>
              <w:pStyle w:val="ConfigWindow"/>
            </w:pPr>
            <w:r>
              <w:t>S1, VLAN 4</w:t>
            </w:r>
          </w:p>
        </w:tc>
        <w:tc>
          <w:tcPr>
            <w:tcW w:w="1350" w:type="dxa"/>
          </w:tcPr>
          <w:p w14:paraId="7FB28009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7DE6E36F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:c::98</w:t>
            </w:r>
          </w:p>
        </w:tc>
        <w:tc>
          <w:tcPr>
            <w:tcW w:w="2433" w:type="dxa"/>
            <w:vAlign w:val="top"/>
          </w:tcPr>
          <w:p w14:paraId="1DB0176E" w14:textId="7ED1F2EB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4920C4CA" w14:textId="77777777" w:rsidTr="0007675F">
        <w:tc>
          <w:tcPr>
            <w:tcW w:w="1437" w:type="dxa"/>
            <w:tcBorders>
              <w:top w:val="nil"/>
              <w:bottom w:val="nil"/>
            </w:tcBorders>
          </w:tcPr>
          <w:p w14:paraId="46F98DCD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bottom w:val="nil"/>
            </w:tcBorders>
          </w:tcPr>
          <w:p w14:paraId="6EC1D773" w14:textId="77777777" w:rsidR="00146D8D" w:rsidRPr="00C7121F" w:rsidRDefault="00146D8D" w:rsidP="00146D8D">
            <w:pPr>
              <w:pStyle w:val="TableText"/>
            </w:pPr>
            <w:r>
              <w:t>S2, VLAN 4</w:t>
            </w:r>
          </w:p>
        </w:tc>
        <w:tc>
          <w:tcPr>
            <w:tcW w:w="1350" w:type="dxa"/>
          </w:tcPr>
          <w:p w14:paraId="1D7338C9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IPv4</w:t>
            </w:r>
          </w:p>
        </w:tc>
        <w:tc>
          <w:tcPr>
            <w:tcW w:w="2813" w:type="dxa"/>
          </w:tcPr>
          <w:p w14:paraId="685640F9" w14:textId="07F4DD90" w:rsidR="00146D8D" w:rsidRPr="00873EF7" w:rsidRDefault="00C71ACD" w:rsidP="00146D8D">
            <w:pPr>
              <w:pStyle w:val="TableText"/>
            </w:pPr>
            <w:r>
              <w:t>172.29.24</w:t>
            </w:r>
            <w:r w:rsidR="00146D8D">
              <w:t>.99</w:t>
            </w:r>
            <w:r w:rsidR="00146D8D" w:rsidRPr="00873EF7">
              <w:t>.</w:t>
            </w:r>
          </w:p>
        </w:tc>
        <w:tc>
          <w:tcPr>
            <w:tcW w:w="2433" w:type="dxa"/>
            <w:vAlign w:val="top"/>
          </w:tcPr>
          <w:p w14:paraId="50077503" w14:textId="4385BF42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  <w:tr w:rsidR="00146D8D" w:rsidRPr="00C7121F" w14:paraId="741AF1A4" w14:textId="77777777" w:rsidTr="0007675F">
        <w:tc>
          <w:tcPr>
            <w:tcW w:w="1437" w:type="dxa"/>
            <w:tcBorders>
              <w:top w:val="nil"/>
              <w:bottom w:val="single" w:sz="4" w:space="0" w:color="auto"/>
            </w:tcBorders>
          </w:tcPr>
          <w:p w14:paraId="092A44EA" w14:textId="77777777" w:rsidR="00146D8D" w:rsidRPr="00C7121F" w:rsidRDefault="00146D8D" w:rsidP="00146D8D">
            <w:pPr>
              <w:pStyle w:val="ConfigWindow"/>
            </w:pPr>
            <w:r>
              <w:t>PC-B</w:t>
            </w:r>
          </w:p>
        </w:tc>
        <w:tc>
          <w:tcPr>
            <w:tcW w:w="1710" w:type="dxa"/>
            <w:tcBorders>
              <w:top w:val="nil"/>
            </w:tcBorders>
          </w:tcPr>
          <w:p w14:paraId="35A27C15" w14:textId="77777777" w:rsidR="00146D8D" w:rsidRDefault="00146D8D" w:rsidP="00146D8D">
            <w:pPr>
              <w:pStyle w:val="ConfigWindow"/>
            </w:pPr>
            <w:r>
              <w:t>S2, VLAN 4</w:t>
            </w:r>
          </w:p>
        </w:tc>
        <w:tc>
          <w:tcPr>
            <w:tcW w:w="1350" w:type="dxa"/>
          </w:tcPr>
          <w:p w14:paraId="357EF883" w14:textId="77777777" w:rsidR="00146D8D" w:rsidRPr="0068004E" w:rsidRDefault="00146D8D" w:rsidP="00146D8D">
            <w:pPr>
              <w:pStyle w:val="TableText"/>
              <w:rPr>
                <w:color w:val="000000"/>
              </w:rPr>
            </w:pPr>
            <w:r w:rsidRPr="0068004E">
              <w:rPr>
                <w:color w:val="000000"/>
              </w:rPr>
              <w:t>IPv6</w:t>
            </w:r>
          </w:p>
        </w:tc>
        <w:tc>
          <w:tcPr>
            <w:tcW w:w="2813" w:type="dxa"/>
          </w:tcPr>
          <w:p w14:paraId="63108CFC" w14:textId="77777777" w:rsidR="00146D8D" w:rsidRPr="00873EF7" w:rsidRDefault="00146D8D" w:rsidP="00146D8D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:c::99</w:t>
            </w:r>
          </w:p>
        </w:tc>
        <w:tc>
          <w:tcPr>
            <w:tcW w:w="2433" w:type="dxa"/>
            <w:vAlign w:val="top"/>
          </w:tcPr>
          <w:p w14:paraId="0CFD7FC2" w14:textId="134C7D14" w:rsidR="00146D8D" w:rsidRPr="00146D8D" w:rsidRDefault="00146D8D" w:rsidP="00146D8D">
            <w:pPr>
              <w:pStyle w:val="ConfigWindow"/>
            </w:pPr>
            <w:r w:rsidRPr="00146D8D">
              <w:t>blank</w:t>
            </w:r>
          </w:p>
        </w:tc>
      </w:tr>
    </w:tbl>
    <w:p w14:paraId="48B51B4F" w14:textId="74D73088" w:rsidR="005552A5" w:rsidRDefault="00EE1700" w:rsidP="005552A5">
      <w:pPr>
        <w:pStyle w:val="BodyTextL25"/>
        <w:rPr>
          <w:b/>
        </w:rPr>
      </w:pPr>
      <w:r>
        <w:rPr>
          <w:b/>
        </w:rPr>
        <w:t>I</w:t>
      </w:r>
      <w:r w:rsidR="005552A5" w:rsidRPr="001812E2">
        <w:rPr>
          <w:b/>
        </w:rPr>
        <w:t xml:space="preserve">nstructor Sign-off </w:t>
      </w:r>
      <w:r w:rsidR="005552A5">
        <w:rPr>
          <w:b/>
        </w:rPr>
        <w:t>Part</w:t>
      </w:r>
      <w:r w:rsidR="005552A5" w:rsidRPr="001812E2">
        <w:rPr>
          <w:b/>
        </w:rPr>
        <w:t xml:space="preserve"> </w:t>
      </w:r>
      <w:r w:rsidR="005552A5">
        <w:rPr>
          <w:b/>
        </w:rPr>
        <w:t>4</w:t>
      </w:r>
      <w:r w:rsidR="005552A5" w:rsidRPr="001812E2">
        <w:rPr>
          <w:b/>
        </w:rPr>
        <w:t>:</w:t>
      </w:r>
    </w:p>
    <w:p w14:paraId="66E593EB" w14:textId="77777777" w:rsidR="005552A5" w:rsidRPr="001812E2" w:rsidRDefault="005552A5" w:rsidP="005552A5">
      <w:pPr>
        <w:pStyle w:val="AnswerLineL25"/>
      </w:pPr>
      <w:r>
        <w:t>Instructor Sign-off</w:t>
      </w:r>
    </w:p>
    <w:p w14:paraId="10687FA2" w14:textId="77777777" w:rsidR="005552A5" w:rsidRDefault="005552A5" w:rsidP="005552A5">
      <w:pPr>
        <w:pStyle w:val="BodyTextL25"/>
        <w:rPr>
          <w:b/>
        </w:rPr>
      </w:pPr>
      <w:r>
        <w:rPr>
          <w:b/>
        </w:rPr>
        <w:t>Total Points for Part 4 (5 points)</w:t>
      </w:r>
    </w:p>
    <w:p w14:paraId="13F5147D" w14:textId="77777777" w:rsidR="005552A5" w:rsidRPr="001812E2" w:rsidRDefault="005552A5" w:rsidP="005552A5">
      <w:pPr>
        <w:pStyle w:val="AnswerLineL25"/>
      </w:pPr>
      <w:r>
        <w:t>Enter score here.</w:t>
      </w:r>
    </w:p>
    <w:p w14:paraId="3C1FC073" w14:textId="77777777" w:rsidR="002B3370" w:rsidRPr="00E82B4E" w:rsidRDefault="002B3370" w:rsidP="002B3370">
      <w:pPr>
        <w:pStyle w:val="Heading2"/>
      </w:pPr>
      <w:r w:rsidRPr="00E82B4E">
        <w:t>Cleanup</w:t>
      </w:r>
    </w:p>
    <w:p w14:paraId="2926C8BB" w14:textId="77777777" w:rsidR="002B3370" w:rsidRPr="00C30F5F" w:rsidRDefault="002B3370" w:rsidP="002B3370">
      <w:pPr>
        <w:pStyle w:val="BodyTextL25Bold"/>
      </w:pPr>
      <w:r w:rsidRPr="00C30F5F">
        <w:t xml:space="preserve">NOTE: DO NOT PROCEED WITH CLEANUP UNTIL YOUR INSTRUCTOR HAS GRADED YOUR SKILLS </w:t>
      </w:r>
      <w:r>
        <w:t xml:space="preserve">EXAM </w:t>
      </w:r>
      <w:r w:rsidRPr="00C30F5F">
        <w:t>AND HAS INFORMED YOU THAT YOU MAY BEGIN CLEANUP.</w:t>
      </w:r>
    </w:p>
    <w:p w14:paraId="49A4DCC5" w14:textId="5B435E9E" w:rsidR="00CF6E34" w:rsidRDefault="00CF6E34" w:rsidP="002B3370">
      <w:pPr>
        <w:pStyle w:val="BodyTextL25"/>
        <w:rPr>
          <w:szCs w:val="20"/>
        </w:rPr>
      </w:pPr>
      <w:r>
        <w:rPr>
          <w:szCs w:val="20"/>
        </w:rPr>
        <w:t>Delete vlan.dat files from the switches</w:t>
      </w:r>
    </w:p>
    <w:p w14:paraId="4FEF7650" w14:textId="649BD770" w:rsidR="002B3370" w:rsidRPr="00C30F5F" w:rsidRDefault="002B3370" w:rsidP="002B3370">
      <w:pPr>
        <w:pStyle w:val="BodyTextL25"/>
        <w:rPr>
          <w:szCs w:val="20"/>
        </w:rPr>
      </w:pPr>
      <w:r w:rsidRPr="00C30F5F">
        <w:rPr>
          <w:szCs w:val="20"/>
        </w:rPr>
        <w:t>Unless directed otherwise by the instructor, restore host computer network connectivity, and then turn o</w:t>
      </w:r>
      <w:r>
        <w:rPr>
          <w:szCs w:val="20"/>
        </w:rPr>
        <w:t>ff power to the host computers.</w:t>
      </w:r>
    </w:p>
    <w:p w14:paraId="309AC6BC" w14:textId="77777777" w:rsidR="002B3370" w:rsidRDefault="002B3370" w:rsidP="002B3370">
      <w:pPr>
        <w:pStyle w:val="BodyTextL25"/>
        <w:rPr>
          <w:szCs w:val="20"/>
        </w:rPr>
      </w:pPr>
      <w:r w:rsidRPr="00C30F5F">
        <w:rPr>
          <w:szCs w:val="20"/>
        </w:rPr>
        <w:t>Before turning off power to the router and switch, remove the NVRAM configuration file</w:t>
      </w:r>
      <w:r>
        <w:rPr>
          <w:szCs w:val="20"/>
        </w:rPr>
        <w:t>s</w:t>
      </w:r>
      <w:r w:rsidRPr="00C30F5F">
        <w:rPr>
          <w:szCs w:val="20"/>
        </w:rPr>
        <w:t xml:space="preserve"> (if saved) from </w:t>
      </w:r>
      <w:r>
        <w:rPr>
          <w:szCs w:val="20"/>
        </w:rPr>
        <w:t>both devices.</w:t>
      </w:r>
    </w:p>
    <w:p w14:paraId="3CC6F4D0" w14:textId="77777777" w:rsidR="002B3370" w:rsidRPr="00C30F5F" w:rsidRDefault="002B3370" w:rsidP="002B3370">
      <w:pPr>
        <w:pStyle w:val="BodyTextL25"/>
        <w:rPr>
          <w:szCs w:val="20"/>
        </w:rPr>
      </w:pPr>
      <w:r w:rsidRPr="00C30F5F">
        <w:rPr>
          <w:szCs w:val="20"/>
        </w:rPr>
        <w:t>Disconnect and neatly put away all LAN cables that were used in the Final.</w:t>
      </w:r>
    </w:p>
    <w:sectPr w:rsidR="002B3370" w:rsidRPr="00C30F5F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DAC8" w14:textId="77777777" w:rsidR="00804596" w:rsidRDefault="00804596" w:rsidP="00710659">
      <w:pPr>
        <w:spacing w:after="0" w:line="240" w:lineRule="auto"/>
      </w:pPr>
      <w:r>
        <w:separator/>
      </w:r>
    </w:p>
    <w:p w14:paraId="72820D7C" w14:textId="77777777" w:rsidR="00804596" w:rsidRDefault="00804596"/>
  </w:endnote>
  <w:endnote w:type="continuationSeparator" w:id="0">
    <w:p w14:paraId="41FE7A9E" w14:textId="77777777" w:rsidR="00804596" w:rsidRDefault="00804596" w:rsidP="00710659">
      <w:pPr>
        <w:spacing w:after="0" w:line="240" w:lineRule="auto"/>
      </w:pPr>
      <w:r>
        <w:continuationSeparator/>
      </w:r>
    </w:p>
    <w:p w14:paraId="5AB2E228" w14:textId="77777777" w:rsidR="00804596" w:rsidRDefault="00804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81AF6" w14:textId="18DA0D6E" w:rsidR="00804596" w:rsidRPr="00CF260B" w:rsidRDefault="00804596" w:rsidP="00CF260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27CD" w14:textId="54F21603" w:rsidR="00804596" w:rsidRPr="00882B63" w:rsidRDefault="0080459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C622" w14:textId="77777777" w:rsidR="00804596" w:rsidRDefault="00804596" w:rsidP="00710659">
      <w:pPr>
        <w:spacing w:after="0" w:line="240" w:lineRule="auto"/>
      </w:pPr>
      <w:r>
        <w:separator/>
      </w:r>
    </w:p>
    <w:p w14:paraId="2341EE21" w14:textId="77777777" w:rsidR="00804596" w:rsidRDefault="00804596"/>
  </w:footnote>
  <w:footnote w:type="continuationSeparator" w:id="0">
    <w:p w14:paraId="7FC9B002" w14:textId="77777777" w:rsidR="00804596" w:rsidRDefault="00804596" w:rsidP="00710659">
      <w:pPr>
        <w:spacing w:after="0" w:line="240" w:lineRule="auto"/>
      </w:pPr>
      <w:r>
        <w:continuationSeparator/>
      </w:r>
    </w:p>
    <w:p w14:paraId="77722A45" w14:textId="77777777" w:rsidR="00804596" w:rsidRDefault="00804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1427F11FD80B4D80891CF1F63A08786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62B9E" w14:textId="3C01F87C" w:rsidR="00804596" w:rsidRDefault="00804596" w:rsidP="008402F2">
        <w:pPr>
          <w:pStyle w:val="PageHead"/>
        </w:pPr>
        <w:r>
          <w:t>CCNAv7 SRWE Practice Skills Assessment v1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EA7D" w14:textId="3488DD7E" w:rsidR="00804596" w:rsidRDefault="00804596" w:rsidP="0007675F">
    <w:pPr>
      <w:pStyle w:val="Title"/>
      <w:rPr>
        <w:rFonts w:cs="Arial"/>
      </w:rPr>
    </w:pPr>
    <w:proofErr w:type="gramStart"/>
    <w:r>
      <w:rPr>
        <w:rFonts w:cs="Arial"/>
      </w:rPr>
      <w:t>Name:_</w:t>
    </w:r>
    <w:proofErr w:type="gramEnd"/>
    <w:r>
      <w:rPr>
        <w:rFonts w:cs="Arial"/>
      </w:rPr>
      <w:t xml:space="preserve">_____________ Per:_____ </w:t>
    </w:r>
    <w:proofErr w:type="spellStart"/>
    <w:r>
      <w:rPr>
        <w:rFonts w:cs="Arial"/>
      </w:rPr>
      <w:t>Instruc</w:t>
    </w:r>
    <w:proofErr w:type="spellEnd"/>
    <w:r>
      <w:rPr>
        <w:rFonts w:cs="Arial"/>
      </w:rPr>
      <w:t xml:space="preserve">. </w:t>
    </w:r>
    <w:proofErr w:type="spellStart"/>
    <w:r>
      <w:rPr>
        <w:rFonts w:cs="Arial"/>
      </w:rPr>
      <w:t>SignOff</w:t>
    </w:r>
    <w:proofErr w:type="spellEnd"/>
    <w:r>
      <w:rPr>
        <w:rFonts w:cs="Arial"/>
      </w:rPr>
      <w:t xml:space="preserve">: </w:t>
    </w:r>
    <w:r w:rsidRPr="00CF6E34">
      <w:rPr>
        <w:rFonts w:cs="Arial"/>
        <w:color w:val="4F81BD" w:themeColor="accent1"/>
        <w14:textFill>
          <w14:gradFill>
            <w14:gsLst>
              <w14:gs w14:pos="0">
                <w14:schemeClr w14:val="accent1">
                  <w14:alpha w14:val="64000"/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delete vlan.dat</w:t>
    </w:r>
  </w:p>
  <w:p w14:paraId="16FBA2F2" w14:textId="77777777" w:rsidR="00804596" w:rsidRDefault="00804596" w:rsidP="006C3FCF">
    <w:pPr>
      <w:ind w:left="-288"/>
    </w:pPr>
    <w:r>
      <w:rPr>
        <w:noProof/>
      </w:rPr>
      <w:drawing>
        <wp:inline distT="0" distB="0" distL="0" distR="0" wp14:anchorId="5111A04E" wp14:editId="2C3FB60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5185"/>
    <w:multiLevelType w:val="multilevel"/>
    <w:tmpl w:val="F92A5A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189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0"/>
    <w:rsid w:val="00001BDF"/>
    <w:rsid w:val="0000380F"/>
    <w:rsid w:val="00004175"/>
    <w:rsid w:val="00004BA6"/>
    <w:rsid w:val="000059C9"/>
    <w:rsid w:val="00012C22"/>
    <w:rsid w:val="000160F7"/>
    <w:rsid w:val="00016D5B"/>
    <w:rsid w:val="00016F30"/>
    <w:rsid w:val="0002047C"/>
    <w:rsid w:val="00021B9A"/>
    <w:rsid w:val="000234B7"/>
    <w:rsid w:val="000242D6"/>
    <w:rsid w:val="00024EE5"/>
    <w:rsid w:val="00035FCE"/>
    <w:rsid w:val="00041AF6"/>
    <w:rsid w:val="00044E62"/>
    <w:rsid w:val="00050BA4"/>
    <w:rsid w:val="0005141D"/>
    <w:rsid w:val="00051738"/>
    <w:rsid w:val="0005242B"/>
    <w:rsid w:val="00052548"/>
    <w:rsid w:val="00060696"/>
    <w:rsid w:val="0006196D"/>
    <w:rsid w:val="00062D89"/>
    <w:rsid w:val="00067A67"/>
    <w:rsid w:val="00070C16"/>
    <w:rsid w:val="00075EA9"/>
    <w:rsid w:val="0007675F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4D88"/>
    <w:rsid w:val="00097163"/>
    <w:rsid w:val="000A22C8"/>
    <w:rsid w:val="000A550A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78A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D8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006D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76D"/>
    <w:rsid w:val="001A3CC7"/>
    <w:rsid w:val="001A67A4"/>
    <w:rsid w:val="001A69AC"/>
    <w:rsid w:val="001B01F6"/>
    <w:rsid w:val="001B408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39DC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27E0"/>
    <w:rsid w:val="002B3370"/>
    <w:rsid w:val="002C04C4"/>
    <w:rsid w:val="002C090C"/>
    <w:rsid w:val="002C1243"/>
    <w:rsid w:val="002C1815"/>
    <w:rsid w:val="002C475E"/>
    <w:rsid w:val="002C6AD6"/>
    <w:rsid w:val="002D468B"/>
    <w:rsid w:val="002D6C2A"/>
    <w:rsid w:val="002D7A86"/>
    <w:rsid w:val="002E2707"/>
    <w:rsid w:val="002F45FF"/>
    <w:rsid w:val="002F4677"/>
    <w:rsid w:val="002F66D3"/>
    <w:rsid w:val="002F6D17"/>
    <w:rsid w:val="002F7A7A"/>
    <w:rsid w:val="00302887"/>
    <w:rsid w:val="003040A7"/>
    <w:rsid w:val="003056EB"/>
    <w:rsid w:val="003071FF"/>
    <w:rsid w:val="00310652"/>
    <w:rsid w:val="00311065"/>
    <w:rsid w:val="0031371D"/>
    <w:rsid w:val="0031789F"/>
    <w:rsid w:val="00320788"/>
    <w:rsid w:val="003233A3"/>
    <w:rsid w:val="0032512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BBD"/>
    <w:rsid w:val="00382ADD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064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62E"/>
    <w:rsid w:val="00434926"/>
    <w:rsid w:val="0043784A"/>
    <w:rsid w:val="00443ACE"/>
    <w:rsid w:val="00444217"/>
    <w:rsid w:val="004478F4"/>
    <w:rsid w:val="00450F7A"/>
    <w:rsid w:val="00452C6D"/>
    <w:rsid w:val="00455E0B"/>
    <w:rsid w:val="00456081"/>
    <w:rsid w:val="0045724D"/>
    <w:rsid w:val="00457934"/>
    <w:rsid w:val="00462B9F"/>
    <w:rsid w:val="004659EE"/>
    <w:rsid w:val="00473E34"/>
    <w:rsid w:val="00476BA9"/>
    <w:rsid w:val="00481650"/>
    <w:rsid w:val="00482015"/>
    <w:rsid w:val="00490807"/>
    <w:rsid w:val="004936C2"/>
    <w:rsid w:val="0049379C"/>
    <w:rsid w:val="00495DA3"/>
    <w:rsid w:val="004A1CA0"/>
    <w:rsid w:val="004A22E9"/>
    <w:rsid w:val="004A4ACD"/>
    <w:rsid w:val="004A506C"/>
    <w:rsid w:val="004A5BC5"/>
    <w:rsid w:val="004B023D"/>
    <w:rsid w:val="004B3202"/>
    <w:rsid w:val="004C0909"/>
    <w:rsid w:val="004C3F97"/>
    <w:rsid w:val="004C5E5B"/>
    <w:rsid w:val="004D01F2"/>
    <w:rsid w:val="004D2CED"/>
    <w:rsid w:val="004D3339"/>
    <w:rsid w:val="004D353F"/>
    <w:rsid w:val="004D36D7"/>
    <w:rsid w:val="004D682B"/>
    <w:rsid w:val="004E51BA"/>
    <w:rsid w:val="004E54E0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2A5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8A2"/>
    <w:rsid w:val="00596998"/>
    <w:rsid w:val="0059790F"/>
    <w:rsid w:val="005A6E62"/>
    <w:rsid w:val="005B2FB3"/>
    <w:rsid w:val="005C63AE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6273"/>
    <w:rsid w:val="00672919"/>
    <w:rsid w:val="00677544"/>
    <w:rsid w:val="00681687"/>
    <w:rsid w:val="00682DC0"/>
    <w:rsid w:val="00686295"/>
    <w:rsid w:val="00686587"/>
    <w:rsid w:val="006904CF"/>
    <w:rsid w:val="00695EE2"/>
    <w:rsid w:val="0069660B"/>
    <w:rsid w:val="006A1B33"/>
    <w:rsid w:val="006A33B7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F7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A71"/>
    <w:rsid w:val="007443E9"/>
    <w:rsid w:val="00745DCE"/>
    <w:rsid w:val="00751D3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64C1"/>
    <w:rsid w:val="007C0EE0"/>
    <w:rsid w:val="007C1B71"/>
    <w:rsid w:val="007C2FBB"/>
    <w:rsid w:val="007C7164"/>
    <w:rsid w:val="007C7413"/>
    <w:rsid w:val="007D1984"/>
    <w:rsid w:val="007D2371"/>
    <w:rsid w:val="007D2AFE"/>
    <w:rsid w:val="007E3264"/>
    <w:rsid w:val="007E3FEA"/>
    <w:rsid w:val="007E6402"/>
    <w:rsid w:val="007F0A0B"/>
    <w:rsid w:val="007F3A60"/>
    <w:rsid w:val="007F3B0D"/>
    <w:rsid w:val="007F3D0B"/>
    <w:rsid w:val="007F7C94"/>
    <w:rsid w:val="00802FFA"/>
    <w:rsid w:val="00804596"/>
    <w:rsid w:val="00810E4B"/>
    <w:rsid w:val="00814BAA"/>
    <w:rsid w:val="00816F0C"/>
    <w:rsid w:val="0082211C"/>
    <w:rsid w:val="00823789"/>
    <w:rsid w:val="00824295"/>
    <w:rsid w:val="00827A65"/>
    <w:rsid w:val="00830473"/>
    <w:rsid w:val="008313F3"/>
    <w:rsid w:val="0083775D"/>
    <w:rsid w:val="008402F2"/>
    <w:rsid w:val="00840469"/>
    <w:rsid w:val="008405BB"/>
    <w:rsid w:val="0084564F"/>
    <w:rsid w:val="00846494"/>
    <w:rsid w:val="008471E5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A3D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340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7652"/>
    <w:rsid w:val="00970A69"/>
    <w:rsid w:val="0098155C"/>
    <w:rsid w:val="00981CCA"/>
    <w:rsid w:val="00983B77"/>
    <w:rsid w:val="00984441"/>
    <w:rsid w:val="00993AA3"/>
    <w:rsid w:val="00996053"/>
    <w:rsid w:val="00997E71"/>
    <w:rsid w:val="009A0B2F"/>
    <w:rsid w:val="009A1CF4"/>
    <w:rsid w:val="009A37D7"/>
    <w:rsid w:val="009A4E17"/>
    <w:rsid w:val="009A6237"/>
    <w:rsid w:val="009A6955"/>
    <w:rsid w:val="009A7A49"/>
    <w:rsid w:val="009B0697"/>
    <w:rsid w:val="009B341C"/>
    <w:rsid w:val="009B5747"/>
    <w:rsid w:val="009B580D"/>
    <w:rsid w:val="009B710B"/>
    <w:rsid w:val="009C0B81"/>
    <w:rsid w:val="009C3182"/>
    <w:rsid w:val="009D2BF4"/>
    <w:rsid w:val="009D2C27"/>
    <w:rsid w:val="009D503E"/>
    <w:rsid w:val="009D5FCD"/>
    <w:rsid w:val="009E2309"/>
    <w:rsid w:val="009E42B9"/>
    <w:rsid w:val="009E4E17"/>
    <w:rsid w:val="009E54B9"/>
    <w:rsid w:val="009F4C2E"/>
    <w:rsid w:val="009F75C8"/>
    <w:rsid w:val="00A014A3"/>
    <w:rsid w:val="00A027CC"/>
    <w:rsid w:val="00A0412D"/>
    <w:rsid w:val="00A1253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2E4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D7F"/>
    <w:rsid w:val="00AC507D"/>
    <w:rsid w:val="00AC66E4"/>
    <w:rsid w:val="00AD0118"/>
    <w:rsid w:val="00AD04F2"/>
    <w:rsid w:val="00AD4578"/>
    <w:rsid w:val="00AD68E9"/>
    <w:rsid w:val="00AD761F"/>
    <w:rsid w:val="00AD7861"/>
    <w:rsid w:val="00AE56C0"/>
    <w:rsid w:val="00AF7ACC"/>
    <w:rsid w:val="00B00914"/>
    <w:rsid w:val="00B02A8E"/>
    <w:rsid w:val="00B052EE"/>
    <w:rsid w:val="00B1081F"/>
    <w:rsid w:val="00B13473"/>
    <w:rsid w:val="00B2496B"/>
    <w:rsid w:val="00B27499"/>
    <w:rsid w:val="00B3010D"/>
    <w:rsid w:val="00B33D11"/>
    <w:rsid w:val="00B35151"/>
    <w:rsid w:val="00B40960"/>
    <w:rsid w:val="00B40AA7"/>
    <w:rsid w:val="00B433F2"/>
    <w:rsid w:val="00B458E8"/>
    <w:rsid w:val="00B47940"/>
    <w:rsid w:val="00B5397B"/>
    <w:rsid w:val="00B53EE9"/>
    <w:rsid w:val="00B54C63"/>
    <w:rsid w:val="00B6183E"/>
    <w:rsid w:val="00B62809"/>
    <w:rsid w:val="00B70A73"/>
    <w:rsid w:val="00B70CDF"/>
    <w:rsid w:val="00B72F2A"/>
    <w:rsid w:val="00B74716"/>
    <w:rsid w:val="00B7675A"/>
    <w:rsid w:val="00B81898"/>
    <w:rsid w:val="00B82DED"/>
    <w:rsid w:val="00B8401B"/>
    <w:rsid w:val="00B8606B"/>
    <w:rsid w:val="00B878E7"/>
    <w:rsid w:val="00B879CC"/>
    <w:rsid w:val="00B9483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88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DC5"/>
    <w:rsid w:val="00C47F2E"/>
    <w:rsid w:val="00C51F01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A21"/>
    <w:rsid w:val="00C71ACD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A17"/>
    <w:rsid w:val="00CA73D5"/>
    <w:rsid w:val="00CB04BB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0B"/>
    <w:rsid w:val="00CF26E3"/>
    <w:rsid w:val="00CF2CA0"/>
    <w:rsid w:val="00CF5D31"/>
    <w:rsid w:val="00CF5F3B"/>
    <w:rsid w:val="00CF6E34"/>
    <w:rsid w:val="00CF7733"/>
    <w:rsid w:val="00CF791A"/>
    <w:rsid w:val="00CF7EB9"/>
    <w:rsid w:val="00D00513"/>
    <w:rsid w:val="00D00D7D"/>
    <w:rsid w:val="00D00E27"/>
    <w:rsid w:val="00D030AE"/>
    <w:rsid w:val="00D139C8"/>
    <w:rsid w:val="00D17F81"/>
    <w:rsid w:val="00D25AE6"/>
    <w:rsid w:val="00D2758C"/>
    <w:rsid w:val="00D275CA"/>
    <w:rsid w:val="00D2789B"/>
    <w:rsid w:val="00D345AB"/>
    <w:rsid w:val="00D41566"/>
    <w:rsid w:val="00D4511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362C"/>
    <w:rsid w:val="00D75B6A"/>
    <w:rsid w:val="00D778DF"/>
    <w:rsid w:val="00D84BDA"/>
    <w:rsid w:val="00D86D9E"/>
    <w:rsid w:val="00D87013"/>
    <w:rsid w:val="00D876A8"/>
    <w:rsid w:val="00D87F26"/>
    <w:rsid w:val="00D90EFD"/>
    <w:rsid w:val="00D913F0"/>
    <w:rsid w:val="00D93063"/>
    <w:rsid w:val="00D933B0"/>
    <w:rsid w:val="00D951FC"/>
    <w:rsid w:val="00D96A1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7FD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B15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27FD"/>
    <w:rsid w:val="00EC6F62"/>
    <w:rsid w:val="00ED2EA2"/>
    <w:rsid w:val="00ED6019"/>
    <w:rsid w:val="00ED6034"/>
    <w:rsid w:val="00ED7830"/>
    <w:rsid w:val="00EE1700"/>
    <w:rsid w:val="00EE281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CA1"/>
    <w:rsid w:val="00F2229D"/>
    <w:rsid w:val="00F25ABB"/>
    <w:rsid w:val="00F266F0"/>
    <w:rsid w:val="00F26F62"/>
    <w:rsid w:val="00F27963"/>
    <w:rsid w:val="00F30103"/>
    <w:rsid w:val="00F30446"/>
    <w:rsid w:val="00F401BD"/>
    <w:rsid w:val="00F4135D"/>
    <w:rsid w:val="00F41F1B"/>
    <w:rsid w:val="00F46BD9"/>
    <w:rsid w:val="00F60BE0"/>
    <w:rsid w:val="00F6252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4A6A"/>
    <w:rsid w:val="00FD5CB1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369497"/>
  <w15:docId w15:val="{D1917B0D-8BBF-46E0-8FEB-BF19EA9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E170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B337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uiPriority w:val="99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uiPriority w:val="99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2B3370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2B3370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2B33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27F11FD80B4D80891CF1F63A08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F46F-0C98-49E2-9D22-06496453494A}"/>
      </w:docPartPr>
      <w:docPartBody>
        <w:p w:rsidR="00760CF9" w:rsidRDefault="0077258A">
          <w:pPr>
            <w:pStyle w:val="1427F11FD80B4D80891CF1F63A08786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8A"/>
    <w:rsid w:val="000303FD"/>
    <w:rsid w:val="00276A42"/>
    <w:rsid w:val="004F07DD"/>
    <w:rsid w:val="00760CF9"/>
    <w:rsid w:val="0077258A"/>
    <w:rsid w:val="00982C02"/>
    <w:rsid w:val="009A2253"/>
    <w:rsid w:val="00CE788C"/>
    <w:rsid w:val="00F22D33"/>
    <w:rsid w:val="00F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27F11FD80B4D80891CF1F63A08786B">
    <w:name w:val="1427F11FD80B4D80891CF1F63A087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5" ma:contentTypeDescription="Create a new document." ma:contentTypeScope="" ma:versionID="38c5a23484ccd66a2ef39418d5e86e4a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71281ac3c0212c59144a16cf9e2cce6f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EB1669AC-511E-4D0C-9F6C-F50ADF6D35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1ABCA-F9BF-4F0D-AA5D-D62EFCD06FD5}"/>
</file>

<file path=customXml/itemProps3.xml><?xml version="1.0" encoding="utf-8"?>
<ds:datastoreItem xmlns:ds="http://schemas.openxmlformats.org/officeDocument/2006/customXml" ds:itemID="{32916F21-E95C-46A1-B4EE-52CBA44C7249}"/>
</file>

<file path=customXml/itemProps4.xml><?xml version="1.0" encoding="utf-8"?>
<ds:datastoreItem xmlns:ds="http://schemas.openxmlformats.org/officeDocument/2006/customXml" ds:itemID="{8B659598-2336-4EEF-BE2D-3CBE18AE234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228</TotalTime>
  <Pages>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CCNAv7 SRWE Practice Skills Assessment v1</vt:lpstr>
    </vt:vector>
  </TitlesOfParts>
  <Company>Cisco Systems, Inc.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CCNAv7 SRWE Practice Skills Assessment v1</dc:title>
  <dc:creator>SP</dc:creator>
  <dc:description>2019</dc:description>
  <cp:lastModifiedBy>Mason, Jeffrey G</cp:lastModifiedBy>
  <cp:revision>6</cp:revision>
  <cp:lastPrinted>2022-02-15T21:01:00Z</cp:lastPrinted>
  <dcterms:created xsi:type="dcterms:W3CDTF">2022-02-14T19:54:00Z</dcterms:created>
  <dcterms:modified xsi:type="dcterms:W3CDTF">2022-02-15T22:22:00Z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25100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