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5068" w14:textId="556241DE" w:rsidR="00785A40" w:rsidRDefault="00785A40" w:rsidP="006530EC">
      <w:pPr>
        <w:pStyle w:val="Title"/>
      </w:pPr>
      <w:proofErr w:type="gramStart"/>
      <w:r>
        <w:t>Name:_</w:t>
      </w:r>
      <w:proofErr w:type="gramEnd"/>
      <w:r>
        <w:t>_________________  Per:_______ Instr. Sign Off:________</w:t>
      </w:r>
      <w:bookmarkStart w:id="0" w:name="_GoBack"/>
      <w:bookmarkEnd w:id="0"/>
    </w:p>
    <w:p w14:paraId="7096BFE2" w14:textId="42D367AE" w:rsidR="004D36D7" w:rsidRPr="00EE7B3F" w:rsidRDefault="00EE7B3F" w:rsidP="006530EC">
      <w:pPr>
        <w:pStyle w:val="Title"/>
        <w:rPr>
          <w:rStyle w:val="LabTitleInstVersred"/>
          <w:color w:val="auto"/>
        </w:rPr>
      </w:pPr>
      <w:r w:rsidRPr="00EE7B3F">
        <w:t xml:space="preserve">1.1.1 - </w:t>
      </w:r>
      <w:sdt>
        <w:sdt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A64E1" w:rsidRPr="00EE7B3F">
            <w:t>Packet Tracer – Troubleshooting Challenge</w:t>
          </w:r>
        </w:sdtContent>
      </w:sdt>
      <w:r w:rsidR="004D36D7" w:rsidRPr="00EE7B3F">
        <w:t xml:space="preserve"> </w:t>
      </w:r>
      <w:r w:rsidR="00153F25">
        <w:t>Newport</w:t>
      </w:r>
    </w:p>
    <w:p w14:paraId="39400A41" w14:textId="19F0202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Device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IP Address / Prefix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Default Gateway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083FED">
            <w:pPr>
              <w:pStyle w:val="ConfigWindow"/>
            </w:pPr>
            <w:r w:rsidRPr="009C342E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083FED">
            <w:pPr>
              <w:pStyle w:val="ConfigWindow"/>
            </w:pPr>
            <w:r w:rsidRPr="009C342E"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083FED">
            <w:pPr>
              <w:pStyle w:val="ConfigWindow"/>
            </w:pPr>
            <w:r w:rsidRPr="009C342E"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083FED">
            <w:pPr>
              <w:pStyle w:val="ConfigWindow"/>
            </w:pPr>
            <w:r w:rsidRPr="009C342E"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083FED">
            <w:pPr>
              <w:pStyle w:val="ConfigWindow"/>
            </w:pPr>
            <w:r w:rsidRPr="009C342E"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 w:rsidRPr="001B0585">
              <w:t>209.165.200.226</w:t>
            </w:r>
            <w:r>
              <w:t xml:space="preserve">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03CC782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62A69EC" w14:textId="5408ECE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2E42E0" w14:textId="72097852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516CEC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5F4D279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011409" w14:textId="02AA453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A49A1" w14:textId="548E5F05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4411" w14:textId="1C28A4C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2C028B0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29F82F" w14:textId="39D2CC7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12B9AD3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9C39C5" w14:textId="66FB12A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613D8B" w14:textId="78C4CF8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63E0F4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1DF385F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1553B" w14:textId="71CCC033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F92E0" w14:textId="56B25612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37656F9" w14:textId="471EE77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08CFB6DE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254</w:t>
            </w:r>
          </w:p>
        </w:tc>
      </w:tr>
      <w:tr w:rsidR="00F41571" w14:paraId="73DEB54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62</w:t>
            </w:r>
          </w:p>
        </w:tc>
      </w:tr>
      <w:tr w:rsidR="00F41571" w14:paraId="664E575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DD8C42" w14:textId="4D3E7498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B5A989D" w14:textId="4C10A19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038246E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D583C" w14:textId="35143A1F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EC824" w14:textId="64067F0B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2B84D82" w14:textId="2864F2C8" w:rsidR="00E4203F" w:rsidRPr="001B0585" w:rsidRDefault="00E4203F" w:rsidP="00083FED">
            <w:pPr>
              <w:pStyle w:val="ConfigWindow"/>
            </w:pPr>
            <w:r w:rsidRPr="00083FED">
              <w:rPr>
                <w:color w:val="F2F2F2" w:themeColor="background1" w:themeShade="F2"/>
              </w:rPr>
              <w:t>fe80::1</w:t>
            </w:r>
          </w:p>
        </w:tc>
      </w:tr>
      <w:tr w:rsidR="00F41571" w14:paraId="5393805D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05F47" w14:textId="7E125095" w:rsidR="00E4203F" w:rsidRPr="009C342E" w:rsidRDefault="00E4203F" w:rsidP="00083FED">
            <w:pPr>
              <w:pStyle w:val="ConfigWindow"/>
            </w:pPr>
            <w:r w:rsidRPr="009C342E"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0B6B" w14:textId="6027E0FF" w:rsidR="00E4203F" w:rsidRDefault="00E4203F" w:rsidP="00083FED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:1::2/64</w:t>
            </w:r>
          </w:p>
        </w:tc>
        <w:tc>
          <w:tcPr>
            <w:tcW w:w="2515" w:type="dxa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2E1E084C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439B" w14:textId="704542A7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7E67" w14:textId="4DC21010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vAlign w:val="center"/>
          </w:tcPr>
          <w:p w14:paraId="2FCB879B" w14:textId="438545CF" w:rsidR="00E4203F" w:rsidRPr="001B0585" w:rsidRDefault="00E4203F" w:rsidP="00083FED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07638D" w14:textId="30AC46B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lastRenderedPageBreak/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82F129" w14:textId="74EF7D23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68A056B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A9C9" w14:textId="1F6A116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28473" w14:textId="29848F6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A31D1B" w14:textId="0822EF8C" w:rsidR="00E4203F" w:rsidRPr="001B0585" w:rsidRDefault="00E4203F" w:rsidP="00083FED">
            <w:pPr>
              <w:pStyle w:val="ConfigWindow"/>
            </w:pPr>
            <w:r w:rsidRPr="00083FED">
              <w:rPr>
                <w:color w:val="F2F2F2" w:themeColor="background1" w:themeShade="F2"/>
              </w:rPr>
              <w:t>fe80::1</w:t>
            </w:r>
          </w:p>
        </w:tc>
      </w:tr>
      <w:tr w:rsidR="00F41571" w14:paraId="260419D9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 w:rsidRPr="001B0585">
              <w:t>64.100.0.3</w:t>
            </w:r>
            <w:r>
              <w:t xml:space="preserve">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 w:rsidRPr="001B0585"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083FED">
            <w:pPr>
              <w:pStyle w:val="ConfigWindow"/>
            </w:pPr>
            <w:r w:rsidRPr="009C342E"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083FED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acad</w:t>
            </w:r>
            <w:r w:rsidRPr="001B0585">
              <w:t>::</w:t>
            </w:r>
            <w:proofErr w:type="gramEnd"/>
            <w:r w:rsidRPr="001B0585">
              <w:t>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083FED">
            <w:pPr>
              <w:pStyle w:val="ConfigWindow"/>
            </w:pPr>
            <w:r>
              <w:t>fe0::1</w:t>
            </w:r>
          </w:p>
        </w:tc>
      </w:tr>
    </w:tbl>
    <w:p w14:paraId="345BEDE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5C21174" w14:textId="77777777" w:rsidR="00D778DF" w:rsidRPr="004C0909" w:rsidRDefault="007904B4" w:rsidP="007904B4">
      <w:pPr>
        <w:pStyle w:val="Bulletlevel1"/>
      </w:pPr>
      <w:r>
        <w:t>Troubleshoot common issues in a LAN.</w:t>
      </w:r>
    </w:p>
    <w:p w14:paraId="41246FE0" w14:textId="77777777" w:rsidR="00D778DF" w:rsidRDefault="00D778DF" w:rsidP="00D452F4">
      <w:pPr>
        <w:pStyle w:val="Heading1"/>
      </w:pPr>
      <w:r w:rsidRPr="00E70096">
        <w:t>Background / Scenario</w:t>
      </w:r>
    </w:p>
    <w:p w14:paraId="2DE4AAF5" w14:textId="03341647" w:rsidR="007904B4" w:rsidRDefault="007904B4" w:rsidP="007904B4">
      <w:pPr>
        <w:pStyle w:val="BodyTextL25"/>
      </w:pPr>
      <w:r>
        <w:t xml:space="preserve">After an update to the network, some devices were misconfigured. You </w:t>
      </w:r>
      <w:r w:rsidR="007124A1">
        <w:t>must</w:t>
      </w:r>
      <w:r>
        <w:t xml:space="preserve"> correct the configurations and verify that all the PCs can access the </w:t>
      </w:r>
      <w:r w:rsidR="00AA4245">
        <w:t>Web server</w:t>
      </w:r>
      <w:r>
        <w:t>, R1,</w:t>
      </w:r>
      <w:r w:rsidR="00AA4245">
        <w:t xml:space="preserve"> and</w:t>
      </w:r>
      <w:r>
        <w:t xml:space="preserve"> </w:t>
      </w:r>
      <w:r w:rsidR="007A6928">
        <w:t xml:space="preserve">the </w:t>
      </w:r>
      <w:r>
        <w:t>switches</w:t>
      </w:r>
      <w:r w:rsidR="00091B2D">
        <w:t>.</w:t>
      </w:r>
      <w:r w:rsidR="00DD2A2C">
        <w:t xml:space="preserve"> </w:t>
      </w:r>
      <w:r w:rsidR="00091B2D">
        <w:t xml:space="preserve">In addition, </w:t>
      </w:r>
      <w:r w:rsidR="001026A6">
        <w:t>all PCs</w:t>
      </w:r>
      <w:r w:rsidR="00091B2D">
        <w:t xml:space="preserve"> should be able to</w:t>
      </w:r>
      <w:r>
        <w:t xml:space="preserve"> access R1 using SSH.</w:t>
      </w:r>
      <w:r w:rsidR="00DD2A2C">
        <w:t xml:space="preserve"> You should verify connectivity for both IPv4 and IPv6 except for the switches.</w:t>
      </w:r>
    </w:p>
    <w:p w14:paraId="387F56E4" w14:textId="77777777" w:rsidR="005C13E6" w:rsidRDefault="005C13E6" w:rsidP="005C13E6">
      <w:pPr>
        <w:pStyle w:val="Heading1"/>
      </w:pPr>
      <w:r>
        <w:t>Instructions</w:t>
      </w:r>
    </w:p>
    <w:p w14:paraId="08353329" w14:textId="77777777" w:rsidR="007904B4" w:rsidRDefault="007904B4" w:rsidP="007904B4">
      <w:pPr>
        <w:pStyle w:val="BodyTextL25"/>
      </w:pPr>
      <w:r>
        <w:t>Router R1 and all the switches have been preconfigured with the following:</w:t>
      </w:r>
    </w:p>
    <w:p w14:paraId="7BF8668F" w14:textId="77777777" w:rsidR="007904B4" w:rsidRPr="007904B4" w:rsidRDefault="007904B4" w:rsidP="007904B4">
      <w:pPr>
        <w:pStyle w:val="Bulletlevel1"/>
      </w:pPr>
      <w:r w:rsidRPr="007904B4">
        <w:t xml:space="preserve">Enable password: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 w:rsidRPr="007904B4">
        <w:t xml:space="preserve">Console password: 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 w:rsidRPr="007904B4">
        <w:t>Admin username and password</w:t>
      </w:r>
      <w:r w:rsidR="001026A6">
        <w:t xml:space="preserve"> for SSH</w:t>
      </w:r>
      <w:r w:rsidRPr="007904B4">
        <w:t xml:space="preserve">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Required number of hosts per subnet:</w:t>
      </w:r>
    </w:p>
    <w:p w14:paraId="20B6FB77" w14:textId="77777777" w:rsidR="007904B4" w:rsidRPr="0038406B" w:rsidRDefault="007904B4" w:rsidP="0038406B">
      <w:pPr>
        <w:pStyle w:val="Bulletlevel1"/>
      </w:pPr>
      <w:r>
        <w:t>IT: 50 h</w:t>
      </w:r>
      <w:r w:rsidRPr="0038406B">
        <w:t>osts</w:t>
      </w:r>
    </w:p>
    <w:p w14:paraId="26D9BB61" w14:textId="77777777" w:rsidR="007904B4" w:rsidRPr="0038406B" w:rsidRDefault="007904B4" w:rsidP="0038406B">
      <w:pPr>
        <w:pStyle w:val="Bulletlevel1"/>
      </w:pPr>
      <w:r w:rsidRPr="0038406B">
        <w:t>Marketing: 50 hosts</w:t>
      </w:r>
    </w:p>
    <w:p w14:paraId="09F64618" w14:textId="77777777" w:rsidR="007904B4" w:rsidRDefault="007904B4" w:rsidP="0038406B">
      <w:pPr>
        <w:pStyle w:val="Bulletlevel1"/>
      </w:pPr>
      <w:r w:rsidRPr="0038406B">
        <w:t>R&amp;D: 1</w:t>
      </w:r>
      <w:r>
        <w:t>00 hosts</w:t>
      </w:r>
    </w:p>
    <w:p w14:paraId="37BD9412" w14:textId="025B4EB1" w:rsidR="00A81353" w:rsidRDefault="00A81353" w:rsidP="001D6A56">
      <w:pPr>
        <w:pStyle w:val="BodyTextL25"/>
      </w:pPr>
      <w:r>
        <w:t xml:space="preserve">If </w:t>
      </w:r>
      <w:r w:rsidR="00605F68">
        <w:t>all</w:t>
      </w:r>
      <w:r>
        <w:t xml:space="preserve"> configuration problems have been fixed, all devices should be able to ping each other and the web server.</w:t>
      </w:r>
    </w:p>
    <w:p w14:paraId="03E697A6" w14:textId="0D0D1F16" w:rsidR="0038406B" w:rsidRDefault="0038406B" w:rsidP="0038406B">
      <w:pPr>
        <w:pStyle w:val="ConfigWindow"/>
      </w:pPr>
      <w:r>
        <w:t>End of document</w:t>
      </w:r>
    </w:p>
    <w:sectPr w:rsidR="0038406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8376" w14:textId="77777777" w:rsidR="00CB67EB" w:rsidRDefault="00CB67EB" w:rsidP="00710659">
      <w:pPr>
        <w:spacing w:after="0" w:line="240" w:lineRule="auto"/>
      </w:pPr>
      <w:r>
        <w:separator/>
      </w:r>
    </w:p>
    <w:p w14:paraId="77834012" w14:textId="77777777" w:rsidR="00CB67EB" w:rsidRDefault="00CB67EB"/>
  </w:endnote>
  <w:endnote w:type="continuationSeparator" w:id="0">
    <w:p w14:paraId="4211A3B3" w14:textId="77777777" w:rsidR="00CB67EB" w:rsidRDefault="00CB67EB" w:rsidP="00710659">
      <w:pPr>
        <w:spacing w:after="0" w:line="240" w:lineRule="auto"/>
      </w:pPr>
      <w:r>
        <w:continuationSeparator/>
      </w:r>
    </w:p>
    <w:p w14:paraId="39C1E37E" w14:textId="77777777" w:rsidR="00CB67EB" w:rsidRDefault="00CB6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47D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AE01" w14:textId="6EEF792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85A40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35DF" w14:textId="4E94F04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85A40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653A" w14:textId="77777777" w:rsidR="00CB67EB" w:rsidRDefault="00CB67EB" w:rsidP="00710659">
      <w:pPr>
        <w:spacing w:after="0" w:line="240" w:lineRule="auto"/>
      </w:pPr>
      <w:r>
        <w:separator/>
      </w:r>
    </w:p>
    <w:p w14:paraId="072961C0" w14:textId="77777777" w:rsidR="00CB67EB" w:rsidRDefault="00CB67EB"/>
  </w:footnote>
  <w:footnote w:type="continuationSeparator" w:id="0">
    <w:p w14:paraId="2F2D7E9A" w14:textId="77777777" w:rsidR="00CB67EB" w:rsidRDefault="00CB67EB" w:rsidP="00710659">
      <w:pPr>
        <w:spacing w:after="0" w:line="240" w:lineRule="auto"/>
      </w:pPr>
      <w:r>
        <w:continuationSeparator/>
      </w:r>
    </w:p>
    <w:p w14:paraId="7F5EA58B" w14:textId="77777777" w:rsidR="00CB67EB" w:rsidRDefault="00CB67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60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4EC0F1" w14:textId="77777777" w:rsidR="00926CB2" w:rsidRDefault="001A64E1" w:rsidP="008402F2">
        <w:pPr>
          <w:pStyle w:val="PageHead"/>
        </w:pPr>
        <w:r>
          <w:t>Packet Tracer – Troubleshooting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F25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5A40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E7B2F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67EB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FD5"/>
    <w:rsid w:val="00EC6F62"/>
    <w:rsid w:val="00ED2EA2"/>
    <w:rsid w:val="00ED6019"/>
    <w:rsid w:val="00ED7830"/>
    <w:rsid w:val="00EE2BFF"/>
    <w:rsid w:val="00EE3909"/>
    <w:rsid w:val="00EE7B3F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80ACD"/>
    <w:rsid w:val="002A2E4B"/>
    <w:rsid w:val="00400745"/>
    <w:rsid w:val="0074177A"/>
    <w:rsid w:val="008C6C43"/>
    <w:rsid w:val="008D66F6"/>
    <w:rsid w:val="00A96077"/>
    <w:rsid w:val="00AD7939"/>
    <w:rsid w:val="00BB3DFE"/>
    <w:rsid w:val="00C45A74"/>
    <w:rsid w:val="00D40B4F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5" ma:contentTypeDescription="Create a new document." ma:contentTypeScope="" ma:versionID="38c5a23484ccd66a2ef39418d5e86e4a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71281ac3c0212c59144a16cf9e2cce6f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70ED0F3C-CF29-4BB7-810B-72C648F55C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566E4B-5B20-4211-91D9-C7A8FF954472}"/>
</file>

<file path=customXml/itemProps3.xml><?xml version="1.0" encoding="utf-8"?>
<ds:datastoreItem xmlns:ds="http://schemas.openxmlformats.org/officeDocument/2006/customXml" ds:itemID="{102C1485-CCCC-4817-9F12-C4F8541DF446}"/>
</file>

<file path=customXml/itemProps4.xml><?xml version="1.0" encoding="utf-8"?>
<ds:datastoreItem xmlns:ds="http://schemas.openxmlformats.org/officeDocument/2006/customXml" ds:itemID="{8B60DB9B-F155-4195-829C-F18B7AD00847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Company>Cisco Systems, Inc.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Troubleshooting Challenge</dc:title>
  <dc:creator>Martin Benson</dc:creator>
  <dc:description>2019</dc:description>
  <cp:lastModifiedBy>Hansen, Michael R</cp:lastModifiedBy>
  <cp:revision>4</cp:revision>
  <cp:lastPrinted>2021-11-22T22:47:00Z</cp:lastPrinted>
  <dcterms:created xsi:type="dcterms:W3CDTF">2021-11-22T23:44:00Z</dcterms:created>
  <dcterms:modified xsi:type="dcterms:W3CDTF">2021-11-23T00:23:00Z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