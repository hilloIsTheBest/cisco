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EE4AD" w14:textId="0682D583" w:rsidR="00364F5D" w:rsidRPr="00364F5D" w:rsidRDefault="00364F5D" w:rsidP="009E755D">
      <w:pPr>
        <w:pStyle w:val="Title"/>
      </w:pPr>
      <w:r w:rsidRPr="00364F5D">
        <w:t>Name: __________________ Per</w:t>
      </w:r>
      <w:proofErr w:type="gramStart"/>
      <w:r w:rsidRPr="00364F5D">
        <w:t>:_</w:t>
      </w:r>
      <w:proofErr w:type="gramEnd"/>
      <w:r w:rsidRPr="00364F5D">
        <w:t xml:space="preserve">______ Instr. </w:t>
      </w:r>
      <w:proofErr w:type="spellStart"/>
      <w:r w:rsidRPr="00364F5D">
        <w:t>SignOff</w:t>
      </w:r>
      <w:proofErr w:type="spellEnd"/>
      <w:r w:rsidRPr="00364F5D">
        <w:t>:</w:t>
      </w:r>
    </w:p>
    <w:p w14:paraId="06A8C367" w14:textId="0751C3C3" w:rsidR="004D36D7" w:rsidRPr="00FD4A68" w:rsidRDefault="00364F5D" w:rsidP="009E755D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364F5D">
            <w:t xml:space="preserve">3.4.6.1 - </w:t>
          </w:r>
          <w:r w:rsidR="00155246" w:rsidRPr="00364F5D">
            <w:t xml:space="preserve">Lab - Configure VLANs and </w:t>
          </w:r>
          <w:proofErr w:type="spellStart"/>
          <w:r w:rsidR="00155246" w:rsidRPr="00364F5D">
            <w:t>Trunking</w:t>
          </w:r>
          <w:proofErr w:type="spellEnd"/>
        </w:sdtContent>
      </w:sdt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77777777" w:rsidR="009440C6" w:rsidRPr="004C0909" w:rsidRDefault="009440C6" w:rsidP="009440C6">
      <w:pPr>
        <w:pStyle w:val="BodyTextL25Bold"/>
      </w:pPr>
      <w:r>
        <w:t>Part 1: Build 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77777777" w:rsidR="009440C6" w:rsidRDefault="009440C6" w:rsidP="009440C6">
      <w:pPr>
        <w:pStyle w:val="BodyTextL25Bold"/>
      </w:pPr>
      <w:r>
        <w:t>Part 4: Configure an 802.1Q Trunk between the Switches</w:t>
      </w:r>
    </w:p>
    <w:p w14:paraId="5C90CFFB" w14:textId="77777777" w:rsidR="009440C6" w:rsidRPr="004C0909" w:rsidRDefault="009440C6" w:rsidP="009440C6">
      <w:pPr>
        <w:pStyle w:val="BodyTextL25Bold"/>
      </w:pPr>
      <w:r>
        <w:t>Part 5: Delete the VLAN Database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674E199" w14:textId="77777777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7D4685EB" w14:textId="77777777" w:rsidR="009440C6" w:rsidRDefault="009440C6" w:rsidP="009440C6">
      <w:pPr>
        <w:pStyle w:val="BodyTextL25"/>
      </w:pPr>
      <w:r>
        <w:t xml:space="preserve">In this lab, you will create VLANs on both switches in the topology, assign VLANs to switch access ports, verify that VLANs are working as expected, and then create a </w:t>
      </w:r>
      <w:r>
        <w:lastRenderedPageBreak/>
        <w:t>VLAN trunk between the two switches to allow hosts in the same VLAN to communicate through the trunk, regardless of which switch the host is actually attached to.</w:t>
      </w:r>
    </w:p>
    <w:p w14:paraId="158C7D1D" w14:textId="77777777" w:rsidR="009440C6" w:rsidRDefault="009440C6" w:rsidP="009440C6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9A87503" w14:textId="77777777" w:rsidR="009440C6" w:rsidRDefault="009440C6" w:rsidP="009440C6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65B8A33A" w14:textId="77777777" w:rsidR="009440C6" w:rsidRDefault="009440C6" w:rsidP="00665FC9">
      <w:pPr>
        <w:pStyle w:val="Heading1"/>
      </w:pPr>
      <w:r>
        <w:t>Required Resources</w:t>
      </w:r>
    </w:p>
    <w:p w14:paraId="775ADCA8" w14:textId="77777777" w:rsidR="009440C6" w:rsidRDefault="009440C6" w:rsidP="009440C6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3D00B25" w14:textId="07D34DDE" w:rsidR="009440C6" w:rsidRDefault="009440C6" w:rsidP="009440C6">
      <w:pPr>
        <w:pStyle w:val="Bulletlevel1"/>
        <w:spacing w:before="60" w:after="60" w:line="276" w:lineRule="auto"/>
      </w:pPr>
      <w:r>
        <w:t xml:space="preserve">2 PCs (Windows with a terminal emulation program, such as </w:t>
      </w:r>
      <w:proofErr w:type="spellStart"/>
      <w:r w:rsidR="00364F5D">
        <w:t>PuTTY</w:t>
      </w:r>
      <w:proofErr w:type="spellEnd"/>
      <w:r w:rsidR="00364F5D">
        <w:t>)</w:t>
      </w:r>
    </w:p>
    <w:p w14:paraId="0F487CDC" w14:textId="77777777" w:rsidR="009440C6" w:rsidRDefault="00EF659C" w:rsidP="009440C6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6AEAC57B" w14:textId="77777777" w:rsidR="009440C6" w:rsidRDefault="009440C6" w:rsidP="009440C6">
      <w:pPr>
        <w:pStyle w:val="Bulletlevel1"/>
        <w:spacing w:before="60" w:after="60" w:line="276" w:lineRule="auto"/>
      </w:pPr>
      <w:r>
        <w:t>Ethernet cables as shown in the topology</w:t>
      </w:r>
    </w:p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64AB9DD4" w:rsidR="009440C6" w:rsidRPr="004C0909" w:rsidRDefault="009440C6" w:rsidP="0097630B">
      <w:pPr>
        <w:pStyle w:val="Heading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Heading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Heading3"/>
      </w:pPr>
      <w:r>
        <w:t>Configure basic settings for each switch.</w:t>
      </w:r>
    </w:p>
    <w:p w14:paraId="523E9CFB" w14:textId="7B941589" w:rsidR="009440C6" w:rsidRDefault="009440C6" w:rsidP="00A94808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2D414DBF" w14:textId="77777777" w:rsidR="009440C6" w:rsidRDefault="009440C6" w:rsidP="00A94808">
      <w:pPr>
        <w:pStyle w:val="SubStepAlpha"/>
        <w:spacing w:before="0"/>
      </w:pPr>
      <w:r>
        <w:t>Enter configuration mode.</w:t>
      </w:r>
    </w:p>
    <w:p w14:paraId="4F49CEA0" w14:textId="77777777" w:rsidR="009440C6" w:rsidRDefault="009440C6" w:rsidP="009440C6">
      <w:pPr>
        <w:pStyle w:val="SubStepAlpha"/>
      </w:pPr>
      <w:r>
        <w:t>Assign a device name to the switch.</w:t>
      </w:r>
    </w:p>
    <w:p w14:paraId="5FB0B19B" w14:textId="77777777" w:rsidR="009440C6" w:rsidRDefault="009440C6" w:rsidP="009440C6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797BD336" w14:textId="77777777" w:rsidR="009440C6" w:rsidRDefault="009440C6" w:rsidP="009440C6">
      <w:pPr>
        <w:pStyle w:val="SubStepAlpha"/>
      </w:pPr>
      <w:r>
        <w:lastRenderedPageBreak/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51A421FA" w14:textId="02AC2C52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</w:t>
      </w:r>
      <w:proofErr w:type="spellStart"/>
      <w:r w:rsidR="00BB557F">
        <w:t>vty</w:t>
      </w:r>
      <w:proofErr w:type="spellEnd"/>
      <w:r>
        <w:t xml:space="preserve"> password and enable login.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768D93B4" w14:textId="77777777" w:rsidR="009440C6" w:rsidRDefault="009440C6" w:rsidP="009440C6">
      <w:pPr>
        <w:pStyle w:val="SubStepAlpha"/>
      </w:pPr>
      <w:r>
        <w:t>Set the clock on the switch.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Default="009440C6" w:rsidP="0097630B">
      <w:pPr>
        <w:pStyle w:val="Heading3"/>
        <w:spacing w:before="120"/>
      </w:pPr>
      <w:r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Heading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31D301A0" w:rsidR="00A67BD6" w:rsidRDefault="00A67BD6" w:rsidP="00A67BD6">
      <w:pPr>
        <w:pStyle w:val="AnswerLineL25"/>
      </w:pPr>
      <w:r>
        <w:t>Type your answers here.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7027DBBE" w:rsidR="00A67BD6" w:rsidRDefault="00A67BD6" w:rsidP="00A67BD6">
      <w:pPr>
        <w:pStyle w:val="AnswerLineL25"/>
      </w:pPr>
      <w:r>
        <w:t>Type your answers here.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t>Can PC-B ping S2?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52112FD0" w14:textId="77777777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lastRenderedPageBreak/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</w:t>
      </w:r>
      <w:proofErr w:type="spellStart"/>
      <w:r>
        <w:t>Parking_Lot</w:t>
      </w:r>
      <w:proofErr w:type="spellEnd"/>
      <w:r>
        <w:t xml:space="preserve">, and Native VLANs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Heading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proofErr w:type="gramStart"/>
      <w:r w:rsidRPr="002B6E0A">
        <w:t>S</w:t>
      </w:r>
      <w:r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lastRenderedPageBreak/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75901A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68DC9DE9" w:rsidR="00A67BD6" w:rsidRDefault="00A67BD6" w:rsidP="00A67BD6">
      <w:pPr>
        <w:pStyle w:val="AnswerLineL50"/>
      </w:pPr>
      <w:r>
        <w:t>Type your answers here.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353925FF" w:rsidR="009440C6" w:rsidRDefault="00A67BD6" w:rsidP="00A67BD6">
      <w:pPr>
        <w:pStyle w:val="AnswerLineL50"/>
      </w:pPr>
      <w:r>
        <w:t>Type your answers here.</w:t>
      </w:r>
    </w:p>
    <w:p w14:paraId="252398E0" w14:textId="77777777" w:rsidR="009440C6" w:rsidRDefault="009440C6" w:rsidP="009440C6">
      <w:pPr>
        <w:pStyle w:val="Heading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proofErr w:type="gramStart"/>
      <w:r>
        <w:t>S1(</w:t>
      </w:r>
      <w:proofErr w:type="gramEnd"/>
      <w:r>
        <w:t xml:space="preserve">config-if)#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</w:t>
      </w:r>
      <w:proofErr w:type="spellStart"/>
      <w:r w:rsidRPr="000C5215">
        <w:t>config</w:t>
      </w:r>
      <w:proofErr w:type="spellEnd"/>
      <w:r w:rsidRPr="000C5215">
        <w:t>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979F024" w14:textId="77777777" w:rsidR="009440C6" w:rsidRPr="000C5215" w:rsidRDefault="009440C6" w:rsidP="009440C6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55FE8B50" w14:textId="77777777" w:rsidR="009440C6" w:rsidRDefault="009440C6" w:rsidP="009440C6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proofErr w:type="gramStart"/>
      <w:r w:rsidRPr="000C5215">
        <w:t>S</w:t>
      </w:r>
      <w:r>
        <w:t>1</w:t>
      </w:r>
      <w:r w:rsidRPr="000C5215">
        <w:t>(</w:t>
      </w:r>
      <w:proofErr w:type="gramEnd"/>
      <w:r w:rsidRPr="000C5215">
        <w:t>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Default="00A67BD6" w:rsidP="00092212">
      <w:pPr>
        <w:pStyle w:val="AnswerLineL50"/>
        <w:spacing w:after="480"/>
      </w:pPr>
      <w:r>
        <w:lastRenderedPageBreak/>
        <w:t>Type your answers here.</w:t>
      </w: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t>Assign PC-B to the Operation</w:t>
      </w:r>
      <w:r w:rsidR="000E4526">
        <w:t>s</w:t>
      </w:r>
      <w:r>
        <w:t xml:space="preserve"> VLAN on S2.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2763363C" w:rsidR="009440C6" w:rsidRDefault="00A67BD6" w:rsidP="00092212">
      <w:pPr>
        <w:pStyle w:val="AnswerLineL50"/>
        <w:spacing w:after="480"/>
      </w:pPr>
      <w:r>
        <w:t>Type your answers here.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77777777" w:rsidR="0097630B" w:rsidRDefault="0097630B" w:rsidP="0097630B">
      <w:pPr>
        <w:pStyle w:val="AnswerLineL50"/>
      </w:pPr>
      <w:r>
        <w:t>Type your answers here.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Heading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proofErr w:type="gramStart"/>
      <w:r w:rsidRPr="00A40DE0">
        <w:t>S1(</w:t>
      </w:r>
      <w:proofErr w:type="gramEnd"/>
      <w:r w:rsidRPr="00A40DE0">
        <w:t>config-if</w:t>
      </w:r>
      <w:r>
        <w:t>-range</w:t>
      </w:r>
      <w:r w:rsidRPr="00A40DE0">
        <w:t xml:space="preserve">)#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>
        <w:t>-range</w:t>
      </w:r>
      <w:r w:rsidRPr="00A40DE0">
        <w:t xml:space="preserve">)# </w:t>
      </w:r>
      <w:proofErr w:type="spellStart"/>
      <w:r w:rsidRPr="00A40DE0">
        <w:rPr>
          <w:b/>
        </w:rPr>
        <w:t>switchport</w:t>
      </w:r>
      <w:proofErr w:type="spellEnd"/>
      <w:r w:rsidRPr="00A40DE0">
        <w:rPr>
          <w:b/>
        </w:rPr>
        <w:t xml:space="preserve">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proofErr w:type="gramStart"/>
      <w:r w:rsidRPr="00A40DE0">
        <w:t>S1(</w:t>
      </w:r>
      <w:proofErr w:type="gramEnd"/>
      <w:r w:rsidRPr="00A40DE0">
        <w:t>config-if</w:t>
      </w:r>
      <w:r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3F838380" w14:textId="77777777" w:rsidR="009440C6" w:rsidRDefault="009440C6" w:rsidP="009440C6">
      <w:pPr>
        <w:pStyle w:val="Heading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proofErr w:type="spellStart"/>
      <w:r w:rsidRPr="007D1875">
        <w:rPr>
          <w:b/>
        </w:rPr>
        <w:t>switchport</w:t>
      </w:r>
      <w:proofErr w:type="spellEnd"/>
      <w:r w:rsidRPr="007D1875">
        <w:rPr>
          <w:b/>
        </w:rPr>
        <w:t xml:space="preserve">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lastRenderedPageBreak/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proofErr w:type="gramStart"/>
      <w:r w:rsidRPr="0034725D">
        <w:t>S1(</w:t>
      </w:r>
      <w:proofErr w:type="gramEnd"/>
      <w:r w:rsidRPr="0034725D">
        <w:t xml:space="preserve">config-if)# </w:t>
      </w:r>
      <w:r w:rsidRPr="0034725D">
        <w:rPr>
          <w:b/>
        </w:rPr>
        <w:t xml:space="preserve">no </w:t>
      </w:r>
      <w:proofErr w:type="spellStart"/>
      <w:r w:rsidRPr="0034725D">
        <w:rPr>
          <w:b/>
        </w:rPr>
        <w:t>switchport</w:t>
      </w:r>
      <w:proofErr w:type="spellEnd"/>
      <w:r w:rsidRPr="0034725D">
        <w:rPr>
          <w:b/>
        </w:rPr>
        <w:t xml:space="preserve">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proofErr w:type="gramStart"/>
      <w:r w:rsidRPr="0034725D">
        <w:t>S1(</w:t>
      </w:r>
      <w:proofErr w:type="gramEnd"/>
      <w:r w:rsidRPr="0034725D">
        <w:t xml:space="preserve">config-if)#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0BD6DB61" w14:textId="77777777" w:rsidR="009440C6" w:rsidRDefault="009440C6" w:rsidP="009440C6">
      <w:pPr>
        <w:pStyle w:val="Heading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765343">
        <w:rPr>
          <w:b/>
        </w:rPr>
        <w:t>switchport</w:t>
      </w:r>
      <w:proofErr w:type="spellEnd"/>
      <w:r w:rsidRPr="00765343">
        <w:rPr>
          <w:b/>
        </w:rPr>
        <w:t xml:space="preserve">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5BE5A356" w14:textId="77777777" w:rsidR="009440C6" w:rsidRDefault="009440C6" w:rsidP="009440C6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77777777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2A05252E" w14:textId="77777777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no </w:t>
      </w:r>
      <w:proofErr w:type="spellStart"/>
      <w:r w:rsidRPr="003E1A53">
        <w:rPr>
          <w:b/>
        </w:rPr>
        <w:t>switchport</w:t>
      </w:r>
      <w:proofErr w:type="spellEnd"/>
      <w:r w:rsidRPr="003E1A53">
        <w:rPr>
          <w:b/>
        </w:rPr>
        <w:t xml:space="preserve">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F0/24.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</w:t>
      </w:r>
      <w:bookmarkStart w:id="0" w:name="_GoBack"/>
      <w:bookmarkEnd w:id="0"/>
      <w:r>
        <w:t xml:space="preserve">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Default="004E433E" w:rsidP="004E433E">
      <w:pPr>
        <w:pStyle w:val="AnswerLineL50"/>
      </w:pPr>
      <w:r>
        <w:lastRenderedPageBreak/>
        <w:t>Type your answers here.</w:t>
      </w:r>
    </w:p>
    <w:p w14:paraId="3037A153" w14:textId="28B007CF" w:rsidR="009440C6" w:rsidRDefault="009440C6" w:rsidP="00840A61">
      <w:pPr>
        <w:pStyle w:val="BodyTextL50"/>
      </w:pPr>
      <w:r w:rsidRPr="00765343">
        <w:rPr>
          <w:b/>
        </w:rPr>
        <w:t>Note</w:t>
      </w:r>
      <w:r>
        <w:t>: Before removing a VLAN from the database, it is recommended that you reassign all the ports assigned to that VLAN.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3C192547" w:rsidR="009440C6" w:rsidRDefault="004E433E" w:rsidP="00092212">
      <w:pPr>
        <w:pStyle w:val="AnswerLineL50"/>
        <w:spacing w:after="720"/>
      </w:pPr>
      <w:r>
        <w:t>Type your answers here.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Heading3"/>
      </w:pPr>
      <w:r>
        <w:t xml:space="preserve">Use DTP to initiate </w:t>
      </w:r>
      <w:proofErr w:type="spellStart"/>
      <w:r>
        <w:t>trunking</w:t>
      </w:r>
      <w:proofErr w:type="spellEnd"/>
      <w:r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proofErr w:type="gramStart"/>
      <w:r w:rsidRPr="00213734">
        <w:t>S1(</w:t>
      </w:r>
      <w:proofErr w:type="gramEnd"/>
      <w:r w:rsidRPr="00213734">
        <w:t>config-if)#</w:t>
      </w:r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lastRenderedPageBreak/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06B14FE1" w14:textId="15F563FC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>command allows you to control what VLANs have access to the trunk. For this lab, keep the default settings which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Default="00050578" w:rsidP="00050578">
      <w:pPr>
        <w:pStyle w:val="AnswerLineL50"/>
      </w:pPr>
      <w:r>
        <w:t>Type your answers here.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1E97E1C6" w:rsidR="00050578" w:rsidRDefault="00050578" w:rsidP="00050578">
      <w:pPr>
        <w:pStyle w:val="AnswerLineL50"/>
      </w:pPr>
      <w:r>
        <w:t>Type your answers here.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</w:p>
    <w:p w14:paraId="5DD216CA" w14:textId="7F608011" w:rsidR="00050578" w:rsidRDefault="00050578" w:rsidP="00050578">
      <w:pPr>
        <w:pStyle w:val="AnswerLineL50"/>
      </w:pPr>
      <w:r>
        <w:t>Type your answers here.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298F8FD1" w:rsidR="00050578" w:rsidRDefault="00050578" w:rsidP="00050578">
      <w:pPr>
        <w:pStyle w:val="AnswerLineL50"/>
      </w:pPr>
      <w:r>
        <w:t>Type your answers here.</w:t>
      </w:r>
    </w:p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7EA04CF8" w14:textId="77777777" w:rsidR="009440C6" w:rsidRDefault="009440C6" w:rsidP="00092212">
      <w:pPr>
        <w:pStyle w:val="Heading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proofErr w:type="gramStart"/>
      <w:r w:rsidRPr="006540C9">
        <w:t>S1(</w:t>
      </w:r>
      <w:proofErr w:type="gramEnd"/>
      <w:r w:rsidRPr="006540C9">
        <w:t xml:space="preserve">config-if)# </w:t>
      </w:r>
      <w:r w:rsidRPr="006540C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lastRenderedPageBreak/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26644B97" w14:textId="1471E4D0" w:rsidR="009440C6" w:rsidRDefault="009440C6" w:rsidP="009440C6">
      <w:pPr>
        <w:pStyle w:val="SubStepAlpha"/>
      </w:pPr>
      <w:r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proofErr w:type="gramStart"/>
      <w:r>
        <w:t>S1(</w:t>
      </w:r>
      <w:proofErr w:type="gramEnd"/>
      <w:r>
        <w:t xml:space="preserve">config-if)# </w:t>
      </w:r>
      <w:proofErr w:type="spellStart"/>
      <w:r w:rsidRPr="008509BD">
        <w:rPr>
          <w:b/>
          <w:bCs/>
        </w:rPr>
        <w:t>switchport</w:t>
      </w:r>
      <w:proofErr w:type="spellEnd"/>
      <w:r w:rsidRPr="008509BD">
        <w:rPr>
          <w:b/>
          <w:bCs/>
        </w:rPr>
        <w:t xml:space="preserve"> trunk native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0B6D258E" w14:textId="77777777" w:rsidR="009440C6" w:rsidRDefault="009440C6" w:rsidP="00092212">
      <w:pPr>
        <w:pStyle w:val="BodyTextL50"/>
        <w:spacing w:after="600"/>
      </w:pPr>
      <w:r>
        <w:t>Why might you want to change the native VLAN on a trunk?</w:t>
      </w:r>
    </w:p>
    <w:p w14:paraId="27AFAA60" w14:textId="5D3B8475" w:rsidR="009440C6" w:rsidRPr="00F649A4" w:rsidRDefault="00050578" w:rsidP="00050578">
      <w:pPr>
        <w:pStyle w:val="AnswerLineL50"/>
      </w:pPr>
      <w:r>
        <w:t>Type your answers here.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Heading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Heading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>Open configuration window</w:t>
      </w:r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Heading3"/>
      </w:pPr>
      <w:r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lastRenderedPageBreak/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B206F" w:rsidRDefault="009440C6" w:rsidP="00050578">
      <w:pPr>
        <w:pStyle w:val="CMD"/>
      </w:pPr>
      <w:r w:rsidRPr="00CB206F">
        <w:t xml:space="preserve">S1# </w:t>
      </w:r>
      <w:r w:rsidRPr="00050578">
        <w:rPr>
          <w:b/>
        </w:rPr>
        <w:t>show flash:</w:t>
      </w:r>
    </w:p>
    <w:p w14:paraId="4D7E03A8" w14:textId="0F3393EC" w:rsidR="009440C6" w:rsidRDefault="00050578" w:rsidP="00050578">
      <w:pPr>
        <w:pStyle w:val="Heading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Heading1"/>
        <w:spacing w:before="120"/>
      </w:pPr>
      <w:r>
        <w:t>Reflection</w:t>
      </w:r>
      <w:r w:rsidR="00B27BDB">
        <w:t xml:space="preserve"> Questions</w:t>
      </w:r>
    </w:p>
    <w:p w14:paraId="052EDD49" w14:textId="77777777" w:rsidR="009440C6" w:rsidRDefault="009440C6" w:rsidP="004E433E">
      <w:pPr>
        <w:pStyle w:val="ReflectionQ"/>
      </w:pPr>
      <w:r>
        <w:t>What is needed to allow hosts on VLAN 10 to communicate to hosts on VLAN 99?</w:t>
      </w:r>
    </w:p>
    <w:p w14:paraId="04B03023" w14:textId="6A69DDD0" w:rsidR="009440C6" w:rsidRDefault="004E433E" w:rsidP="00665FC9">
      <w:pPr>
        <w:pStyle w:val="AnswerLineL25"/>
        <w:spacing w:after="480"/>
      </w:pPr>
      <w:r>
        <w:t>Type your answers here.</w:t>
      </w:r>
    </w:p>
    <w:p w14:paraId="2DA3B3F4" w14:textId="77777777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</w:p>
    <w:p w14:paraId="2BE5954A" w14:textId="17E440B0" w:rsidR="009440C6" w:rsidRDefault="004E433E" w:rsidP="00665FC9">
      <w:pPr>
        <w:pStyle w:val="AnswerLineL25"/>
        <w:spacing w:after="720"/>
      </w:pPr>
      <w:r>
        <w:t>Type your answers here.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sectPr w:rsidR="00E50691" w:rsidRPr="00E5069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89B92" w14:textId="77777777" w:rsidR="0034057A" w:rsidRDefault="0034057A" w:rsidP="00710659">
      <w:pPr>
        <w:spacing w:after="0" w:line="240" w:lineRule="auto"/>
      </w:pPr>
      <w:r>
        <w:separator/>
      </w:r>
    </w:p>
    <w:p w14:paraId="3B1509A7" w14:textId="77777777" w:rsidR="0034057A" w:rsidRDefault="0034057A"/>
  </w:endnote>
  <w:endnote w:type="continuationSeparator" w:id="0">
    <w:p w14:paraId="3AB02DDD" w14:textId="77777777" w:rsidR="0034057A" w:rsidRDefault="0034057A" w:rsidP="00710659">
      <w:pPr>
        <w:spacing w:after="0" w:line="240" w:lineRule="auto"/>
      </w:pPr>
      <w:r>
        <w:continuationSeparator/>
      </w:r>
    </w:p>
    <w:p w14:paraId="13DC4464" w14:textId="77777777" w:rsidR="0034057A" w:rsidRDefault="00340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B36B" w14:textId="2B8106CF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64F5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64F5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64F5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5F755" w14:textId="5929F53B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64F5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64F5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64F5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56E8" w14:textId="77777777" w:rsidR="0034057A" w:rsidRDefault="0034057A" w:rsidP="00710659">
      <w:pPr>
        <w:spacing w:after="0" w:line="240" w:lineRule="auto"/>
      </w:pPr>
      <w:r>
        <w:separator/>
      </w:r>
    </w:p>
    <w:p w14:paraId="588BE509" w14:textId="77777777" w:rsidR="0034057A" w:rsidRDefault="0034057A"/>
  </w:footnote>
  <w:footnote w:type="continuationSeparator" w:id="0">
    <w:p w14:paraId="36037D34" w14:textId="77777777" w:rsidR="0034057A" w:rsidRDefault="0034057A" w:rsidP="00710659">
      <w:pPr>
        <w:spacing w:after="0" w:line="240" w:lineRule="auto"/>
      </w:pPr>
      <w:r>
        <w:continuationSeparator/>
      </w:r>
    </w:p>
    <w:p w14:paraId="3EE70856" w14:textId="77777777" w:rsidR="0034057A" w:rsidRDefault="003405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6580544D" w:rsidR="00092212" w:rsidRDefault="00364F5D" w:rsidP="008402F2">
        <w:pPr>
          <w:pStyle w:val="PageHead"/>
        </w:pPr>
        <w:r>
          <w:t xml:space="preserve">3.4.6.1 - Lab - Configure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DA38A" w14:textId="77777777" w:rsidR="00092212" w:rsidRDefault="00092212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057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4F5D"/>
    <w:rsid w:val="00372564"/>
    <w:rsid w:val="00390C38"/>
    <w:rsid w:val="00392748"/>
    <w:rsid w:val="00392C65"/>
    <w:rsid w:val="00392ED5"/>
    <w:rsid w:val="003A19DC"/>
    <w:rsid w:val="003A1B45"/>
    <w:rsid w:val="003A220C"/>
    <w:rsid w:val="003A591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433E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DE5"/>
    <w:rsid w:val="005D2B29"/>
    <w:rsid w:val="005D354A"/>
    <w:rsid w:val="005D38B7"/>
    <w:rsid w:val="005D3E53"/>
    <w:rsid w:val="005D506C"/>
    <w:rsid w:val="005D7C5F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A61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94808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755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3A84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5533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FC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C9"/>
    <w:rsid w:val="003801D2"/>
    <w:rsid w:val="00696895"/>
    <w:rsid w:val="008D2093"/>
    <w:rsid w:val="00C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76AA589D-8B63-49C7-B5E6-0249B66AF2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958D94-F834-43B7-9B55-94F9595DA955}"/>
</file>

<file path=customXml/itemProps3.xml><?xml version="1.0" encoding="utf-8"?>
<ds:datastoreItem xmlns:ds="http://schemas.openxmlformats.org/officeDocument/2006/customXml" ds:itemID="{2F4586CD-AC8A-47C2-9083-AA111116D01C}"/>
</file>

<file path=customXml/itemProps4.xml><?xml version="1.0" encoding="utf-8"?>
<ds:datastoreItem xmlns:ds="http://schemas.openxmlformats.org/officeDocument/2006/customXml" ds:itemID="{16F7A899-945E-470F-B6E6-083C614E4B8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39</TotalTime>
  <Pages>8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VLANs and Trunking</vt:lpstr>
    </vt:vector>
  </TitlesOfParts>
  <Company>Cisco Systems, Inc.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3.4.6.1 - Lab - Configure VLANs and Trunking</dc:title>
  <dc:creator>SP</dc:creator>
  <dc:description>2013</dc:description>
  <cp:lastModifiedBy>Mike Hansen</cp:lastModifiedBy>
  <cp:revision>3</cp:revision>
  <cp:lastPrinted>2019-12-02T17:59:00Z</cp:lastPrinted>
  <dcterms:created xsi:type="dcterms:W3CDTF">2021-11-30T20:51:00Z</dcterms:created>
  <dcterms:modified xsi:type="dcterms:W3CDTF">2021-11-30T21:01:00Z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